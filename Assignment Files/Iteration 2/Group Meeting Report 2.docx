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547C0" w:rsidR="00E25782" w:rsidP="26D074B5" w:rsidRDefault="00ED3BB1" w14:paraId="725E4A89" w14:textId="49992A90">
      <w:pPr>
        <w:pStyle w:val="Title"/>
        <w:rPr>
          <w:rFonts w:ascii="Arial" w:hAnsi="Arial" w:cs="Arial" w:asciiTheme="minorAscii" w:hAnsiTheme="minorAscii" w:cstheme="minorAscii"/>
          <w:color w:val="1F497D" w:themeColor="text2"/>
        </w:rPr>
      </w:pPr>
      <w:r w:rsidRPr="26D074B5" w:rsidR="00ED3BB1">
        <w:rPr>
          <w:rFonts w:ascii="Arial" w:hAnsi="Arial" w:cs="Arial" w:asciiTheme="minorAscii" w:hAnsiTheme="minorAscii" w:cstheme="minorAscii"/>
          <w:color w:val="1F497D" w:themeColor="text2" w:themeTint="FF" w:themeShade="FF"/>
        </w:rPr>
        <w:t xml:space="preserve">Practical Project - Iteration </w:t>
      </w:r>
      <w:r w:rsidRPr="26D074B5" w:rsidR="7A119173">
        <w:rPr>
          <w:rFonts w:ascii="Arial" w:hAnsi="Arial" w:cs="Arial" w:asciiTheme="minorAscii" w:hAnsiTheme="minorAscii" w:cstheme="minorAscii"/>
          <w:color w:val="1F497D" w:themeColor="text2" w:themeTint="FF" w:themeShade="FF"/>
        </w:rPr>
        <w:t>2</w:t>
      </w:r>
    </w:p>
    <w:p w:rsidRPr="0020000C" w:rsidR="00B777C6" w:rsidP="00E25782" w:rsidRDefault="00F03EE3" w14:paraId="6AA03528" w14:textId="430DE8BD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Pr="0020000C" w:rsidR="00E25782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Pr="0020000C" w:rsid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Pr="000547C0" w:rsidR="002B2D13" w:rsidTr="26D074B5" w14:paraId="771239B5" w14:textId="77777777">
        <w:tc>
          <w:tcPr>
            <w:tcW w:w="5932" w:type="dxa"/>
            <w:tcMar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tcMar/>
            <w:vAlign w:val="bottom"/>
          </w:tcPr>
          <w:p w:rsidRPr="000547C0" w:rsidR="00D62E01" w:rsidP="26D074B5" w:rsidRDefault="0E22B006" w14:paraId="1F11BE2C" w14:textId="35991A66">
            <w:pPr>
              <w:pStyle w:val="Heading3"/>
              <w:rPr>
                <w:rFonts w:ascii="Arial" w:hAnsi="Arial" w:cs="" w:asciiTheme="minorAscii" w:hAnsiTheme="minorAscii" w:cstheme="minorBidi"/>
              </w:rPr>
            </w:pPr>
            <w:r w:rsidRPr="26D074B5" w:rsidR="4EE0617B">
              <w:rPr>
                <w:rFonts w:ascii="Arial" w:hAnsi="Arial" w:cs="" w:asciiTheme="minorAscii" w:hAnsiTheme="minorAscii" w:cstheme="minorBidi"/>
              </w:rPr>
              <w:t>6</w:t>
            </w:r>
            <w:r w:rsidRPr="26D074B5" w:rsidR="587E9EA6">
              <w:rPr>
                <w:rFonts w:ascii="Arial" w:hAnsi="Arial" w:cs="" w:asciiTheme="minorAscii" w:hAnsiTheme="minorAscii" w:cstheme="minorBidi"/>
              </w:rPr>
              <w:t>/0</w:t>
            </w:r>
            <w:r w:rsidRPr="26D074B5" w:rsidR="0AF9A4A4">
              <w:rPr>
                <w:rFonts w:ascii="Arial" w:hAnsi="Arial" w:cs="" w:asciiTheme="minorAscii" w:hAnsiTheme="minorAscii" w:cstheme="minorBidi"/>
              </w:rPr>
              <w:t>5</w:t>
            </w:r>
            <w:r w:rsidRPr="26D074B5" w:rsidR="587E9EA6">
              <w:rPr>
                <w:rFonts w:ascii="Arial" w:hAnsi="Arial" w:cs="" w:asciiTheme="minorAscii" w:hAnsiTheme="minorAscii" w:cstheme="minorBidi"/>
              </w:rPr>
              <w:t>/2023</w:t>
            </w:r>
          </w:p>
          <w:p w:rsidRPr="000547C0" w:rsidR="00D62E01" w:rsidP="0E22B006" w:rsidRDefault="0E22B006" w14:paraId="06B95476" w14:textId="77777777">
            <w:pPr>
              <w:pStyle w:val="Heading3"/>
              <w:rPr>
                <w:rFonts w:asciiTheme="minorHAnsi" w:hAnsiTheme="minorHAnsi" w:cstheme="minorBidi"/>
              </w:rPr>
            </w:pPr>
            <w:r w:rsidRPr="0E22B006">
              <w:rPr>
                <w:rFonts w:asciiTheme="minorHAnsi" w:hAnsiTheme="minorHAnsi" w:cstheme="minorBidi"/>
              </w:rPr>
              <w:t>2:34PM</w:t>
            </w:r>
          </w:p>
          <w:p w:rsidRPr="000547C0" w:rsidR="002B2D13" w:rsidP="0E22B006" w:rsidRDefault="0E22B006" w14:paraId="0EE9E85F" w14:textId="77777777">
            <w:pPr>
              <w:pStyle w:val="Heading3"/>
              <w:rPr>
                <w:rFonts w:asciiTheme="minorHAnsi" w:hAnsiTheme="minorHAnsi" w:cstheme="minorBidi"/>
              </w:rPr>
            </w:pPr>
            <w:r w:rsidRPr="0E22B006">
              <w:rPr>
                <w:rFonts w:asciiTheme="minorHAnsi" w:hAnsiTheme="minorHAnsi" w:cstheme="minorBidi"/>
              </w:rPr>
              <w:t>Online Call</w:t>
            </w:r>
          </w:p>
          <w:p w:rsidRPr="0E22B006" w:rsidR="0E22B006" w:rsidP="0E22B006" w:rsidRDefault="0E22B006" w14:paraId="0E22B006" w14:textId="77777777">
            <w:pPr>
              <w:pStyle w:val="Heading3"/>
              <w:rPr>
                <w:rFonts w:asciiTheme="minorHAnsi" w:hAnsiTheme="minorHAnsi" w:cstheme="minorBidi"/>
              </w:rPr>
            </w:pP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26D074B5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26D074B5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00212D56" w:rsidRDefault="001C4533" w14:paraId="641BFFAF" w14:textId="1AE6CF59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00212D56" w:rsidRDefault="006005F6" w14:paraId="4FD9BE94" w14:textId="63B199B7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GOKU</w:t>
            </w:r>
          </w:p>
        </w:tc>
      </w:tr>
      <w:tr w:rsidRPr="000547C0" w:rsidR="002B2D13" w:rsidTr="26D074B5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00212D56" w:rsidRDefault="007D7364" w14:paraId="7A298D8A" w14:textId="02E36F4F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Aidan Willis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3A04C7" w14:paraId="2727D4AE" w14:textId="77777777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00212D56" w:rsidRDefault="00996A15" w14:paraId="3E16E044" w14:textId="25BA1B3D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Notepad </w:t>
            </w:r>
          </w:p>
        </w:tc>
      </w:tr>
      <w:tr w:rsidRPr="000547C0" w:rsidR="00212D56" w:rsidTr="26D074B5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3A04C7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67B2304B" w:rsidRDefault="007D7364" w14:paraId="240AE26A" w14:textId="52B98509">
            <w:pPr>
              <w:spacing w:before="60" w:after="60" w:line="276" w:lineRule="auto"/>
              <w:rPr>
                <w:rFonts w:cs="Arial" w:cstheme="minorAscii"/>
              </w:rPr>
            </w:pPr>
            <w:r w:rsidRPr="67B2304B" w:rsidR="007D7364">
              <w:rPr>
                <w:rFonts w:cs="Arial" w:cstheme="minorAscii"/>
              </w:rPr>
              <w:t>Aidan Willis,</w:t>
            </w:r>
            <w:r w:rsidRPr="67B2304B" w:rsidR="00A12D7E">
              <w:rPr>
                <w:rFonts w:cs="Arial" w:cstheme="minorAscii"/>
              </w:rPr>
              <w:t xml:space="preserve"> </w:t>
            </w:r>
            <w:r w:rsidRPr="67B2304B" w:rsidR="007D7364">
              <w:rPr>
                <w:rFonts w:cs="Arial" w:cstheme="minorAscii"/>
              </w:rPr>
              <w:t>James</w:t>
            </w:r>
            <w:r w:rsidRPr="67B2304B" w:rsidR="00A12D7E">
              <w:rPr>
                <w:rFonts w:cs="Arial" w:cstheme="minorAscii"/>
              </w:rPr>
              <w:t xml:space="preserve"> Sadler</w:t>
            </w:r>
            <w:r w:rsidRPr="67B2304B" w:rsidR="00216EF9">
              <w:rPr>
                <w:rFonts w:cs="Arial" w:cstheme="minorAscii"/>
              </w:rPr>
              <w:t xml:space="preserve">, </w:t>
            </w:r>
            <w:r w:rsidRPr="67B2304B" w:rsidR="449A0700">
              <w:rPr>
                <w:rFonts w:cs="Arial" w:cstheme="minorAscii"/>
              </w:rPr>
              <w:t>Noor A</w:t>
            </w:r>
            <w:r w:rsidRPr="67B2304B" w:rsidR="7B1D6A4D">
              <w:rPr>
                <w:rFonts w:cs="Arial" w:cstheme="minorAscii"/>
              </w:rPr>
              <w:t>lani, Sven Hoerler</w:t>
            </w:r>
            <w:r w:rsidRPr="67B2304B" w:rsidR="03545FD3">
              <w:rPr>
                <w:rFonts w:cs="Arial" w:cstheme="minorAscii"/>
              </w:rPr>
              <w:t>,</w:t>
            </w:r>
          </w:p>
        </w:tc>
      </w:tr>
      <w:tr w:rsidRPr="000547C0" w:rsidR="00212D56" w:rsidTr="26D074B5" w14:paraId="68376BD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00212D56" w:rsidRDefault="00A12D7E" w14:paraId="7A63F83E" w14:textId="7B3EDFEF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Rob </w:t>
            </w:r>
            <w:r w:rsidRPr="00D66140">
              <w:rPr>
                <w:rFonts w:cstheme="minorHAnsi"/>
              </w:rPr>
              <w:t>McNaught</w:t>
            </w:r>
            <w:r>
              <w:rPr>
                <w:rFonts w:cstheme="minorHAnsi"/>
              </w:rPr>
              <w:t xml:space="preserve"> </w:t>
            </w:r>
          </w:p>
        </w:tc>
      </w:tr>
      <w:tr w:rsidRPr="000547C0" w:rsidR="00212D56" w:rsidTr="26D074B5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3A04C7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D66140" w:rsidR="00212D56" w:rsidP="00212D56" w:rsidRDefault="001C4533" w14:paraId="5662514B" w14:textId="449C80A0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041E18">
              <w:rPr>
                <w:rFonts w:cstheme="minorHAnsi"/>
              </w:rPr>
              <w:t>, Notepad</w:t>
            </w:r>
          </w:p>
        </w:tc>
      </w:tr>
      <w:tr w:rsidRPr="000547C0" w:rsidR="000547C0" w:rsidTr="26D074B5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="4580EF40" w:rsidP="26D074B5" w:rsidRDefault="4580EF40" w14:paraId="17BC0B41" w14:textId="6F85031E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26D074B5" w:rsidR="4580EF40">
              <w:rPr>
                <w:rFonts w:cs="Arial" w:cstheme="minorAscii"/>
              </w:rPr>
              <w:t>Discuss the resource plan</w:t>
            </w:r>
          </w:p>
          <w:p w:rsidRPr="000547C0" w:rsidR="000547C0" w:rsidP="67B2304B" w:rsidRDefault="00041E18" w14:paraId="30747C5B" w14:textId="7754B85F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26D074B5" w:rsidR="4580EF40">
              <w:rPr>
                <w:rFonts w:cs="Arial" w:cstheme="minorAscii"/>
              </w:rPr>
              <w:t>Decide on the project schedule</w:t>
            </w:r>
          </w:p>
          <w:p w:rsidRPr="000547C0" w:rsidR="000547C0" w:rsidP="67B2304B" w:rsidRDefault="00041E18" w14:paraId="2EDE499F" w14:textId="3999A34F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26D074B5" w:rsidR="4580EF40">
              <w:rPr>
                <w:rFonts w:cs="Arial" w:cstheme="minorAscii"/>
              </w:rPr>
              <w:t>Identify</w:t>
            </w:r>
            <w:r w:rsidRPr="26D074B5" w:rsidR="4580EF40">
              <w:rPr>
                <w:rFonts w:cs="Arial" w:cstheme="minorAscii"/>
              </w:rPr>
              <w:t xml:space="preserve"> best tools for documentations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Pr="000547C0" w:rsidR="002B2D13" w:rsidTr="26D074B5" w14:paraId="5256CEC7" w14:textId="77777777">
        <w:tc>
          <w:tcPr>
            <w:tcW w:w="1620" w:type="dxa"/>
            <w:tcMar/>
          </w:tcPr>
          <w:p w:rsidRPr="000547C0" w:rsidR="002B2D13" w:rsidRDefault="001C4533" w14:paraId="4D1293BF" w14:textId="2BA96C5B">
            <w:pPr>
              <w:pStyle w:val="Heading2"/>
              <w:rPr>
                <w:rFonts w:asciiTheme="minorHAnsi" w:hAnsiTheme="minorHAnsi" w:cstheme="minorHAnsi"/>
              </w:rPr>
            </w:pPr>
            <w:bookmarkStart w:name="MinuteItems" w:id="0"/>
            <w:bookmarkStart w:name="MinuteTopicSection" w:id="1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  <w:tcMar/>
          </w:tcPr>
          <w:p w:rsidRPr="000547C0" w:rsidR="002B2D13" w:rsidP="26D074B5" w:rsidRDefault="00216EF9" w14:paraId="5CBAE6E5" w14:textId="018B7037">
            <w:pPr>
              <w:pStyle w:val="Normal"/>
              <w:bidi w:val="0"/>
              <w:rPr>
                <w:rFonts w:cs="Arial" w:cstheme="minorAscii"/>
              </w:rPr>
            </w:pPr>
            <w:r w:rsidRPr="26D074B5" w:rsidR="5971B0AF">
              <w:rPr>
                <w:rFonts w:cs="Arial" w:cstheme="minorAscii"/>
              </w:rPr>
              <w:t>Discuss the resource plan</w:t>
            </w:r>
          </w:p>
        </w:tc>
        <w:tc>
          <w:tcPr>
            <w:tcW w:w="1324" w:type="dxa"/>
            <w:tcMar/>
          </w:tcPr>
          <w:p w:rsidRPr="000547C0" w:rsidR="002B2D13" w:rsidRDefault="003A04C7" w14:paraId="0938B73C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2B2D13" w:rsidRDefault="004A0671" w14:paraId="5FDA3CAE" w14:textId="3890A201">
            <w:pPr>
              <w:rPr>
                <w:rFonts w:cstheme="minorHAnsi"/>
              </w:rPr>
            </w:pPr>
            <w:r>
              <w:rPr>
                <w:rFonts w:cstheme="minorHAnsi"/>
              </w:rPr>
              <w:t>Aidan Willis</w:t>
            </w:r>
          </w:p>
        </w:tc>
      </w:tr>
    </w:tbl>
    <w:p w:rsidRPr="000547C0" w:rsidR="002B2D13" w:rsidRDefault="003A04C7" w14:paraId="674793E3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Discussion:</w:t>
          </w:r>
        </w:sdtContent>
      </w:sdt>
    </w:p>
    <w:p w:rsidRPr="000547C0" w:rsidR="002B2D13" w:rsidP="1C764009" w:rsidRDefault="00216EF9" w14:paraId="40016560" w14:textId="4A5F1312">
      <w:pPr>
        <w:rPr>
          <w:rFonts w:cs="Arial" w:cstheme="minorAscii"/>
        </w:rPr>
      </w:pPr>
      <w:r w:rsidRPr="26D074B5" w:rsidR="11DC843F">
        <w:rPr>
          <w:rFonts w:cs="Arial" w:cstheme="minorAscii"/>
        </w:rPr>
        <w:t xml:space="preserve">We discuss about the funding model, and what are the specific resources </w:t>
      </w:r>
      <w:r w:rsidRPr="26D074B5" w:rsidR="11DC843F">
        <w:rPr>
          <w:rFonts w:cs="Arial" w:cstheme="minorAscii"/>
        </w:rPr>
        <w:t>required</w:t>
      </w:r>
      <w:r w:rsidRPr="26D074B5" w:rsidR="11DC843F">
        <w:rPr>
          <w:rFonts w:cs="Arial" w:cstheme="minorAscii"/>
        </w:rPr>
        <w:t xml:space="preserve"> to complete this e-commerce platform, we have covered a lot of activities and tasks </w:t>
      </w:r>
      <w:r w:rsidRPr="26D074B5" w:rsidR="11DC843F">
        <w:rPr>
          <w:rFonts w:cs="Arial" w:cstheme="minorAscii"/>
        </w:rPr>
        <w:t>required</w:t>
      </w:r>
      <w:r w:rsidRPr="26D074B5" w:rsidR="11DC843F">
        <w:rPr>
          <w:rFonts w:cs="Arial" w:cstheme="minorAscii"/>
        </w:rPr>
        <w:t xml:space="preserve"> to fill</w:t>
      </w:r>
      <w:r w:rsidRPr="26D074B5" w:rsidR="3F2AB9AC">
        <w:rPr>
          <w:rFonts w:cs="Arial" w:cstheme="minorAscii"/>
        </w:rPr>
        <w:t xml:space="preserve"> in. </w:t>
      </w:r>
      <w:r w:rsidRPr="26D074B5" w:rsidR="0085303C">
        <w:rPr>
          <w:rFonts w:cs="Arial" w:cstheme="minorAscii"/>
        </w:rPr>
        <w:t xml:space="preserve"> </w:t>
      </w:r>
    </w:p>
    <w:p w:rsidRPr="000547C0" w:rsidR="002B2D13" w:rsidRDefault="003A04C7" w14:paraId="109ADBA9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cstheme="minorHAnsi"/>
            </w:rPr>
            <w:t>Conclusions:</w:t>
          </w:r>
        </w:sdtContent>
      </w:sdt>
    </w:p>
    <w:p w:rsidRPr="000547C0" w:rsidR="002B2D13" w:rsidP="1C764009" w:rsidRDefault="00746B3A" w14:paraId="1FE99652" w14:textId="031950DC">
      <w:pPr>
        <w:rPr>
          <w:rFonts w:cs="Arial" w:cstheme="minorAscii"/>
        </w:rPr>
      </w:pPr>
      <w:r w:rsidRPr="26D074B5" w:rsidR="7F5B4238">
        <w:rPr>
          <w:rFonts w:cs="Arial" w:cstheme="minorAscii"/>
        </w:rPr>
        <w:t xml:space="preserve">Understood the resources </w:t>
      </w:r>
      <w:r w:rsidRPr="26D074B5" w:rsidR="7F5B4238">
        <w:rPr>
          <w:rFonts w:cs="Arial" w:cstheme="minorAscii"/>
        </w:rPr>
        <w:t>and</w:t>
      </w:r>
      <w:r w:rsidRPr="26D074B5" w:rsidR="7F5B4238">
        <w:rPr>
          <w:rFonts w:cs="Arial" w:cstheme="minorAscii"/>
        </w:rPr>
        <w:t xml:space="preserve"> made sure there is no </w:t>
      </w:r>
      <w:r w:rsidRPr="26D074B5" w:rsidR="7F5B4238">
        <w:rPr>
          <w:rFonts w:cs="Arial" w:cstheme="minorAscii"/>
        </w:rPr>
        <w:t>w</w:t>
      </w:r>
      <w:r w:rsidRPr="26D074B5" w:rsidR="7F5B4238">
        <w:rPr>
          <w:rFonts w:cs="Arial" w:cstheme="minorAscii"/>
        </w:rPr>
        <w:t xml:space="preserve">asted money and meet the </w:t>
      </w:r>
      <w:r w:rsidRPr="26D074B5" w:rsidR="7F5B4238">
        <w:rPr>
          <w:rFonts w:cs="Arial" w:cstheme="minorAscii"/>
        </w:rPr>
        <w:t>stakeholders</w:t>
      </w:r>
      <w:r w:rsidRPr="26D074B5" w:rsidR="7F5B4238">
        <w:rPr>
          <w:rFonts w:cs="Arial" w:cstheme="minorAscii"/>
        </w:rPr>
        <w:t xml:space="preserve"> e</w:t>
      </w:r>
      <w:r w:rsidRPr="26D074B5" w:rsidR="7F5B4238">
        <w:rPr>
          <w:rFonts w:cs="Arial" w:cstheme="minorAscii"/>
        </w:rPr>
        <w:t>xpectations</w:t>
      </w:r>
      <w:r w:rsidRPr="26D074B5" w:rsidR="7F5B4238">
        <w:rPr>
          <w:rFonts w:cs="Arial" w:cstheme="minorAscii"/>
        </w:rPr>
        <w:t xml:space="preserve">. </w:t>
      </w:r>
      <w:r w:rsidRPr="26D074B5" w:rsidR="002B5852">
        <w:rPr>
          <w:rFonts w:cs="Arial" w:cstheme="minorAscii"/>
        </w:rPr>
        <w:t>.</w:t>
      </w:r>
      <w:r w:rsidRPr="26D074B5" w:rsidR="002B5852">
        <w:rPr>
          <w:rFonts w:cs="Arial" w:cstheme="minorAscii"/>
        </w:rPr>
        <w:t xml:space="preserve"> 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2B2D13" w:rsidTr="653741AA" w14:paraId="64796EF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2B2D13" w:rsidP="00D60069" w:rsidRDefault="003A04C7" w14:paraId="5F389CE8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name="MinutePersonResponsible" w:id="4"/>
        <w:bookmarkEnd w:id="4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2B2D13" w:rsidP="00D60069" w:rsidRDefault="003A04C7" w14:paraId="19E8574F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name="MinuteDeadline" w:id="5"/>
        <w:bookmarkEnd w:id="5"/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2B2D13" w:rsidP="00D60069" w:rsidRDefault="003A04C7" w14:paraId="016A422D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2B2D13" w:rsidTr="653741AA" w14:paraId="2C2FD9B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02BA1FF0" w:rsidRDefault="002B5852" w14:paraId="21A309E5" w14:textId="770BF974">
            <w:pPr>
              <w:pStyle w:val="ListBullet"/>
              <w:spacing w:after="80"/>
              <w:rPr>
                <w:rFonts w:cs="Arial" w:cstheme="minorAscii"/>
              </w:rPr>
            </w:pPr>
            <w:r w:rsidRPr="653741AA" w:rsidR="24C27C78">
              <w:rPr>
                <w:rFonts w:cs="Arial" w:cstheme="minorAscii"/>
              </w:rPr>
              <w:t xml:space="preserve">Align the plan with the </w:t>
            </w:r>
            <w:r w:rsidRPr="653741AA" w:rsidR="24C27C78">
              <w:rPr>
                <w:rFonts w:cs="Arial" w:cstheme="minorAscii"/>
              </w:rPr>
              <w:t>stakeholders</w:t>
            </w:r>
            <w:r w:rsidRPr="653741AA" w:rsidR="24C27C78">
              <w:rPr>
                <w:rFonts w:cs="Arial" w:cstheme="minorAscii"/>
              </w:rPr>
              <w:t xml:space="preserve"> </w:t>
            </w:r>
            <w:r w:rsidRPr="653741AA" w:rsidR="35ABECC4">
              <w:rPr>
                <w:rFonts w:cs="Arial" w:cstheme="minorAscii"/>
              </w:rPr>
              <w:t>requirements</w:t>
            </w:r>
            <w:r w:rsidRPr="653741AA" w:rsidR="24C27C78">
              <w:rPr>
                <w:rFonts w:cs="Arial" w:cstheme="minorAsci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02BA1FF0" w:rsidRDefault="00CC5905" w14:paraId="06BF676B" w14:textId="44EF2085">
            <w:pPr>
              <w:spacing w:after="80"/>
              <w:rPr>
                <w:rFonts w:cs="Arial" w:cstheme="minorAscii"/>
              </w:rPr>
            </w:pPr>
            <w:r w:rsidRPr="26D074B5" w:rsidR="136C94D1">
              <w:rPr>
                <w:rFonts w:cs="Arial" w:cstheme="minorAscii"/>
              </w:rPr>
              <w:t>(Name)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1C764009" w:rsidRDefault="003A04C7" w14:paraId="77EF2373" w14:textId="41AFC693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26D074B5" w:rsidR="72BF0769">
              <w:rPr>
                <w:rFonts w:cs="Arial" w:cstheme="minorAscii"/>
                <w:b w:val="1"/>
                <w:bCs w:val="1"/>
              </w:rPr>
              <w:t>24</w:t>
            </w:r>
            <w:r w:rsidRPr="26D074B5" w:rsidR="4B8BE17F">
              <w:rPr>
                <w:rFonts w:cs="Arial" w:cstheme="minorAscii"/>
                <w:b w:val="1"/>
                <w:bCs w:val="1"/>
              </w:rPr>
              <w:t>/</w:t>
            </w:r>
            <w:r w:rsidRPr="26D074B5" w:rsidR="745ED721">
              <w:rPr>
                <w:rFonts w:cs="Arial" w:cstheme="minorAscii"/>
                <w:b w:val="1"/>
                <w:bCs w:val="1"/>
              </w:rPr>
              <w:t>5</w:t>
            </w:r>
            <w:r w:rsidRPr="26D074B5" w:rsidR="4B8BE17F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2B2D13" w:rsidTr="653741AA" w14:paraId="2FF9C7BF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2B2D13" w:rsidP="26D074B5" w:rsidRDefault="00CC5905" w14:paraId="42C0A497" w14:textId="72281B30">
            <w:pPr>
              <w:pStyle w:val="ListBullet"/>
              <w:numPr>
                <w:ilvl w:val="0"/>
                <w:numId w:val="12"/>
              </w:numPr>
              <w:spacing w:after="80"/>
              <w:rPr>
                <w:rFonts w:cs="Arial" w:cstheme="minorAscii"/>
              </w:rPr>
            </w:pPr>
            <w:r w:rsidRPr="26D074B5" w:rsidR="47BC4ACF">
              <w:rPr>
                <w:rFonts w:cs="Arial" w:cstheme="minorAscii"/>
              </w:rPr>
              <w:t xml:space="preserve">Search in market </w:t>
            </w:r>
            <w:r w:rsidRPr="26D074B5" w:rsidR="47BC4ACF">
              <w:rPr>
                <w:rFonts w:cs="Arial" w:cstheme="minorAscii"/>
              </w:rPr>
              <w:t>what</w:t>
            </w:r>
            <w:r w:rsidRPr="26D074B5" w:rsidR="47BC4ACF">
              <w:rPr>
                <w:rFonts w:cs="Arial" w:cstheme="minorAscii"/>
              </w:rPr>
              <w:t xml:space="preserve"> would be the </w:t>
            </w:r>
            <w:r w:rsidRPr="26D074B5" w:rsidR="47BC4ACF">
              <w:rPr>
                <w:rFonts w:cs="Arial" w:cstheme="minorAscii"/>
              </w:rPr>
              <w:t>labour</w:t>
            </w:r>
            <w:r w:rsidRPr="26D074B5" w:rsidR="47BC4ACF">
              <w:rPr>
                <w:rFonts w:cs="Arial" w:cstheme="minorAscii"/>
              </w:rPr>
              <w:t xml:space="preserve"> cost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2B2D13" w:rsidP="02BA1FF0" w:rsidRDefault="00E40468" w14:paraId="7376FD88" w14:textId="6ABDEE92">
            <w:pPr>
              <w:spacing w:after="80"/>
              <w:rPr>
                <w:rFonts w:cs="Arial" w:cstheme="minorAscii"/>
              </w:rPr>
            </w:pPr>
            <w:r w:rsidRPr="26D074B5" w:rsidR="09090088">
              <w:rPr>
                <w:rFonts w:cs="Arial" w:cstheme="minorAscii"/>
              </w:rPr>
              <w:t>(Name)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2B2D13" w:rsidP="1C764009" w:rsidRDefault="003A04C7" w14:paraId="36E951F4" w14:textId="621F9A30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26D074B5" w:rsidR="16E72C46">
              <w:rPr>
                <w:rFonts w:cs="Arial" w:cstheme="minorAscii"/>
                <w:b w:val="1"/>
                <w:bCs w:val="1"/>
              </w:rPr>
              <w:t>18</w:t>
            </w:r>
            <w:r w:rsidRPr="26D074B5" w:rsidR="4BC17EF6">
              <w:rPr>
                <w:rFonts w:cs="Arial" w:cstheme="minorAscii"/>
                <w:b w:val="1"/>
                <w:bCs w:val="1"/>
              </w:rPr>
              <w:t>/</w:t>
            </w:r>
            <w:r w:rsidRPr="26D074B5" w:rsidR="75510C73">
              <w:rPr>
                <w:rFonts w:cs="Arial" w:cstheme="minorAscii"/>
                <w:b w:val="1"/>
                <w:bCs w:val="1"/>
              </w:rPr>
              <w:t>5</w:t>
            </w:r>
            <w:r w:rsidRPr="26D074B5" w:rsidR="4BC17EF6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2B2D13" w:rsidTr="653741AA" w14:paraId="15EF0BA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2B2D13" w:rsidP="26D074B5" w:rsidRDefault="002B2D13" w14:paraId="1C70B684" w14:textId="73DB37FD">
            <w:pPr>
              <w:pStyle w:val="ListBullet"/>
              <w:numPr>
                <w:ilvl w:val="0"/>
                <w:numId w:val="14"/>
              </w:numPr>
              <w:spacing w:before="80" w:beforeAutospacing="off" w:after="80" w:afterAutospacing="off" w:line="259" w:lineRule="auto"/>
              <w:ind w:right="0"/>
              <w:jc w:val="left"/>
              <w:rPr>
                <w:rFonts w:cs="Arial" w:cstheme="minorAscii"/>
              </w:rPr>
            </w:pPr>
            <w:r w:rsidRPr="26D074B5" w:rsidR="6B200DD3">
              <w:rPr>
                <w:rFonts w:cs="Arial" w:cstheme="minorAscii"/>
              </w:rPr>
              <w:t>Seek</w:t>
            </w:r>
            <w:r w:rsidRPr="26D074B5" w:rsidR="7BDBD36A">
              <w:rPr>
                <w:rFonts w:cs="Arial" w:cstheme="minorAscii"/>
              </w:rPr>
              <w:t xml:space="preserve"> </w:t>
            </w:r>
            <w:r w:rsidRPr="26D074B5" w:rsidR="6B200DD3">
              <w:rPr>
                <w:rFonts w:cs="Arial" w:cstheme="minorAscii"/>
              </w:rPr>
              <w:t>alternativ</w:t>
            </w:r>
            <w:r w:rsidRPr="26D074B5" w:rsidR="6B200DD3">
              <w:rPr>
                <w:rFonts w:cs="Arial" w:cstheme="minorAscii"/>
              </w:rPr>
              <w:t>e</w:t>
            </w:r>
            <w:r w:rsidRPr="26D074B5" w:rsidR="6B200DD3">
              <w:rPr>
                <w:rFonts w:cs="Arial" w:cstheme="minorAscii"/>
              </w:rPr>
              <w:t>s t</w:t>
            </w:r>
            <w:r w:rsidRPr="26D074B5" w:rsidR="6B200DD3">
              <w:rPr>
                <w:rFonts w:cs="Arial" w:cstheme="minorAscii"/>
              </w:rPr>
              <w:t>o</w:t>
            </w:r>
            <w:r w:rsidRPr="26D074B5" w:rsidR="6B200DD3">
              <w:rPr>
                <w:rFonts w:cs="Arial" w:cstheme="minorAscii"/>
              </w:rPr>
              <w:t xml:space="preserve"> </w:t>
            </w:r>
            <w:r w:rsidRPr="26D074B5" w:rsidR="6B200DD3">
              <w:rPr>
                <w:rFonts w:cs="Arial" w:cstheme="minorAscii"/>
              </w:rPr>
              <w:t>h</w:t>
            </w:r>
            <w:r w:rsidRPr="26D074B5" w:rsidR="6B200DD3">
              <w:rPr>
                <w:rFonts w:cs="Arial" w:cstheme="minorAscii"/>
              </w:rPr>
              <w:t>ig</w:t>
            </w:r>
            <w:r w:rsidRPr="26D074B5" w:rsidR="6B200DD3">
              <w:rPr>
                <w:rFonts w:cs="Arial" w:cstheme="minorAscii"/>
              </w:rPr>
              <w:t>h</w:t>
            </w:r>
            <w:r w:rsidRPr="26D074B5" w:rsidR="6B200DD3">
              <w:rPr>
                <w:rFonts w:cs="Arial" w:cstheme="minorAscii"/>
              </w:rPr>
              <w:t xml:space="preserve"> co</w:t>
            </w:r>
            <w:r w:rsidRPr="26D074B5" w:rsidR="6B200DD3">
              <w:rPr>
                <w:rFonts w:cs="Arial" w:cstheme="minorAscii"/>
              </w:rPr>
              <w:t>s</w:t>
            </w:r>
            <w:r w:rsidRPr="26D074B5" w:rsidR="6B200DD3">
              <w:rPr>
                <w:rFonts w:cs="Arial" w:cstheme="minorAscii"/>
              </w:rPr>
              <w:t>t</w:t>
            </w:r>
            <w:r w:rsidRPr="26D074B5" w:rsidR="6B200DD3">
              <w:rPr>
                <w:rFonts w:cs="Arial" w:cstheme="minorAscii"/>
              </w:rPr>
              <w:t xml:space="preserve"> </w:t>
            </w:r>
            <w:r w:rsidRPr="26D074B5" w:rsidR="6B200DD3">
              <w:rPr>
                <w:rFonts w:cs="Arial" w:cstheme="minorAscii"/>
              </w:rPr>
              <w:t>items</w:t>
            </w:r>
            <w:r w:rsidRPr="26D074B5" w:rsidR="6C7C3A9D">
              <w:rPr>
                <w:rFonts w:cs="Arial" w:cstheme="minorAsci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2B2D13" w:rsidP="02BA1FF0" w:rsidRDefault="00DB507F" w14:paraId="2B16AE69" w14:textId="6C728E2F">
            <w:pPr>
              <w:spacing w:after="80"/>
              <w:rPr>
                <w:rFonts w:cs="Arial" w:cstheme="minorAscii"/>
              </w:rPr>
            </w:pPr>
            <w:r w:rsidRPr="26D074B5" w:rsidR="1890DD08">
              <w:rPr>
                <w:rFonts w:cs="Arial" w:cstheme="minorAscii"/>
              </w:rPr>
              <w:t>(Name)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2B2D13" w:rsidP="1C764009" w:rsidRDefault="003A04C7" w14:paraId="202DBE6C" w14:textId="38FA62A2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26D074B5" w:rsidR="7EE317B8">
              <w:rPr>
                <w:rFonts w:cs="Arial" w:cstheme="minorAscii"/>
                <w:b w:val="1"/>
                <w:bCs w:val="1"/>
              </w:rPr>
              <w:t>20</w:t>
            </w:r>
            <w:r w:rsidRPr="26D074B5" w:rsidR="0E764148">
              <w:rPr>
                <w:rFonts w:cs="Arial" w:cstheme="minorAscii"/>
                <w:b w:val="1"/>
                <w:bCs w:val="1"/>
              </w:rPr>
              <w:t>/</w:t>
            </w:r>
            <w:r w:rsidRPr="26D074B5" w:rsidR="5BBE2373">
              <w:rPr>
                <w:rFonts w:cs="Arial" w:cstheme="minorAscii"/>
                <w:b w:val="1"/>
                <w:bCs w:val="1"/>
              </w:rPr>
              <w:t>5</w:t>
            </w:r>
            <w:r w:rsidRPr="26D074B5" w:rsidR="0E764148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="26D074B5" w:rsidTr="653741AA" w14:paraId="2C00A342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="26D074B5" w:rsidP="26D074B5" w:rsidRDefault="26D074B5" w14:paraId="09A924F4" w14:textId="04AA3E42">
            <w:pPr>
              <w:pStyle w:val="ListBullet"/>
              <w:numPr>
                <w:numId w:val="0"/>
              </w:numPr>
              <w:spacing w:line="259" w:lineRule="auto"/>
              <w:ind w:left="0"/>
              <w:jc w:val="left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="26D074B5" w:rsidP="26D074B5" w:rsidRDefault="26D074B5" w14:paraId="5B6C8F7D" w14:textId="78D36485">
            <w:pPr>
              <w:pStyle w:val="Normal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="26D074B5" w:rsidP="26D074B5" w:rsidRDefault="26D074B5" w14:paraId="08E4E26B" w14:textId="6A7DC14F">
            <w:pPr>
              <w:pStyle w:val="Normal"/>
              <w:rPr>
                <w:rFonts w:cs="Arial" w:cstheme="minorAscii"/>
                <w:b w:val="1"/>
                <w:bCs w:val="1"/>
              </w:rPr>
            </w:pP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26D074B5" w14:paraId="4A48D7E6" w14:textId="77777777">
        <w:tc>
          <w:tcPr>
            <w:tcW w:w="1620" w:type="dxa"/>
            <w:tcMar/>
          </w:tcPr>
          <w:bookmarkEnd w:id="1"/>
          <w:p w:rsidRPr="000547C0" w:rsidR="00D62E01" w:rsidP="006344A8" w:rsidRDefault="001C4533" w14:paraId="0E9DE387" w14:textId="4EEB4C47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  <w:tcMar/>
          </w:tcPr>
          <w:p w:rsidRPr="000547C0" w:rsidR="00D62E01" w:rsidP="26D074B5" w:rsidRDefault="00DB507F" w14:paraId="33BC706A" w14:textId="4AE40F03">
            <w:pPr>
              <w:pStyle w:val="Normal"/>
              <w:spacing w:before="60" w:after="60" w:line="276" w:lineRule="auto"/>
              <w:ind w:left="0"/>
              <w:rPr>
                <w:rFonts w:cs="Arial" w:cstheme="minorAscii"/>
              </w:rPr>
            </w:pPr>
            <w:r w:rsidRPr="26D074B5" w:rsidR="4E3D2FFD">
              <w:rPr>
                <w:rFonts w:cs="Arial" w:cstheme="minorAscii"/>
              </w:rPr>
              <w:t>Decide on the project schedule</w:t>
            </w:r>
          </w:p>
          <w:p w:rsidRPr="000547C0" w:rsidR="00D62E01" w:rsidP="26D074B5" w:rsidRDefault="00DB507F" w14:paraId="5A2E62D2" w14:textId="09ED9EB9">
            <w:pPr>
              <w:pStyle w:val="Normal"/>
              <w:rPr>
                <w:rFonts w:cs="Arial" w:cstheme="minorAscii"/>
              </w:rPr>
            </w:pPr>
          </w:p>
        </w:tc>
        <w:tc>
          <w:tcPr>
            <w:tcW w:w="1324" w:type="dxa"/>
            <w:tcMar/>
          </w:tcPr>
          <w:p w:rsidRPr="000547C0" w:rsidR="00D62E01" w:rsidP="006344A8" w:rsidRDefault="003A04C7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006344A8" w:rsidRDefault="00763BD8" w14:paraId="3A898F3D" w14:textId="79164FE4">
            <w:pPr>
              <w:rPr>
                <w:rFonts w:cstheme="minorHAnsi"/>
              </w:rPr>
            </w:pPr>
            <w:r>
              <w:rPr>
                <w:rFonts w:cstheme="minorHAnsi"/>
              </w:rPr>
              <w:t>James Sadler</w:t>
            </w:r>
          </w:p>
        </w:tc>
      </w:tr>
    </w:tbl>
    <w:p w:rsidR="00D62E01" w:rsidP="02BA1FF0" w:rsidRDefault="00D62E01" w14:paraId="62C357F3" w14:textId="25F6239C">
      <w:pPr>
        <w:pStyle w:val="Heading4"/>
        <w:rPr>
          <w:rFonts w:cs="Arial" w:cstheme="minorAscii"/>
        </w:rPr>
      </w:pPr>
      <w:sdt>
        <w:sdtPr>
          <w:id w:val="816280232"/>
          <w15:appearance w15:val="hidden"/>
          <w:temporary/>
          <w:showingPlcHdr/>
          <w:placeholder>
            <w:docPart w:val="84A5E04285964561B2A8922DF388EC64"/>
          </w:placeholder>
          <w:rPr>
            <w:rFonts w:cs="Arial" w:cstheme="minorAscii"/>
          </w:rPr>
        </w:sdtPr>
        <w:sdtContent>
          <w:r w:rsidRPr="26D074B5" w:rsidR="00D62E01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="5DE47BA0" w:rsidP="26D074B5" w:rsidRDefault="5DE47BA0" w14:paraId="388BFDD7" w14:textId="5FA97C3B">
      <w:pPr>
        <w:pStyle w:val="Normal"/>
        <w:bidi w:val="0"/>
        <w:spacing w:before="80" w:beforeAutospacing="off" w:after="80" w:afterAutospacing="off" w:line="259" w:lineRule="auto"/>
        <w:ind w:left="0" w:right="0"/>
        <w:jc w:val="left"/>
        <w:rPr>
          <w:rFonts w:cs="Arial" w:cstheme="minorAscii"/>
        </w:rPr>
      </w:pPr>
      <w:r w:rsidRPr="26D074B5" w:rsidR="5DE47BA0">
        <w:rPr>
          <w:rFonts w:cs="Arial" w:cstheme="minorAscii"/>
        </w:rPr>
        <w:t>Discussed the project schedule requirements an</w:t>
      </w:r>
      <w:r w:rsidRPr="26D074B5" w:rsidR="5DE47BA0">
        <w:rPr>
          <w:rFonts w:cs="Arial" w:cstheme="minorAscii"/>
        </w:rPr>
        <w:t>d</w:t>
      </w:r>
      <w:r w:rsidRPr="26D074B5" w:rsidR="5DE47BA0">
        <w:rPr>
          <w:rFonts w:cs="Arial" w:cstheme="minorAscii"/>
        </w:rPr>
        <w:t xml:space="preserve"> </w:t>
      </w:r>
      <w:r w:rsidRPr="26D074B5" w:rsidR="30EDF393">
        <w:rPr>
          <w:rFonts w:cs="Arial" w:cstheme="minorAscii"/>
        </w:rPr>
        <w:t xml:space="preserve">what are the milestones </w:t>
      </w:r>
      <w:r w:rsidRPr="26D074B5" w:rsidR="30EDF393">
        <w:rPr>
          <w:rFonts w:cs="Arial" w:cstheme="minorAscii"/>
        </w:rPr>
        <w:t>required</w:t>
      </w:r>
      <w:r w:rsidRPr="26D074B5" w:rsidR="30EDF393">
        <w:rPr>
          <w:rFonts w:cs="Arial" w:cstheme="minorAscii"/>
        </w:rPr>
        <w:t xml:space="preserve"> for each of these iterations. </w:t>
      </w:r>
      <w:r w:rsidRPr="26D074B5" w:rsidR="5DE47BA0">
        <w:rPr>
          <w:rFonts w:cs="Arial" w:cstheme="minorAscii"/>
        </w:rPr>
        <w:t xml:space="preserve"> </w:t>
      </w:r>
    </w:p>
    <w:p w:rsidRPr="000547C0" w:rsidR="00D62E01" w:rsidP="26D074B5" w:rsidRDefault="003A04C7" w14:paraId="1804FCAD" w14:textId="5B80F950">
      <w:pPr>
        <w:pStyle w:val="Heading4"/>
        <w:rPr>
          <w:rFonts w:cs="Arial" w:cstheme="minorAscii"/>
        </w:rPr>
      </w:pPr>
      <w:sdt>
        <w:sdtPr>
          <w:id w:val="-1295436725"/>
          <w15:appearance w15:val="hidden"/>
          <w:temporary/>
          <w:showingPlcHdr/>
          <w:placeholder>
            <w:docPart w:val="AD007E6BE1814B84B0B9FCC03933BAFB"/>
          </w:placeholder>
          <w:rPr>
            <w:rFonts w:cs="Arial" w:cstheme="minorAscii"/>
          </w:rPr>
        </w:sdtPr>
        <w:sdtContent>
          <w:r w:rsidRPr="26D074B5" w:rsidR="00D62E01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Pr="000547C0" w:rsidR="00D62E01" w:rsidP="02BA1FF0" w:rsidRDefault="00D62E01" w14:paraId="125E3B16" w14:textId="1C6CEFA1">
      <w:pPr>
        <w:rPr>
          <w:rFonts w:cs="Arial" w:cstheme="minorAscii"/>
        </w:rPr>
      </w:pPr>
      <w:r w:rsidRPr="26D074B5" w:rsidR="29F959A6">
        <w:rPr>
          <w:rFonts w:cs="Arial" w:cstheme="minorAscii"/>
        </w:rPr>
        <w:t xml:space="preserve"> </w:t>
      </w:r>
      <w:r w:rsidRPr="26D074B5" w:rsidR="50055D87">
        <w:rPr>
          <w:rFonts w:cs="Arial" w:cstheme="minorAscii"/>
        </w:rPr>
        <w:t>We need to make sure to remain committed to finish the project by the due date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653741AA" w14:paraId="18B19F28" w14:textId="77777777">
        <w:trPr>
          <w:tblHeader/>
          <w:trHeight w:val="300"/>
        </w:trPr>
        <w:tc>
          <w:tcPr>
            <w:tcW w:w="5310" w:type="dxa"/>
            <w:tcMar/>
            <w:vAlign w:val="bottom"/>
          </w:tcPr>
          <w:p w:rsidRPr="000547C0" w:rsidR="00D60069" w:rsidRDefault="003A04C7" w14:paraId="440D8459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tcMar/>
            <w:vAlign w:val="bottom"/>
          </w:tcPr>
          <w:p w:rsidRPr="000547C0" w:rsidR="00D60069" w:rsidRDefault="003A04C7" w14:paraId="559B1D80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tcMar/>
            <w:vAlign w:val="bottom"/>
          </w:tcPr>
          <w:p w:rsidRPr="000547C0" w:rsidR="00D60069" w:rsidRDefault="003A04C7" w14:paraId="3AC7A92B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653741AA" w14:paraId="2608428A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2BA1FF0" w:rsidRDefault="003A04C7" w14:paraId="71336E69" w14:textId="0A0AE684">
            <w:pPr>
              <w:pStyle w:val="ListBullet"/>
              <w:spacing w:after="80"/>
              <w:rPr>
                <w:rFonts w:cs="Arial" w:cstheme="minorAscii"/>
              </w:rPr>
            </w:pPr>
            <w:r w:rsidRPr="653741AA" w:rsidR="4E822B67">
              <w:rPr>
                <w:rFonts w:cs="Arial" w:cstheme="minorAscii"/>
              </w:rPr>
              <w:t>Schedule for different tasks with stakeholders</w:t>
            </w:r>
            <w:r w:rsidRPr="653741AA" w:rsidR="3BC3D9E2">
              <w:rPr>
                <w:rFonts w:cs="Arial" w:cstheme="minorAscii"/>
              </w:rPr>
              <w:t xml:space="preserve"> </w:t>
            </w:r>
          </w:p>
        </w:tc>
        <w:tc>
          <w:tcPr>
            <w:tcW w:w="3060" w:type="dxa"/>
            <w:tcMar/>
          </w:tcPr>
          <w:p w:rsidRPr="000547C0" w:rsidR="00D60069" w:rsidP="02BA1FF0" w:rsidRDefault="003A04C7" w14:paraId="5D1FAAC7" w14:textId="0977ED8E">
            <w:pPr>
              <w:spacing w:after="80"/>
              <w:rPr>
                <w:rFonts w:cs="Arial" w:cstheme="minorAscii"/>
              </w:rPr>
            </w:pPr>
            <w:r w:rsidRPr="26D074B5" w:rsidR="45C87F5C">
              <w:rPr>
                <w:rFonts w:cs="Arial" w:cstheme="minorAscii"/>
              </w:rPr>
              <w:t>(Name)</w:t>
            </w:r>
          </w:p>
        </w:tc>
        <w:tc>
          <w:tcPr>
            <w:tcW w:w="1854" w:type="dxa"/>
            <w:tcMar/>
          </w:tcPr>
          <w:p w:rsidRPr="000547C0" w:rsidR="00D60069" w:rsidP="1C764009" w:rsidRDefault="003A04C7" w14:paraId="22E77F38" w14:textId="67520F03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26D074B5" w:rsidR="38792AC6">
              <w:rPr>
                <w:rFonts w:cs="Arial" w:cstheme="minorAscii"/>
                <w:b w:val="1"/>
                <w:bCs w:val="1"/>
              </w:rPr>
              <w:t>28/</w:t>
            </w:r>
            <w:r w:rsidRPr="26D074B5" w:rsidR="013BC7E8">
              <w:rPr>
                <w:rFonts w:cs="Arial" w:cstheme="minorAscii"/>
                <w:b w:val="1"/>
                <w:bCs w:val="1"/>
              </w:rPr>
              <w:t>5</w:t>
            </w:r>
            <w:r w:rsidRPr="26D074B5" w:rsidR="38792AC6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D60069" w:rsidTr="653741AA" w14:paraId="1AAD7927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02BA1FF0" w:rsidRDefault="003A04C7" w14:paraId="25ED6EA4" w14:textId="5FB72076">
            <w:pPr>
              <w:pStyle w:val="ListBullet"/>
              <w:spacing w:after="80"/>
              <w:rPr>
                <w:rFonts w:cs="Arial" w:cstheme="minorAscii"/>
              </w:rPr>
            </w:pPr>
            <w:r w:rsidRPr="653741AA" w:rsidR="51FEFE3A">
              <w:rPr>
                <w:rFonts w:cs="Arial" w:cstheme="minorAscii"/>
              </w:rPr>
              <w:t>Decide on the goal of each iteration</w:t>
            </w:r>
          </w:p>
        </w:tc>
        <w:tc>
          <w:tcPr>
            <w:tcW w:w="3060" w:type="dxa"/>
            <w:tcMar/>
          </w:tcPr>
          <w:p w:rsidRPr="000547C0" w:rsidR="00D60069" w:rsidP="02BA1FF0" w:rsidRDefault="003A04C7" w14:paraId="20BA607F" w14:textId="61D39E78">
            <w:pPr>
              <w:spacing w:after="80"/>
              <w:rPr>
                <w:rFonts w:cs="Arial" w:cstheme="minorAscii"/>
              </w:rPr>
            </w:pPr>
            <w:r w:rsidRPr="26D074B5" w:rsidR="0A4FC8D0">
              <w:rPr>
                <w:rFonts w:cs="Arial" w:cstheme="minorAscii"/>
              </w:rPr>
              <w:t>(Name)</w:t>
            </w:r>
          </w:p>
        </w:tc>
        <w:tc>
          <w:tcPr>
            <w:tcW w:w="1854" w:type="dxa"/>
            <w:tcMar/>
          </w:tcPr>
          <w:p w:rsidRPr="000547C0" w:rsidR="00D60069" w:rsidP="1C764009" w:rsidRDefault="003A04C7" w14:paraId="2914B697" w14:textId="625C0C16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26D074B5" w:rsidR="34E649A8">
              <w:rPr>
                <w:rFonts w:cs="Arial" w:cstheme="minorAscii"/>
                <w:b w:val="1"/>
                <w:bCs w:val="1"/>
              </w:rPr>
              <w:t>20/</w:t>
            </w:r>
            <w:r w:rsidRPr="26D074B5" w:rsidR="25B82247">
              <w:rPr>
                <w:rFonts w:cs="Arial" w:cstheme="minorAscii"/>
                <w:b w:val="1"/>
                <w:bCs w:val="1"/>
              </w:rPr>
              <w:t>5</w:t>
            </w:r>
            <w:r w:rsidRPr="26D074B5" w:rsidR="34E649A8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D60069" w:rsidTr="653741AA" w14:paraId="793B67BE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653741AA" w:rsidRDefault="003A04C7" w14:paraId="0C0D8CC9" w14:textId="6BB74AED">
            <w:pPr>
              <w:pStyle w:val="ListBullet"/>
              <w:numPr>
                <w:ilvl w:val="0"/>
                <w:numId w:val="16"/>
              </w:numPr>
              <w:bidi w:val="0"/>
              <w:spacing w:before="80" w:beforeAutospacing="off" w:after="80" w:afterAutospacing="off" w:line="259" w:lineRule="auto"/>
              <w:ind w:right="0"/>
              <w:jc w:val="left"/>
              <w:rPr>
                <w:rFonts w:cs="Arial" w:cstheme="minorAscii"/>
              </w:rPr>
            </w:pPr>
            <w:r w:rsidRPr="653741AA" w:rsidR="61911F7E">
              <w:rPr>
                <w:rFonts w:cs="Arial" w:cstheme="minorAscii"/>
              </w:rPr>
              <w:t>Choose reasonable dates for each goal</w:t>
            </w:r>
          </w:p>
        </w:tc>
        <w:tc>
          <w:tcPr>
            <w:tcW w:w="3060" w:type="dxa"/>
            <w:tcMar>
              <w:bottom w:w="288" w:type="dxa"/>
            </w:tcMar>
          </w:tcPr>
          <w:p w:rsidRPr="000547C0" w:rsidR="00D60069" w:rsidP="02BA1FF0" w:rsidRDefault="003A04C7" w14:paraId="7EDEB6A9" w14:textId="46E7CFAC">
            <w:pPr>
              <w:spacing w:after="80"/>
              <w:rPr>
                <w:rFonts w:cs="Arial" w:cstheme="minorAscii"/>
              </w:rPr>
            </w:pPr>
            <w:r w:rsidRPr="26D074B5" w:rsidR="6818A769">
              <w:rPr>
                <w:rFonts w:cs="Arial" w:cstheme="minorAscii"/>
              </w:rPr>
              <w:t>(Name)</w:t>
            </w:r>
          </w:p>
        </w:tc>
        <w:tc>
          <w:tcPr>
            <w:tcW w:w="1854" w:type="dxa"/>
            <w:tcMar>
              <w:bottom w:w="288" w:type="dxa"/>
            </w:tcMar>
          </w:tcPr>
          <w:p w:rsidRPr="000547C0" w:rsidR="00D60069" w:rsidP="1C764009" w:rsidRDefault="003A04C7" w14:paraId="411261B6" w14:textId="5692AD0A">
            <w:pPr>
              <w:spacing w:after="80"/>
              <w:rPr>
                <w:rFonts w:cs="Arial" w:cstheme="minorAscii"/>
              </w:rPr>
            </w:pPr>
            <w:r w:rsidRPr="26D074B5" w:rsidR="68588537">
              <w:rPr>
                <w:rFonts w:cs="Arial" w:cstheme="minorAscii"/>
                <w:b w:val="1"/>
                <w:bCs w:val="1"/>
              </w:rPr>
              <w:t>15/</w:t>
            </w:r>
            <w:r w:rsidRPr="26D074B5" w:rsidR="790F685F">
              <w:rPr>
                <w:rFonts w:cs="Arial" w:cstheme="minorAscii"/>
                <w:b w:val="1"/>
                <w:bCs w:val="1"/>
              </w:rPr>
              <w:t>5</w:t>
            </w:r>
            <w:r w:rsidRPr="26D074B5" w:rsidR="68588537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</w:tbl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26D074B5" w14:paraId="437F9CA5" w14:textId="77777777">
        <w:tc>
          <w:tcPr>
            <w:tcW w:w="1620" w:type="dxa"/>
            <w:tcMar/>
          </w:tcPr>
          <w:p w:rsidRPr="000547C0" w:rsidR="00D62E01" w:rsidP="006344A8" w:rsidRDefault="001C4533" w14:paraId="7707E20D" w14:textId="4F6F6A1E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  <w:tcMar/>
          </w:tcPr>
          <w:p w:rsidRPr="000547C0" w:rsidR="00D62E01" w:rsidP="26D074B5" w:rsidRDefault="003A04C7" w14:paraId="5539C1C3" w14:textId="3999A34F">
            <w:pPr>
              <w:pStyle w:val="Normal"/>
              <w:spacing w:before="60" w:after="60" w:line="276" w:lineRule="auto"/>
              <w:ind w:left="0"/>
              <w:rPr>
                <w:rFonts w:cs="Arial" w:cstheme="minorAscii"/>
              </w:rPr>
            </w:pPr>
            <w:r w:rsidRPr="26D074B5" w:rsidR="45E0B2D2">
              <w:rPr>
                <w:rFonts w:cs="Arial" w:cstheme="minorAscii"/>
              </w:rPr>
              <w:t>Identify</w:t>
            </w:r>
            <w:r w:rsidRPr="26D074B5" w:rsidR="45E0B2D2">
              <w:rPr>
                <w:rFonts w:cs="Arial" w:cstheme="minorAscii"/>
              </w:rPr>
              <w:t xml:space="preserve"> best tools for documentations</w:t>
            </w:r>
          </w:p>
          <w:p w:rsidRPr="000547C0" w:rsidR="00D62E01" w:rsidP="67B2304B" w:rsidRDefault="003A04C7" w14:paraId="0477FAA5" w14:textId="33F9EC72">
            <w:pPr>
              <w:pStyle w:val="Normal"/>
              <w:rPr>
                <w:rFonts w:cs="Arial" w:cstheme="minorAscii"/>
              </w:rPr>
            </w:pPr>
          </w:p>
        </w:tc>
        <w:tc>
          <w:tcPr>
            <w:tcW w:w="1324" w:type="dxa"/>
            <w:tcMar/>
          </w:tcPr>
          <w:p w:rsidRPr="000547C0" w:rsidR="00D62E01" w:rsidP="006344A8" w:rsidRDefault="003A04C7" w14:paraId="09D75167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Pr="000547C0" w:rsidR="00D62E01" w:rsidP="67B2304B" w:rsidRDefault="003A04C7" w14:paraId="245A9E82" w14:textId="147DC983">
            <w:pPr>
              <w:pStyle w:val="Normal"/>
              <w:rPr>
                <w:rFonts w:cs="Arial" w:cstheme="minorAscii"/>
              </w:rPr>
            </w:pPr>
            <w:r w:rsidRPr="26D074B5" w:rsidR="11E0E0F8">
              <w:rPr>
                <w:rFonts w:cs="Arial" w:cstheme="minorAscii"/>
              </w:rPr>
              <w:t xml:space="preserve">James Sadler </w:t>
            </w:r>
          </w:p>
        </w:tc>
      </w:tr>
    </w:tbl>
    <w:p w:rsidRPr="000547C0" w:rsidR="00D62E01" w:rsidP="26D074B5" w:rsidRDefault="003A04C7" w14:paraId="11A9415B" w14:textId="46972567">
      <w:pPr>
        <w:pStyle w:val="Heading4"/>
        <w:rPr>
          <w:rFonts w:cs="Arial" w:cstheme="minorAscii"/>
        </w:rPr>
      </w:pPr>
      <w:sdt>
        <w:sdtPr>
          <w:id w:val="-98801915"/>
          <w15:appearance w15:val="hidden"/>
          <w:temporary/>
          <w:showingPlcHdr/>
          <w:placeholder>
            <w:docPart w:val="88E2139510F74C30AACECAF3F25D4FF8"/>
          </w:placeholder>
          <w:rPr>
            <w:rFonts w:cs="Arial" w:cstheme="minorAscii"/>
          </w:rPr>
        </w:sdtPr>
        <w:sdtContent>
          <w:r w:rsidRPr="26D074B5" w:rsidR="00D62E01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Pr="000547C0" w:rsidR="00D62E01" w:rsidP="67B2304B" w:rsidRDefault="00D62E01" w14:paraId="253D0A9D" w14:textId="786DB7ED">
      <w:pPr>
        <w:rPr>
          <w:rFonts w:cs="Arial" w:cstheme="minorAscii"/>
        </w:rPr>
      </w:pPr>
      <w:r w:rsidRPr="26D074B5" w:rsidR="0966C617">
        <w:rPr>
          <w:rFonts w:cs="Arial" w:cstheme="minorAscii"/>
        </w:rPr>
        <w:t xml:space="preserve">To </w:t>
      </w:r>
      <w:r w:rsidRPr="26D074B5" w:rsidR="0966C617">
        <w:rPr>
          <w:rFonts w:cs="Arial" w:cstheme="minorAscii"/>
        </w:rPr>
        <w:t>identify</w:t>
      </w:r>
      <w:r w:rsidRPr="26D074B5" w:rsidR="0966C617">
        <w:rPr>
          <w:rFonts w:cs="Arial" w:cstheme="minorAscii"/>
        </w:rPr>
        <w:t xml:space="preserve"> the best possible tool for </w:t>
      </w:r>
      <w:r w:rsidRPr="26D074B5" w:rsidR="24F397B7">
        <w:rPr>
          <w:rFonts w:cs="Arial" w:cstheme="minorAscii"/>
        </w:rPr>
        <w:t>documentation</w:t>
      </w:r>
      <w:r w:rsidRPr="26D074B5" w:rsidR="0966C617">
        <w:rPr>
          <w:rFonts w:cs="Arial" w:cstheme="minorAscii"/>
        </w:rPr>
        <w:t xml:space="preserve"> and to understand how it would be import</w:t>
      </w:r>
      <w:r w:rsidRPr="26D074B5" w:rsidR="270EBD68">
        <w:rPr>
          <w:rFonts w:cs="Arial" w:cstheme="minorAscii"/>
        </w:rPr>
        <w:t>ant</w:t>
      </w:r>
      <w:r w:rsidRPr="26D074B5" w:rsidR="0966C617">
        <w:rPr>
          <w:rFonts w:cs="Arial" w:cstheme="minorAscii"/>
        </w:rPr>
        <w:t xml:space="preserve"> for</w:t>
      </w:r>
      <w:r w:rsidRPr="26D074B5" w:rsidR="12E0D53C">
        <w:rPr>
          <w:rFonts w:cs="Arial" w:cstheme="minorAscii"/>
        </w:rPr>
        <w:t xml:space="preserve"> the project.</w:t>
      </w:r>
    </w:p>
    <w:p w:rsidRPr="000547C0" w:rsidR="00D62E01" w:rsidP="00D62E01" w:rsidRDefault="003A04C7" w14:paraId="31CCF89C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67B2304B" w:rsidRDefault="00D62E01" w14:paraId="1F6A4EC4" w14:textId="0B7847A0">
      <w:pPr>
        <w:rPr>
          <w:rFonts w:cs="Arial" w:cstheme="minorAscii"/>
        </w:rPr>
      </w:pPr>
      <w:r w:rsidRPr="26D074B5" w:rsidR="4652706C">
        <w:rPr>
          <w:rFonts w:cs="Arial" w:cstheme="minorAscii"/>
        </w:rPr>
        <w:t>Understand the best tool to use for documentation and its importance in the work</w:t>
      </w:r>
      <w:r w:rsidRPr="26D074B5" w:rsidR="4B34EA96">
        <w:rPr>
          <w:rFonts w:cs="Arial" w:cstheme="minorAscii"/>
        </w:rPr>
        <w:t xml:space="preserve">force 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653741AA" w14:paraId="1BCA5033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RDefault="003A04C7" w14:paraId="4C5C83BA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RDefault="003A04C7" w14:paraId="14365E33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RDefault="003A04C7" w14:paraId="04C88606" w14:textId="77777777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653741AA" w14:paraId="2FED4EEC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67B2304B" w:rsidRDefault="003A04C7" w14:paraId="3B737AF6" w14:textId="4B3AC95E">
            <w:pPr>
              <w:pStyle w:val="ListBullet"/>
              <w:spacing w:after="80"/>
              <w:rPr>
                <w:rFonts w:cs="Arial" w:cstheme="minorAscii"/>
              </w:rPr>
            </w:pPr>
            <w:r w:rsidRPr="653741AA" w:rsidR="49183052">
              <w:rPr>
                <w:rFonts w:cs="Arial" w:cstheme="minorAscii"/>
              </w:rPr>
              <w:t>Choosing contents and relevant materials</w:t>
            </w:r>
            <w:r w:rsidRPr="653741AA" w:rsidR="2A7EE9AC">
              <w:rPr>
                <w:rFonts w:cs="Arial" w:cstheme="minorAscii"/>
              </w:rPr>
              <w:t xml:space="preserve"> </w:t>
            </w:r>
            <w:r w:rsidRPr="653741AA" w:rsidR="6A7EF76F">
              <w:rPr>
                <w:rFonts w:cs="Arial" w:cstheme="minorAscii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67B2304B" w:rsidRDefault="003A04C7" w14:paraId="5840FF51" w14:textId="4DE102CC">
            <w:pPr>
              <w:spacing w:after="80"/>
              <w:rPr>
                <w:rFonts w:cs="Arial" w:cstheme="minorAscii"/>
              </w:rPr>
            </w:pPr>
            <w:r w:rsidRPr="26D074B5" w:rsidR="611C5C88">
              <w:rPr>
                <w:rFonts w:cs="Arial" w:cstheme="minorAscii"/>
              </w:rPr>
              <w:t>(Name)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C764009" w:rsidRDefault="003A04C7" w14:paraId="508F98FF" w14:textId="3132958F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26D074B5" w:rsidR="27F6574A">
              <w:rPr>
                <w:rFonts w:cs="Arial" w:cstheme="minorAscii"/>
                <w:b w:val="1"/>
                <w:bCs w:val="1"/>
              </w:rPr>
              <w:t>17</w:t>
            </w:r>
            <w:r w:rsidRPr="26D074B5" w:rsidR="046D648E">
              <w:rPr>
                <w:rFonts w:cs="Arial" w:cstheme="minorAscii"/>
                <w:b w:val="1"/>
                <w:bCs w:val="1"/>
              </w:rPr>
              <w:t>/</w:t>
            </w:r>
            <w:r w:rsidRPr="26D074B5" w:rsidR="3D7EECB5">
              <w:rPr>
                <w:rFonts w:cs="Arial" w:cstheme="minorAscii"/>
                <w:b w:val="1"/>
                <w:bCs w:val="1"/>
              </w:rPr>
              <w:t>5</w:t>
            </w:r>
            <w:r w:rsidRPr="26D074B5" w:rsidR="046D648E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D60069" w:rsidTr="653741AA" w14:paraId="2F7DEA0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26D074B5" w:rsidRDefault="003A04C7" w14:paraId="3DF976DF" w14:textId="06354570">
            <w:pPr>
              <w:pStyle w:val="ListBullet"/>
              <w:bidi w:val="0"/>
              <w:spacing w:before="80" w:beforeAutospacing="off" w:after="80" w:afterAutospacing="off" w:line="259" w:lineRule="auto"/>
              <w:ind w:left="720" w:right="0" w:hanging="360"/>
              <w:jc w:val="left"/>
              <w:rPr>
                <w:rFonts w:cs="Arial" w:cstheme="minorAscii"/>
              </w:rPr>
            </w:pPr>
            <w:r w:rsidRPr="653741AA" w:rsidR="0A406129">
              <w:rPr>
                <w:rFonts w:cs="Arial" w:cstheme="minorAscii"/>
              </w:rPr>
              <w:t>Make sure uploading all relevant files to 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67B2304B" w:rsidRDefault="003A04C7" w14:paraId="26521943" w14:textId="165DF822">
            <w:pPr>
              <w:spacing w:after="80"/>
              <w:rPr>
                <w:rFonts w:cs="Arial" w:cstheme="minorAscii"/>
              </w:rPr>
            </w:pPr>
            <w:r w:rsidRPr="26D074B5" w:rsidR="21856114">
              <w:rPr>
                <w:rFonts w:cs="Arial" w:cstheme="minorAscii"/>
              </w:rPr>
              <w:t>(Name)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C764009" w:rsidRDefault="003A04C7" w14:paraId="369FE76C" w14:textId="3654B4FF">
            <w:pPr>
              <w:spacing w:after="80"/>
              <w:rPr>
                <w:rFonts w:cs="Arial" w:cstheme="minorAscii"/>
                <w:b w:val="1"/>
                <w:bCs w:val="1"/>
              </w:rPr>
            </w:pPr>
            <w:r w:rsidRPr="26D074B5" w:rsidR="38D7BC1B">
              <w:rPr>
                <w:rFonts w:cs="Arial" w:cstheme="minorAscii"/>
                <w:b w:val="1"/>
                <w:bCs w:val="1"/>
              </w:rPr>
              <w:t>1</w:t>
            </w:r>
            <w:r w:rsidRPr="26D074B5" w:rsidR="62389B7A">
              <w:rPr>
                <w:rFonts w:cs="Arial" w:cstheme="minorAscii"/>
                <w:b w:val="1"/>
                <w:bCs w:val="1"/>
              </w:rPr>
              <w:t>9</w:t>
            </w:r>
            <w:r w:rsidRPr="26D074B5" w:rsidR="38D7BC1B">
              <w:rPr>
                <w:rFonts w:cs="Arial" w:cstheme="minorAscii"/>
                <w:b w:val="1"/>
                <w:bCs w:val="1"/>
              </w:rPr>
              <w:t>/</w:t>
            </w:r>
            <w:r w:rsidRPr="26D074B5" w:rsidR="3D7EECB5">
              <w:rPr>
                <w:rFonts w:cs="Arial" w:cstheme="minorAscii"/>
                <w:b w:val="1"/>
                <w:bCs w:val="1"/>
              </w:rPr>
              <w:t>5</w:t>
            </w:r>
            <w:r w:rsidRPr="26D074B5" w:rsidR="38D7BC1B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  <w:tr w:rsidRPr="000547C0" w:rsidR="00D60069" w:rsidTr="653741AA" w14:paraId="6F0B7BC3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67B2304B" w:rsidRDefault="003A04C7" w14:paraId="0C881FE8" w14:textId="290D1DC8">
            <w:pPr>
              <w:pStyle w:val="ListBullet"/>
              <w:spacing w:after="80"/>
              <w:rPr>
                <w:rFonts w:cs="Arial" w:cstheme="minorAscii"/>
              </w:rPr>
            </w:pPr>
            <w:r w:rsidRPr="653741AA" w:rsidR="3C88F85E">
              <w:rPr>
                <w:rFonts w:cs="Arial" w:cstheme="minorAscii"/>
              </w:rPr>
              <w:t>Build and complete wiki/readme on 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Pr="000547C0" w:rsidR="00D60069" w:rsidP="67B2304B" w:rsidRDefault="003A04C7" w14:paraId="5D3CC971" w14:textId="405BD863">
            <w:pPr>
              <w:spacing w:after="80"/>
              <w:rPr>
                <w:rFonts w:cs="Arial" w:cstheme="minorAscii"/>
              </w:rPr>
            </w:pPr>
            <w:r w:rsidRPr="26D074B5" w:rsidR="3309FAAC">
              <w:rPr>
                <w:rFonts w:cs="Arial" w:cstheme="minorAscii"/>
              </w:rPr>
              <w:t>(Name)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Pr="000547C0" w:rsidR="00D60069" w:rsidP="1C764009" w:rsidRDefault="003A04C7" w14:paraId="0008DCCE" w14:textId="156B0B3E">
            <w:pPr>
              <w:spacing w:after="80"/>
              <w:rPr>
                <w:rFonts w:cs="Arial" w:cstheme="minorAscii"/>
              </w:rPr>
            </w:pPr>
            <w:r w:rsidRPr="26D074B5" w:rsidR="6038B5EA">
              <w:rPr>
                <w:rFonts w:cs="Arial" w:cstheme="minorAscii"/>
                <w:b w:val="1"/>
                <w:bCs w:val="1"/>
              </w:rPr>
              <w:t>26</w:t>
            </w:r>
            <w:r w:rsidRPr="26D074B5" w:rsidR="1E70A340">
              <w:rPr>
                <w:rFonts w:cs="Arial" w:cstheme="minorAscii"/>
                <w:b w:val="1"/>
                <w:bCs w:val="1"/>
              </w:rPr>
              <w:t>/5</w:t>
            </w:r>
            <w:r w:rsidRPr="26D074B5" w:rsidR="3C5ED29D">
              <w:rPr>
                <w:rFonts w:cs="Arial" w:cstheme="minorAscii"/>
                <w:b w:val="1"/>
                <w:bCs w:val="1"/>
              </w:rPr>
              <w:t>/2023</w:t>
            </w:r>
          </w:p>
        </w:tc>
      </w:tr>
    </w:tbl>
    <w:p w:rsidRPr="000547C0" w:rsidR="002B2D13" w:rsidP="00E25782" w:rsidRDefault="003A04C7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Pr="000547C0" w:rsidR="002B2D13" w:rsidP="26D074B5" w:rsidRDefault="003A04C7" w14:paraId="3BC81F59" w14:textId="5C5AA796">
      <w:pPr>
        <w:pStyle w:val="Heading4"/>
        <w:rPr>
          <w:rFonts w:cs="Arial" w:cstheme="minorAscii"/>
        </w:rPr>
      </w:pPr>
      <w:sdt>
        <w:sdtPr>
          <w:id w:val="896667726"/>
          <w15:appearance w15:val="hidden"/>
          <w:temporary/>
          <w:showingPlcHdr/>
          <w:placeholder>
            <w:docPart w:val="4DF79F2F774047ACA1C2A529D9247CCE"/>
          </w:placeholder>
          <w:rPr>
            <w:rFonts w:cs="Arial" w:cstheme="minorAscii"/>
          </w:rPr>
        </w:sdtPr>
        <w:sdtContent>
          <w:r w:rsidRPr="26D074B5" w:rsidR="006344A8">
            <w:rPr>
              <w:rFonts w:cs="Arial" w:cstheme="minorAscii"/>
            </w:rPr>
            <w:t>Resources:</w:t>
          </w:r>
        </w:sdtContent>
        <w:sdtEndPr>
          <w:rPr>
            <w:rFonts w:cs="Arial" w:cstheme="minorAscii"/>
          </w:rPr>
        </w:sdtEndPr>
      </w:sdt>
    </w:p>
    <w:p w:rsidR="09CABBB4" w:rsidP="26D074B5" w:rsidRDefault="09CABBB4" w14:paraId="15B8B7AE" w14:textId="179B8BAF">
      <w:pPr>
        <w:pStyle w:val="Normal"/>
        <w:rPr>
          <w:rFonts w:cs="Arial" w:cstheme="minorAscii"/>
        </w:rPr>
      </w:pPr>
      <w:r w:rsidR="09CABBB4">
        <w:rPr/>
        <w:t>N/a</w:t>
      </w:r>
    </w:p>
    <w:p w:rsidRPr="000547C0" w:rsidR="00212D56" w:rsidP="1C764009" w:rsidRDefault="00212D56" w14:paraId="3CD0098F" w14:textId="42E3F9DF">
      <w:pPr>
        <w:pStyle w:val="Heading4"/>
        <w:rPr>
          <w:rFonts w:cs="Arial" w:cstheme="minorAscii"/>
        </w:rPr>
      </w:pPr>
      <w:r w:rsidRPr="26D074B5" w:rsidR="00212D56">
        <w:rPr>
          <w:rFonts w:cs="Arial" w:cstheme="minorAscii"/>
        </w:rPr>
        <w:t>Date of next meeting:</w:t>
      </w:r>
      <w:r w:rsidRPr="26D074B5" w:rsidR="2743B870">
        <w:rPr>
          <w:rFonts w:cs="Arial" w:cstheme="minorAscii"/>
        </w:rPr>
        <w:t xml:space="preserve"> </w:t>
      </w:r>
      <w:r w:rsidRPr="26D074B5" w:rsidR="18696954">
        <w:rPr>
          <w:rFonts w:cs="Arial" w:cstheme="minorAscii"/>
        </w:rPr>
        <w:t>17</w:t>
      </w:r>
      <w:r w:rsidRPr="26D074B5" w:rsidR="3C9B45FD">
        <w:rPr>
          <w:rFonts w:cs="Arial" w:cstheme="minorAscii"/>
        </w:rPr>
        <w:t>/0</w:t>
      </w:r>
      <w:r w:rsidRPr="26D074B5" w:rsidR="3055AA4A">
        <w:rPr>
          <w:rFonts w:cs="Arial" w:cstheme="minorAscii"/>
        </w:rPr>
        <w:t>6</w:t>
      </w:r>
      <w:r w:rsidRPr="26D074B5" w:rsidR="3C9B45FD">
        <w:rPr>
          <w:rFonts w:cs="Arial" w:cstheme="minorAscii"/>
        </w:rPr>
        <w:t>/2023</w:t>
      </w:r>
    </w:p>
    <w:p w:rsidRPr="000547C0" w:rsidR="00212D56" w:rsidP="1C764009" w:rsidRDefault="00212D56" w14:paraId="31DAD0CA" w14:textId="622E2F9E">
      <w:pPr>
        <w:pStyle w:val="ListParagraph"/>
        <w:numPr>
          <w:ilvl w:val="0"/>
          <w:numId w:val="8"/>
        </w:numPr>
        <w:rPr>
          <w:rFonts w:cs="Arial" w:cstheme="minorAscii"/>
        </w:rPr>
      </w:pPr>
      <w:r w:rsidRPr="1C764009" w:rsidR="5527A860">
        <w:rPr>
          <w:rFonts w:cs="Arial" w:cstheme="minorAscii"/>
        </w:rPr>
        <w:t>Monthly meetings with stakeholders</w:t>
      </w:r>
      <w:r w:rsidRPr="1C764009" w:rsidR="5B8AF4AD">
        <w:rPr>
          <w:rFonts w:cs="Arial" w:cstheme="minorAscii"/>
        </w:rPr>
        <w:t>.</w:t>
      </w:r>
    </w:p>
    <w:p w:rsidRPr="000547C0" w:rsidR="00212D56" w:rsidP="1C764009" w:rsidRDefault="00212D56" w14:paraId="140B9928" w14:textId="03E2E186">
      <w:pPr>
        <w:pStyle w:val="ListParagraph"/>
        <w:numPr>
          <w:ilvl w:val="0"/>
          <w:numId w:val="8"/>
        </w:numPr>
        <w:rPr>
          <w:rFonts w:cs="Arial" w:cstheme="minorAscii"/>
        </w:rPr>
      </w:pPr>
      <w:r w:rsidRPr="1C764009" w:rsidR="1B70B6D2">
        <w:rPr>
          <w:rFonts w:cs="Arial" w:cstheme="minorAscii"/>
        </w:rPr>
        <w:t>weekly meeting</w:t>
      </w:r>
      <w:r w:rsidRPr="1C764009" w:rsidR="61AECDF9">
        <w:rPr>
          <w:rFonts w:cs="Arial" w:cstheme="minorAscii"/>
        </w:rPr>
        <w:t xml:space="preserve">s with team </w:t>
      </w:r>
      <w:r w:rsidRPr="1C764009" w:rsidR="61AECDF9">
        <w:rPr>
          <w:rFonts w:cs="Arial" w:cstheme="minorAscii"/>
        </w:rPr>
        <w:t xml:space="preserve">members to </w:t>
      </w:r>
      <w:r w:rsidRPr="1C764009" w:rsidR="152E3B29">
        <w:rPr>
          <w:rFonts w:cs="Arial" w:cstheme="minorAscii"/>
        </w:rPr>
        <w:t>ensure</w:t>
      </w:r>
      <w:r w:rsidRPr="1C764009" w:rsidR="096E4217">
        <w:rPr>
          <w:rFonts w:cs="Arial" w:cstheme="minorAscii"/>
        </w:rPr>
        <w:t xml:space="preserve"> deadlines are being met and worked on</w:t>
      </w:r>
      <w:r w:rsidRPr="1C764009" w:rsidR="1CF3D1A7">
        <w:rPr>
          <w:rFonts w:cs="Arial" w:cstheme="minorAscii"/>
        </w:rPr>
        <w:t>.</w:t>
      </w:r>
    </w:p>
    <w:p w:rsidR="5625922F" w:rsidP="1C764009" w:rsidRDefault="5625922F" w14:paraId="7A42BBBC" w14:textId="0C2959C6">
      <w:pPr>
        <w:pStyle w:val="ListParagraph"/>
        <w:numPr>
          <w:ilvl w:val="0"/>
          <w:numId w:val="8"/>
        </w:numPr>
        <w:rPr>
          <w:rFonts w:cs="Arial" w:cstheme="minorAscii"/>
        </w:rPr>
      </w:pPr>
      <w:r w:rsidRPr="1C764009" w:rsidR="5625922F">
        <w:rPr>
          <w:rFonts w:cs="Arial" w:cstheme="minorAscii"/>
        </w:rPr>
        <w:t xml:space="preserve">Make sure the whole company is introduced to git and how to use it so if something goes wrong or the stakeholder is </w:t>
      </w:r>
      <w:r w:rsidRPr="1C764009" w:rsidR="08817CBB">
        <w:rPr>
          <w:rFonts w:cs="Arial" w:cstheme="minorAscii"/>
        </w:rPr>
        <w:t>unhappy,</w:t>
      </w:r>
      <w:r w:rsidRPr="1C764009" w:rsidR="5625922F">
        <w:rPr>
          <w:rFonts w:cs="Arial" w:cstheme="minorAscii"/>
        </w:rPr>
        <w:t xml:space="preserve"> we</w:t>
      </w:r>
      <w:r w:rsidRPr="1C764009" w:rsidR="30068860">
        <w:rPr>
          <w:rFonts w:cs="Arial" w:cstheme="minorAscii"/>
        </w:rPr>
        <w:t xml:space="preserve"> </w:t>
      </w:r>
      <w:r w:rsidRPr="1C764009" w:rsidR="5E9B1406">
        <w:rPr>
          <w:rFonts w:cs="Arial" w:cstheme="minorAscii"/>
        </w:rPr>
        <w:t>can</w:t>
      </w:r>
      <w:r w:rsidRPr="1C764009" w:rsidR="30068860">
        <w:rPr>
          <w:rFonts w:cs="Arial" w:cstheme="minorAscii"/>
        </w:rPr>
        <w:t xml:space="preserve"> back up a save</w:t>
      </w:r>
      <w:r w:rsidRPr="1C764009" w:rsidR="6B7804CC">
        <w:rPr>
          <w:rFonts w:cs="Arial" w:cstheme="minorAscii"/>
        </w:rPr>
        <w:t>.</w:t>
      </w:r>
    </w:p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000547C0" w:rsidRDefault="000547C0" w14:paraId="0A3F6814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P="000547C0" w:rsidRDefault="000547C0" w14:paraId="3D88889B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RDefault="000547C0" w14:paraId="05DE148B" w14:textId="77777777">
      <w:pPr>
        <w:rPr>
          <w:rFonts w:cstheme="minorHAnsi"/>
        </w:rPr>
      </w:pPr>
    </w:p>
    <w:sectPr w:rsidRPr="000547C0" w:rsidR="000547C0">
      <w:footerReference w:type="default" r:id="rId11"/>
      <w:footerReference w:type="first" r:id="rId12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7DB" w:rsidRDefault="005517DB" w14:paraId="2A2F1159" w14:textId="77777777">
      <w:pPr>
        <w:spacing w:before="0" w:after="0"/>
      </w:pPr>
      <w:r>
        <w:separator/>
      </w:r>
    </w:p>
  </w:endnote>
  <w:endnote w:type="continuationSeparator" w:id="0">
    <w:p w:rsidR="005517DB" w:rsidRDefault="005517DB" w14:paraId="643B1286" w14:textId="77777777">
      <w:pPr>
        <w:spacing w:before="0" w:after="0"/>
      </w:pPr>
      <w:r>
        <w:continuationSeparator/>
      </w:r>
    </w:p>
  </w:endnote>
  <w:endnote w:type="continuationNotice" w:id="1">
    <w:p w:rsidR="005517DB" w:rsidRDefault="005517DB" w14:paraId="1B26BDAA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7DB" w:rsidRDefault="005517DB" w14:paraId="5149D0DF" w14:textId="77777777">
      <w:pPr>
        <w:spacing w:before="0" w:after="0"/>
      </w:pPr>
      <w:r>
        <w:separator/>
      </w:r>
    </w:p>
  </w:footnote>
  <w:footnote w:type="continuationSeparator" w:id="0">
    <w:p w:rsidR="005517DB" w:rsidRDefault="005517DB" w14:paraId="5DC5FC44" w14:textId="77777777">
      <w:pPr>
        <w:spacing w:before="0" w:after="0"/>
      </w:pPr>
      <w:r>
        <w:continuationSeparator/>
      </w:r>
    </w:p>
  </w:footnote>
  <w:footnote w:type="continuationNotice" w:id="1">
    <w:p w:rsidR="005517DB" w:rsidRDefault="005517DB" w14:paraId="30DC5D3E" w14:textId="77777777">
      <w:pPr>
        <w:spacing w:before="0" w:after="0"/>
      </w:pP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SPfwAFdf84CUr1" int2:id="tV1tSFev">
      <int2:state int2:type="AugLoop_Text_Critique" int2:value="Rejected"/>
    </int2:textHash>
    <int2:textHash int2:hashCode="FglrQyHcgaFAl7" int2:id="l6zTd3T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dc7e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df6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90dc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6931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934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cb4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1949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9ae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6a0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6">
    <w:abstractNumId w:val="13"/>
  </w:num>
  <w:num w:numId="15">
    <w:abstractNumId w:val="12"/>
  </w:num>
  <w:num w:numId="14">
    <w:abstractNumId w:val="11"/>
  </w:num>
  <w:num w:numId="13">
    <w:abstractNumId w:val="10"/>
  </w:num>
  <w:num w:numId="12">
    <w:abstractNumId w:val="9"/>
  </w:num>
  <w:num w:numId="11">
    <w:abstractNumId w:val="8"/>
  </w:num>
  <w:num w:numId="10">
    <w:abstractNumId w:val="7"/>
  </w:num>
  <w:num w:numId="9">
    <w:abstractNumId w:val="6"/>
  </w:num>
  <w:num w:numId="8">
    <w:abstractNumId w:val="5"/>
  </w:num>
  <w:num w:numId="1" w16cid:durableId="448403218">
    <w:abstractNumId w:val="3"/>
  </w:num>
  <w:num w:numId="2" w16cid:durableId="729693669">
    <w:abstractNumId w:val="4"/>
  </w:num>
  <w:num w:numId="3" w16cid:durableId="1943296449">
    <w:abstractNumId w:val="1"/>
  </w:num>
  <w:num w:numId="4" w16cid:durableId="1556694553">
    <w:abstractNumId w:val="0"/>
  </w:num>
  <w:num w:numId="5" w16cid:durableId="835727044">
    <w:abstractNumId w:val="1"/>
    <w:lvlOverride w:ilvl="0"/>
  </w:num>
  <w:num w:numId="6" w16cid:durableId="1055928293">
    <w:abstractNumId w:val="1"/>
    <w:lvlOverride w:ilvl="0"/>
  </w:num>
  <w:num w:numId="7" w16cid:durableId="40542489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41E18"/>
    <w:rsid w:val="00050089"/>
    <w:rsid w:val="000547C0"/>
    <w:rsid w:val="00086771"/>
    <w:rsid w:val="000B02E3"/>
    <w:rsid w:val="000B658A"/>
    <w:rsid w:val="000C570D"/>
    <w:rsid w:val="001C4533"/>
    <w:rsid w:val="001E0877"/>
    <w:rsid w:val="0020000C"/>
    <w:rsid w:val="00212D56"/>
    <w:rsid w:val="00216EF9"/>
    <w:rsid w:val="002779AB"/>
    <w:rsid w:val="00280BB8"/>
    <w:rsid w:val="00296786"/>
    <w:rsid w:val="002B2D13"/>
    <w:rsid w:val="002B5852"/>
    <w:rsid w:val="002F1BCB"/>
    <w:rsid w:val="0034721D"/>
    <w:rsid w:val="00396971"/>
    <w:rsid w:val="00397E0E"/>
    <w:rsid w:val="003A04C7"/>
    <w:rsid w:val="003B5C8F"/>
    <w:rsid w:val="003D5BF7"/>
    <w:rsid w:val="003D5D47"/>
    <w:rsid w:val="003F257D"/>
    <w:rsid w:val="0047614B"/>
    <w:rsid w:val="0048366C"/>
    <w:rsid w:val="004A0671"/>
    <w:rsid w:val="004F7189"/>
    <w:rsid w:val="00502895"/>
    <w:rsid w:val="005517DB"/>
    <w:rsid w:val="005A7328"/>
    <w:rsid w:val="006005F6"/>
    <w:rsid w:val="00600610"/>
    <w:rsid w:val="00627A57"/>
    <w:rsid w:val="006344A8"/>
    <w:rsid w:val="006656C7"/>
    <w:rsid w:val="0068E2CB"/>
    <w:rsid w:val="00693660"/>
    <w:rsid w:val="006C2459"/>
    <w:rsid w:val="006F0A8D"/>
    <w:rsid w:val="006F5CF4"/>
    <w:rsid w:val="00734EEC"/>
    <w:rsid w:val="00746B3A"/>
    <w:rsid w:val="00763BD8"/>
    <w:rsid w:val="007D7364"/>
    <w:rsid w:val="007E54E6"/>
    <w:rsid w:val="007F04FA"/>
    <w:rsid w:val="00840CD7"/>
    <w:rsid w:val="0084364D"/>
    <w:rsid w:val="0085303C"/>
    <w:rsid w:val="008B0FE8"/>
    <w:rsid w:val="00996A15"/>
    <w:rsid w:val="00A12D7E"/>
    <w:rsid w:val="00A610B2"/>
    <w:rsid w:val="00A8382A"/>
    <w:rsid w:val="00AF3B4F"/>
    <w:rsid w:val="00B777C6"/>
    <w:rsid w:val="00BE1EAA"/>
    <w:rsid w:val="00C1744B"/>
    <w:rsid w:val="00C62386"/>
    <w:rsid w:val="00CA3DD0"/>
    <w:rsid w:val="00CC3C5A"/>
    <w:rsid w:val="00CC5905"/>
    <w:rsid w:val="00CE4D89"/>
    <w:rsid w:val="00CF1667"/>
    <w:rsid w:val="00D21C78"/>
    <w:rsid w:val="00D60069"/>
    <w:rsid w:val="00D62E01"/>
    <w:rsid w:val="00D66140"/>
    <w:rsid w:val="00D661EE"/>
    <w:rsid w:val="00DB507F"/>
    <w:rsid w:val="00E048B4"/>
    <w:rsid w:val="00E25782"/>
    <w:rsid w:val="00E40468"/>
    <w:rsid w:val="00E415D7"/>
    <w:rsid w:val="00ED3BB1"/>
    <w:rsid w:val="00F03EE3"/>
    <w:rsid w:val="00F434DD"/>
    <w:rsid w:val="00F61A55"/>
    <w:rsid w:val="00FC79AB"/>
    <w:rsid w:val="010D396E"/>
    <w:rsid w:val="013BC7E8"/>
    <w:rsid w:val="025CD4EB"/>
    <w:rsid w:val="02BA1FF0"/>
    <w:rsid w:val="0305B8CC"/>
    <w:rsid w:val="03545FD3"/>
    <w:rsid w:val="039F9997"/>
    <w:rsid w:val="03A31771"/>
    <w:rsid w:val="03DD2204"/>
    <w:rsid w:val="03FD7836"/>
    <w:rsid w:val="046D648E"/>
    <w:rsid w:val="04DB5E4D"/>
    <w:rsid w:val="04EB0D0D"/>
    <w:rsid w:val="059475AD"/>
    <w:rsid w:val="060B4A33"/>
    <w:rsid w:val="063D598E"/>
    <w:rsid w:val="06F3FC7F"/>
    <w:rsid w:val="07464AFA"/>
    <w:rsid w:val="07649F76"/>
    <w:rsid w:val="07AB304E"/>
    <w:rsid w:val="07AC5C42"/>
    <w:rsid w:val="07F02FBA"/>
    <w:rsid w:val="084DCE46"/>
    <w:rsid w:val="08817CBB"/>
    <w:rsid w:val="08CC63F8"/>
    <w:rsid w:val="09090088"/>
    <w:rsid w:val="0966C617"/>
    <w:rsid w:val="096E4217"/>
    <w:rsid w:val="097FA7D0"/>
    <w:rsid w:val="09CABBB4"/>
    <w:rsid w:val="09D25B0F"/>
    <w:rsid w:val="0A406129"/>
    <w:rsid w:val="0A4FC8D0"/>
    <w:rsid w:val="0ACD5250"/>
    <w:rsid w:val="0AF9A4A4"/>
    <w:rsid w:val="0BEEBAFA"/>
    <w:rsid w:val="0CB74892"/>
    <w:rsid w:val="0D05FE6D"/>
    <w:rsid w:val="0E22B006"/>
    <w:rsid w:val="0E764148"/>
    <w:rsid w:val="0EE6DCD7"/>
    <w:rsid w:val="0FC6E146"/>
    <w:rsid w:val="106316FB"/>
    <w:rsid w:val="11DC843F"/>
    <w:rsid w:val="11E0E0F8"/>
    <w:rsid w:val="12B614F7"/>
    <w:rsid w:val="12E0D53C"/>
    <w:rsid w:val="12EF5461"/>
    <w:rsid w:val="12FE8208"/>
    <w:rsid w:val="131873D5"/>
    <w:rsid w:val="136C94D1"/>
    <w:rsid w:val="141074AE"/>
    <w:rsid w:val="149CC676"/>
    <w:rsid w:val="152E3B29"/>
    <w:rsid w:val="15359890"/>
    <w:rsid w:val="1628D96A"/>
    <w:rsid w:val="16E72C46"/>
    <w:rsid w:val="17923C2D"/>
    <w:rsid w:val="1821046E"/>
    <w:rsid w:val="18696954"/>
    <w:rsid w:val="1890DD08"/>
    <w:rsid w:val="1904CFE5"/>
    <w:rsid w:val="1907F64D"/>
    <w:rsid w:val="19136E79"/>
    <w:rsid w:val="196CB838"/>
    <w:rsid w:val="19BCD4CF"/>
    <w:rsid w:val="1A404AFD"/>
    <w:rsid w:val="1A65B8B0"/>
    <w:rsid w:val="1AEAE9EC"/>
    <w:rsid w:val="1B3F54C2"/>
    <w:rsid w:val="1B70B6D2"/>
    <w:rsid w:val="1BAA0054"/>
    <w:rsid w:val="1BD8B4C5"/>
    <w:rsid w:val="1C764009"/>
    <w:rsid w:val="1CC3CBA1"/>
    <w:rsid w:val="1CF3D1A7"/>
    <w:rsid w:val="1E4F50E1"/>
    <w:rsid w:val="1E53328B"/>
    <w:rsid w:val="1E53E02B"/>
    <w:rsid w:val="1E70A340"/>
    <w:rsid w:val="1EA91C74"/>
    <w:rsid w:val="1ED42AC1"/>
    <w:rsid w:val="1F129845"/>
    <w:rsid w:val="1F79ED91"/>
    <w:rsid w:val="206FFB22"/>
    <w:rsid w:val="2111EE70"/>
    <w:rsid w:val="21856114"/>
    <w:rsid w:val="21B1A348"/>
    <w:rsid w:val="227A68D5"/>
    <w:rsid w:val="228E75E3"/>
    <w:rsid w:val="22ADBED1"/>
    <w:rsid w:val="248D82D3"/>
    <w:rsid w:val="24A3AEEC"/>
    <w:rsid w:val="24C27C78"/>
    <w:rsid w:val="24F397B7"/>
    <w:rsid w:val="25B82247"/>
    <w:rsid w:val="26D074B5"/>
    <w:rsid w:val="26F3D17C"/>
    <w:rsid w:val="26FD19BA"/>
    <w:rsid w:val="270BBD84"/>
    <w:rsid w:val="270EBD68"/>
    <w:rsid w:val="2710C317"/>
    <w:rsid w:val="2743B870"/>
    <w:rsid w:val="274EE938"/>
    <w:rsid w:val="27F6574A"/>
    <w:rsid w:val="286DCFAA"/>
    <w:rsid w:val="29F959A6"/>
    <w:rsid w:val="2A09A00B"/>
    <w:rsid w:val="2A5E9B35"/>
    <w:rsid w:val="2A7EE9AC"/>
    <w:rsid w:val="2ADC4D1B"/>
    <w:rsid w:val="2BCB0BDD"/>
    <w:rsid w:val="2BD357A1"/>
    <w:rsid w:val="2C225A5B"/>
    <w:rsid w:val="2C225A5B"/>
    <w:rsid w:val="2CE3BAFF"/>
    <w:rsid w:val="2D1F13F6"/>
    <w:rsid w:val="2DBE2ABC"/>
    <w:rsid w:val="2EFCF838"/>
    <w:rsid w:val="2F0BA247"/>
    <w:rsid w:val="2F155316"/>
    <w:rsid w:val="2FD54993"/>
    <w:rsid w:val="30068860"/>
    <w:rsid w:val="3029E833"/>
    <w:rsid w:val="3055AA4A"/>
    <w:rsid w:val="30EDF393"/>
    <w:rsid w:val="3152B1DC"/>
    <w:rsid w:val="3309FAAC"/>
    <w:rsid w:val="33AF653D"/>
    <w:rsid w:val="33AF8D4A"/>
    <w:rsid w:val="34E649A8"/>
    <w:rsid w:val="35ABECC4"/>
    <w:rsid w:val="363AF75E"/>
    <w:rsid w:val="36591A84"/>
    <w:rsid w:val="366426B7"/>
    <w:rsid w:val="370AAEF7"/>
    <w:rsid w:val="375B6C47"/>
    <w:rsid w:val="3792AAD5"/>
    <w:rsid w:val="37F7EA6A"/>
    <w:rsid w:val="38792AC6"/>
    <w:rsid w:val="38D7BC1B"/>
    <w:rsid w:val="39C0E494"/>
    <w:rsid w:val="3A92E183"/>
    <w:rsid w:val="3BAC83C2"/>
    <w:rsid w:val="3BC3D9E2"/>
    <w:rsid w:val="3BCB2565"/>
    <w:rsid w:val="3BCCFE5B"/>
    <w:rsid w:val="3C19BD1F"/>
    <w:rsid w:val="3C2C4514"/>
    <w:rsid w:val="3C5ED29D"/>
    <w:rsid w:val="3C74840F"/>
    <w:rsid w:val="3C88F85E"/>
    <w:rsid w:val="3C9B45FD"/>
    <w:rsid w:val="3CE2ECAA"/>
    <w:rsid w:val="3D7EECB5"/>
    <w:rsid w:val="3D812450"/>
    <w:rsid w:val="3DDC3C0C"/>
    <w:rsid w:val="3E8DC80D"/>
    <w:rsid w:val="3EABA038"/>
    <w:rsid w:val="3F2AB9AC"/>
    <w:rsid w:val="3F50045F"/>
    <w:rsid w:val="3F780C6D"/>
    <w:rsid w:val="3F8A9316"/>
    <w:rsid w:val="3FA52DEC"/>
    <w:rsid w:val="4181995C"/>
    <w:rsid w:val="41D11BCF"/>
    <w:rsid w:val="42585EB1"/>
    <w:rsid w:val="42BF0186"/>
    <w:rsid w:val="431D69BD"/>
    <w:rsid w:val="43C3D352"/>
    <w:rsid w:val="444B7D90"/>
    <w:rsid w:val="447286C5"/>
    <w:rsid w:val="449A0700"/>
    <w:rsid w:val="44AF7AA1"/>
    <w:rsid w:val="44B93A1E"/>
    <w:rsid w:val="44CFD1CA"/>
    <w:rsid w:val="44F97341"/>
    <w:rsid w:val="453B103A"/>
    <w:rsid w:val="4580EF40"/>
    <w:rsid w:val="458FFF73"/>
    <w:rsid w:val="45C87F5C"/>
    <w:rsid w:val="45E0B2D2"/>
    <w:rsid w:val="45E74DF1"/>
    <w:rsid w:val="4652706C"/>
    <w:rsid w:val="46B73B07"/>
    <w:rsid w:val="46E3E51F"/>
    <w:rsid w:val="471643C1"/>
    <w:rsid w:val="4735887A"/>
    <w:rsid w:val="4765B03E"/>
    <w:rsid w:val="47797D97"/>
    <w:rsid w:val="47831E52"/>
    <w:rsid w:val="47BC4ACF"/>
    <w:rsid w:val="482A93FD"/>
    <w:rsid w:val="49154DF8"/>
    <w:rsid w:val="49183052"/>
    <w:rsid w:val="49C386DB"/>
    <w:rsid w:val="4A2915C1"/>
    <w:rsid w:val="4A72806C"/>
    <w:rsid w:val="4AA4B4E2"/>
    <w:rsid w:val="4AC89FEC"/>
    <w:rsid w:val="4AE1C849"/>
    <w:rsid w:val="4B14D4D0"/>
    <w:rsid w:val="4B25AD18"/>
    <w:rsid w:val="4B34EA96"/>
    <w:rsid w:val="4B6009A5"/>
    <w:rsid w:val="4B8BE17F"/>
    <w:rsid w:val="4BB6117B"/>
    <w:rsid w:val="4BC17EF6"/>
    <w:rsid w:val="4C09A621"/>
    <w:rsid w:val="4D23F2C0"/>
    <w:rsid w:val="4DCC46A2"/>
    <w:rsid w:val="4E3D2FFD"/>
    <w:rsid w:val="4E652C06"/>
    <w:rsid w:val="4E822B67"/>
    <w:rsid w:val="4EE0617B"/>
    <w:rsid w:val="4EF2AAB9"/>
    <w:rsid w:val="4EF2AAB9"/>
    <w:rsid w:val="4F290468"/>
    <w:rsid w:val="4F814859"/>
    <w:rsid w:val="4FF91E3B"/>
    <w:rsid w:val="50038887"/>
    <w:rsid w:val="50055D87"/>
    <w:rsid w:val="504B370C"/>
    <w:rsid w:val="505D967B"/>
    <w:rsid w:val="50B9ABE8"/>
    <w:rsid w:val="5194EE9C"/>
    <w:rsid w:val="51B2CBB0"/>
    <w:rsid w:val="51F30CED"/>
    <w:rsid w:val="51F30CED"/>
    <w:rsid w:val="51FB3281"/>
    <w:rsid w:val="51FEFE3A"/>
    <w:rsid w:val="52049B2E"/>
    <w:rsid w:val="52557C49"/>
    <w:rsid w:val="5310AD6F"/>
    <w:rsid w:val="534E9C11"/>
    <w:rsid w:val="53629CBD"/>
    <w:rsid w:val="53DCF933"/>
    <w:rsid w:val="53F14CAA"/>
    <w:rsid w:val="54CC8F5E"/>
    <w:rsid w:val="54EA606E"/>
    <w:rsid w:val="5527A860"/>
    <w:rsid w:val="5625922F"/>
    <w:rsid w:val="56711B86"/>
    <w:rsid w:val="56863CD3"/>
    <w:rsid w:val="56B43674"/>
    <w:rsid w:val="5720FF86"/>
    <w:rsid w:val="574D3F68"/>
    <w:rsid w:val="57B83C5E"/>
    <w:rsid w:val="58220D34"/>
    <w:rsid w:val="587E9EA6"/>
    <w:rsid w:val="594340DE"/>
    <w:rsid w:val="5971B0AF"/>
    <w:rsid w:val="5A94014D"/>
    <w:rsid w:val="5B8AF4AD"/>
    <w:rsid w:val="5BBB88E2"/>
    <w:rsid w:val="5BBE2373"/>
    <w:rsid w:val="5C059330"/>
    <w:rsid w:val="5C1812D2"/>
    <w:rsid w:val="5C8F26BE"/>
    <w:rsid w:val="5D221176"/>
    <w:rsid w:val="5D2377F8"/>
    <w:rsid w:val="5DE47BA0"/>
    <w:rsid w:val="5E0D238B"/>
    <w:rsid w:val="5E9B1406"/>
    <w:rsid w:val="5EBF4859"/>
    <w:rsid w:val="5F3B5574"/>
    <w:rsid w:val="5FEA58FA"/>
    <w:rsid w:val="6038207D"/>
    <w:rsid w:val="6038B5EA"/>
    <w:rsid w:val="60D90453"/>
    <w:rsid w:val="611C5C88"/>
    <w:rsid w:val="612E696A"/>
    <w:rsid w:val="61911F7E"/>
    <w:rsid w:val="61AECDF9"/>
    <w:rsid w:val="61F18B11"/>
    <w:rsid w:val="62289FD0"/>
    <w:rsid w:val="62389B7A"/>
    <w:rsid w:val="6274D4B4"/>
    <w:rsid w:val="638AE369"/>
    <w:rsid w:val="653741AA"/>
    <w:rsid w:val="655D0808"/>
    <w:rsid w:val="65604092"/>
    <w:rsid w:val="659D868C"/>
    <w:rsid w:val="65BD68C4"/>
    <w:rsid w:val="66367A72"/>
    <w:rsid w:val="663F39B3"/>
    <w:rsid w:val="6664F7A1"/>
    <w:rsid w:val="6686AEE8"/>
    <w:rsid w:val="66FC10F3"/>
    <w:rsid w:val="6750335D"/>
    <w:rsid w:val="67B2304B"/>
    <w:rsid w:val="6818A769"/>
    <w:rsid w:val="68588537"/>
    <w:rsid w:val="6869D836"/>
    <w:rsid w:val="68EC03BE"/>
    <w:rsid w:val="6A7EF76F"/>
    <w:rsid w:val="6A7FE699"/>
    <w:rsid w:val="6A831C34"/>
    <w:rsid w:val="6AC24552"/>
    <w:rsid w:val="6B200DD3"/>
    <w:rsid w:val="6B2E46ED"/>
    <w:rsid w:val="6B7804CC"/>
    <w:rsid w:val="6C2C8F42"/>
    <w:rsid w:val="6C7C3A9D"/>
    <w:rsid w:val="6D3951D1"/>
    <w:rsid w:val="6DF738A4"/>
    <w:rsid w:val="6EDD59A9"/>
    <w:rsid w:val="6F40544A"/>
    <w:rsid w:val="6F48FDC4"/>
    <w:rsid w:val="71BEE453"/>
    <w:rsid w:val="72BF0769"/>
    <w:rsid w:val="72CBC93F"/>
    <w:rsid w:val="7337D697"/>
    <w:rsid w:val="73480AFC"/>
    <w:rsid w:val="745ED721"/>
    <w:rsid w:val="748377DC"/>
    <w:rsid w:val="75405D97"/>
    <w:rsid w:val="754C9B2D"/>
    <w:rsid w:val="75510C73"/>
    <w:rsid w:val="7576B1E5"/>
    <w:rsid w:val="757E51E2"/>
    <w:rsid w:val="7748DC2F"/>
    <w:rsid w:val="790F685F"/>
    <w:rsid w:val="7A119173"/>
    <w:rsid w:val="7A213C39"/>
    <w:rsid w:val="7A9DF7E9"/>
    <w:rsid w:val="7B1D6A4D"/>
    <w:rsid w:val="7BDBD36A"/>
    <w:rsid w:val="7C4ADE6B"/>
    <w:rsid w:val="7D1706B4"/>
    <w:rsid w:val="7D435A6F"/>
    <w:rsid w:val="7E044E07"/>
    <w:rsid w:val="7EE317B8"/>
    <w:rsid w:val="7F5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7655B6B-C0F9-4C78-AFE4-A4ACF2DCC8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microsoft.com/office/2020/10/relationships/intelligence" Target="intelligence2.xml" Id="Rbc274f54163c4ca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4613B1"/>
    <w:rsid w:val="00515850"/>
    <w:rsid w:val="00C926F6"/>
    <w:rsid w:val="00E4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95FD7D4F890E4FCA8F103A7380E2572A">
    <w:name w:val="95FD7D4F890E4FCA8F103A7380E2572A"/>
    <w:rPr>
      <w:lang w:val="en-NZ" w:eastAsia="en-NZ"/>
    </w:rPr>
  </w:style>
  <w:style w:type="paragraph" w:customStyle="1" w:styleId="8C8F664F3B5040CE840CFAF2AB84AAC3">
    <w:name w:val="8C8F664F3B5040CE840CFAF2AB84AAC3"/>
    <w:rPr>
      <w:lang w:val="en-NZ" w:eastAsia="en-NZ"/>
    </w:rPr>
  </w:style>
  <w:style w:type="paragraph" w:customStyle="1" w:styleId="45CC4C9BC5C04D01B96FC239808C2C4E">
    <w:name w:val="45CC4C9BC5C04D01B96FC239808C2C4E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907FBB-AB9F-4701-B201-3A4870B71A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Willis Aidan Michael Hayvice</lastModifiedBy>
  <revision>8</revision>
  <dcterms:created xsi:type="dcterms:W3CDTF">2023-04-03T21:12:00.0000000Z</dcterms:created>
  <dcterms:modified xsi:type="dcterms:W3CDTF">2023-05-17T01:42:12.6372200Z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GrammarlyDocumentId">
    <vt:lpwstr>024aaaaef9bd441eea7b162b546b1facf3218bd6cd72a8f2d39f54efbc49a4a6</vt:lpwstr>
  </property>
</Properties>
</file>