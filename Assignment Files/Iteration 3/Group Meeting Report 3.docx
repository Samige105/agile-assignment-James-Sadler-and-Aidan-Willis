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547C0" w:rsidR="00E25782" w:rsidP="3FBFC9D1" w:rsidRDefault="00ED3BB1" w14:paraId="725E4A89" w14:textId="55FF6AF2">
      <w:pPr>
        <w:pStyle w:val="Title"/>
        <w:rPr>
          <w:rFonts w:ascii="Arial" w:hAnsi="Arial" w:cs="Arial" w:asciiTheme="minorAscii" w:hAnsiTheme="minorAscii" w:cstheme="minorAscii"/>
          <w:color w:val="1F487C" w:themeColor="text2"/>
        </w:rPr>
      </w:pPr>
      <w:r w:rsidRPr="3FBFC9D1" w:rsidR="00ED3BB1">
        <w:rPr>
          <w:rFonts w:ascii="Arial" w:hAnsi="Arial" w:cs="Arial" w:asciiTheme="minorAscii" w:hAnsiTheme="minorAscii" w:cstheme="minorAscii"/>
          <w:color w:val="1F487C"/>
        </w:rPr>
        <w:t xml:space="preserve">Practical Project - Iteration </w:t>
      </w:r>
      <w:r w:rsidRPr="3FBFC9D1" w:rsidR="0E55E480">
        <w:rPr>
          <w:rFonts w:ascii="Arial" w:hAnsi="Arial" w:cs="Arial" w:asciiTheme="minorAscii" w:hAnsiTheme="minorAscii" w:cstheme="minorAscii"/>
          <w:color w:val="1F487C"/>
        </w:rPr>
        <w:t>3</w:t>
      </w:r>
    </w:p>
    <w:p w:rsidRPr="0020000C" w:rsidR="00B777C6" w:rsidP="00E25782" w:rsidRDefault="00F03EE3" w14:paraId="6AA03528" w14:textId="430DE8BD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Pr="0020000C" w:rsidR="00E25782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Pr="0020000C" w:rsid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Pr="000547C0" w:rsidR="002B2D13" w:rsidTr="3FBFC9D1" w14:paraId="771239B5" w14:textId="77777777">
        <w:tc>
          <w:tcPr>
            <w:tcW w:w="5932" w:type="dxa"/>
            <w:tcMar/>
          </w:tcPr>
          <w:p w:rsidR="00E25782" w:rsidRDefault="00E25782" w14:paraId="44DD3F9B" w14:textId="77777777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:rsidRPr="00E25782" w:rsidR="00B777C6" w:rsidRDefault="00E25782" w14:paraId="6DA83CAA" w14:textId="043A1FA9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tcMar/>
            <w:vAlign w:val="bottom"/>
          </w:tcPr>
          <w:p w:rsidRPr="000547C0" w:rsidR="00D62E01" w:rsidP="26D074B5" w:rsidRDefault="0E22B006" w14:paraId="1F11BE2C" w14:textId="6D645258">
            <w:pPr>
              <w:pStyle w:val="Heading3"/>
              <w:rPr>
                <w:rFonts w:ascii="Arial" w:hAnsi="Arial" w:cs="" w:asciiTheme="minorAscii" w:hAnsiTheme="minorAscii" w:cstheme="minorBidi"/>
              </w:rPr>
            </w:pPr>
            <w:r w:rsidRPr="3FBFC9D1" w:rsidR="4EE0617B">
              <w:rPr>
                <w:rFonts w:ascii="Arial" w:hAnsi="Arial" w:cs="" w:asciiTheme="minorAscii" w:hAnsiTheme="minorAscii" w:cstheme="minorBidi"/>
              </w:rPr>
              <w:t>6</w:t>
            </w:r>
            <w:r w:rsidRPr="3FBFC9D1" w:rsidR="587E9EA6">
              <w:rPr>
                <w:rFonts w:ascii="Arial" w:hAnsi="Arial" w:cs="" w:asciiTheme="minorAscii" w:hAnsiTheme="minorAscii" w:cstheme="minorBidi"/>
              </w:rPr>
              <w:t>/0</w:t>
            </w:r>
            <w:r w:rsidRPr="3FBFC9D1" w:rsidR="265E08A4">
              <w:rPr>
                <w:rFonts w:ascii="Arial" w:hAnsi="Arial" w:cs="" w:asciiTheme="minorAscii" w:hAnsiTheme="minorAscii" w:cstheme="minorBidi"/>
              </w:rPr>
              <w:t>6</w:t>
            </w:r>
            <w:r w:rsidRPr="3FBFC9D1" w:rsidR="587E9EA6">
              <w:rPr>
                <w:rFonts w:ascii="Arial" w:hAnsi="Arial" w:cs="" w:asciiTheme="minorAscii" w:hAnsiTheme="minorAscii" w:cstheme="minorBidi"/>
              </w:rPr>
              <w:t>/2023</w:t>
            </w:r>
          </w:p>
          <w:p w:rsidRPr="000547C0" w:rsidR="00D62E01" w:rsidP="0E22B006" w:rsidRDefault="0E22B006" w14:paraId="06B95476" w14:textId="77777777">
            <w:pPr>
              <w:pStyle w:val="Heading3"/>
              <w:rPr>
                <w:rFonts w:asciiTheme="minorHAnsi" w:hAnsiTheme="minorHAnsi" w:cstheme="minorBidi"/>
              </w:rPr>
            </w:pPr>
            <w:r w:rsidRPr="0E22B006">
              <w:rPr>
                <w:rFonts w:asciiTheme="minorHAnsi" w:hAnsiTheme="minorHAnsi" w:cstheme="minorBidi"/>
              </w:rPr>
              <w:t>2:34PM</w:t>
            </w:r>
          </w:p>
          <w:p w:rsidRPr="000547C0" w:rsidR="002B2D13" w:rsidP="0E22B006" w:rsidRDefault="0E22B006" w14:paraId="0EE9E85F" w14:textId="77777777">
            <w:pPr>
              <w:pStyle w:val="Heading3"/>
              <w:rPr>
                <w:rFonts w:asciiTheme="minorHAnsi" w:hAnsiTheme="minorHAnsi" w:cstheme="minorBidi"/>
              </w:rPr>
            </w:pPr>
            <w:r w:rsidRPr="0E22B006">
              <w:rPr>
                <w:rFonts w:asciiTheme="minorHAnsi" w:hAnsiTheme="minorHAnsi" w:cstheme="minorBidi"/>
              </w:rPr>
              <w:t>Online Call</w:t>
            </w:r>
          </w:p>
          <w:p w:rsidRPr="0E22B006" w:rsidR="0E22B006" w:rsidP="0E22B006" w:rsidRDefault="0E22B006" w14:paraId="0E22B006" w14:textId="77777777">
            <w:pPr>
              <w:pStyle w:val="Heading3"/>
              <w:rPr>
                <w:rFonts w:asciiTheme="minorHAnsi" w:hAnsiTheme="minorHAnsi" w:cstheme="minorBidi"/>
              </w:rPr>
            </w:pP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Pr="000547C0" w:rsidR="00B777C6" w:rsidTr="3FBFC9D1" w14:paraId="5F698B41" w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8" w:type="dxa"/>
            <w:gridSpan w:val="4"/>
            <w:tcMar>
              <w:top w:w="144" w:type="dxa"/>
            </w:tcMar>
          </w:tcPr>
          <w:p w:rsidRPr="000547C0" w:rsidR="00B777C6" w:rsidP="00B777C6" w:rsidRDefault="00B777C6" w14:paraId="2F7966CD" w14:textId="1F876272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Pr="000547C0" w:rsidR="002B2D13" w:rsidTr="3FBFC9D1" w14:paraId="6F711279" w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>
              <w:top w:w="144" w:type="dxa"/>
            </w:tcMar>
          </w:tcPr>
          <w:p w:rsidRPr="000547C0" w:rsidR="002B2D13" w:rsidP="00212D56" w:rsidRDefault="001C4533" w14:paraId="113CC9F2" w14:textId="06CDA99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>
              <w:top w:w="144" w:type="dxa"/>
            </w:tcMar>
          </w:tcPr>
          <w:p w:rsidRPr="000547C0" w:rsidR="002B2D13" w:rsidP="00212D56" w:rsidRDefault="001C4533" w14:paraId="641BFFAF" w14:textId="1AE6CF59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>
              <w:top w:w="144" w:type="dxa"/>
            </w:tcMar>
          </w:tcPr>
          <w:p w:rsidRPr="000547C0" w:rsidR="002B2D13" w:rsidP="00212D56" w:rsidRDefault="000547C0" w14:paraId="212CD450" w14:textId="46D5DDB8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>
              <w:top w:w="144" w:type="dxa"/>
            </w:tcMar>
          </w:tcPr>
          <w:p w:rsidRPr="000547C0" w:rsidR="002B2D13" w:rsidP="00212D56" w:rsidRDefault="006005F6" w14:paraId="4FD9BE94" w14:textId="63B199B7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GOKU</w:t>
            </w:r>
          </w:p>
        </w:tc>
      </w:tr>
      <w:tr w:rsidRPr="000547C0" w:rsidR="002B2D13" w:rsidTr="3FBFC9D1" w14:paraId="0EA66E5E" w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B2D13" w:rsidP="00212D56" w:rsidRDefault="001C4533" w14:paraId="5FDE9C93" w14:textId="6D6C8FBB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/>
          </w:tcPr>
          <w:p w:rsidRPr="000547C0" w:rsidR="002B2D13" w:rsidP="00212D56" w:rsidRDefault="007D7364" w14:paraId="7A298D8A" w14:textId="02E36F4F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Aidan Willis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/>
          </w:tcPr>
          <w:p w:rsidRPr="000547C0" w:rsidR="002B2D13" w:rsidP="00212D56" w:rsidRDefault="003A04C7" w14:paraId="2727D4AE" w14:textId="77777777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/>
          </w:tcPr>
          <w:p w:rsidRPr="000547C0" w:rsidR="002B2D13" w:rsidP="3FBFC9D1" w:rsidRDefault="00996A15" w14:paraId="3E16E044" w14:textId="6F9319B4">
            <w:pPr>
              <w:spacing w:before="60" w:after="60" w:line="276" w:lineRule="auto"/>
              <w:rPr>
                <w:rFonts w:cs="Arial" w:cstheme="minorAscii"/>
              </w:rPr>
            </w:pPr>
            <w:r w:rsidRPr="3FBFC9D1" w:rsidR="13C58F66">
              <w:rPr>
                <w:rFonts w:cs="Arial" w:cstheme="minorAscii"/>
              </w:rPr>
              <w:t>Aidan</w:t>
            </w:r>
            <w:r w:rsidRPr="3FBFC9D1" w:rsidR="25E32BF4">
              <w:rPr>
                <w:rFonts w:cs="Arial" w:cstheme="minorAscii"/>
              </w:rPr>
              <w:t xml:space="preserve"> </w:t>
            </w:r>
          </w:p>
        </w:tc>
      </w:tr>
      <w:tr w:rsidRPr="000547C0" w:rsidR="00212D56" w:rsidTr="3FBFC9D1" w14:paraId="509CD466" w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3A04C7" w14:paraId="4B289DF6" w14:textId="09EF14CA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67B2304B" w:rsidRDefault="007D7364" w14:paraId="240AE26A" w14:textId="52B98509">
            <w:pPr>
              <w:spacing w:before="60" w:after="60" w:line="276" w:lineRule="auto"/>
              <w:rPr>
                <w:rFonts w:cs="Arial" w:cstheme="minorAscii"/>
              </w:rPr>
            </w:pPr>
            <w:r w:rsidRPr="67B2304B" w:rsidR="007D7364">
              <w:rPr>
                <w:rFonts w:cs="Arial" w:cstheme="minorAscii"/>
              </w:rPr>
              <w:t>Aidan Willis,</w:t>
            </w:r>
            <w:r w:rsidRPr="67B2304B" w:rsidR="00A12D7E">
              <w:rPr>
                <w:rFonts w:cs="Arial" w:cstheme="minorAscii"/>
              </w:rPr>
              <w:t xml:space="preserve"> </w:t>
            </w:r>
            <w:r w:rsidRPr="67B2304B" w:rsidR="007D7364">
              <w:rPr>
                <w:rFonts w:cs="Arial" w:cstheme="minorAscii"/>
              </w:rPr>
              <w:t>James</w:t>
            </w:r>
            <w:r w:rsidRPr="67B2304B" w:rsidR="00A12D7E">
              <w:rPr>
                <w:rFonts w:cs="Arial" w:cstheme="minorAscii"/>
              </w:rPr>
              <w:t xml:space="preserve"> Sadler</w:t>
            </w:r>
            <w:r w:rsidRPr="67B2304B" w:rsidR="00216EF9">
              <w:rPr>
                <w:rFonts w:cs="Arial" w:cstheme="minorAscii"/>
              </w:rPr>
              <w:t xml:space="preserve">, </w:t>
            </w:r>
            <w:r w:rsidRPr="67B2304B" w:rsidR="449A0700">
              <w:rPr>
                <w:rFonts w:cs="Arial" w:cstheme="minorAscii"/>
              </w:rPr>
              <w:t>Noor A</w:t>
            </w:r>
            <w:r w:rsidRPr="67B2304B" w:rsidR="7B1D6A4D">
              <w:rPr>
                <w:rFonts w:cs="Arial" w:cstheme="minorAscii"/>
              </w:rPr>
              <w:t>lani, Sven Hoerler</w:t>
            </w:r>
            <w:r w:rsidRPr="67B2304B" w:rsidR="03545FD3">
              <w:rPr>
                <w:rFonts w:cs="Arial" w:cstheme="minorAscii"/>
              </w:rPr>
              <w:t>,</w:t>
            </w:r>
          </w:p>
        </w:tc>
      </w:tr>
      <w:tr w:rsidRPr="000547C0" w:rsidR="00212D56" w:rsidTr="3FBFC9D1" w14:paraId="68376BDD" w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212D56" w14:paraId="1FE0492D" w14:textId="018ED944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00212D56" w:rsidRDefault="00A12D7E" w14:paraId="7A63F83E" w14:textId="7B3EDFEF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Rob </w:t>
            </w:r>
            <w:r w:rsidRPr="00D66140">
              <w:rPr>
                <w:rFonts w:cstheme="minorHAnsi"/>
              </w:rPr>
              <w:t>McNaught</w:t>
            </w:r>
            <w:r>
              <w:rPr>
                <w:rFonts w:cstheme="minorHAnsi"/>
              </w:rPr>
              <w:t xml:space="preserve"> </w:t>
            </w:r>
          </w:p>
        </w:tc>
      </w:tr>
      <w:tr w:rsidRPr="000547C0" w:rsidR="00212D56" w:rsidTr="3FBFC9D1" w14:paraId="14D58E6E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3A04C7" w14:paraId="742BFBA8" w14:textId="0D5B8AE9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D66140" w:rsidR="00212D56" w:rsidP="00212D56" w:rsidRDefault="001C4533" w14:paraId="5662514B" w14:textId="449C80A0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  <w:r w:rsidR="00041E18">
              <w:rPr>
                <w:rFonts w:cstheme="minorHAnsi"/>
              </w:rPr>
              <w:t>, Notepad</w:t>
            </w:r>
          </w:p>
        </w:tc>
      </w:tr>
      <w:tr w:rsidRPr="000547C0" w:rsidR="000547C0" w:rsidTr="3FBFC9D1" w14:paraId="20BB3048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0547C0" w:rsidP="000547C0" w:rsidRDefault="000547C0" w14:paraId="127F0B39" w14:textId="3CF4E9E3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="4580EF40" w:rsidP="26D074B5" w:rsidRDefault="4580EF40" w14:paraId="17BC0B41" w14:textId="4E24B352">
            <w:pPr>
              <w:pStyle w:val="ListParagraph"/>
              <w:numPr>
                <w:ilvl w:val="0"/>
                <w:numId w:val="7"/>
              </w:numPr>
              <w:bidi w:val="0"/>
              <w:spacing w:before="60" w:beforeAutospacing="off" w:after="60" w:afterAutospacing="off" w:line="276" w:lineRule="auto"/>
              <w:ind w:left="283" w:right="0" w:hanging="283"/>
              <w:jc w:val="left"/>
              <w:rPr>
                <w:rFonts w:cs="Arial" w:cstheme="minorAscii"/>
              </w:rPr>
            </w:pPr>
            <w:r w:rsidRPr="3FBFC9D1" w:rsidR="5FDA8D77">
              <w:rPr>
                <w:rFonts w:cs="Arial" w:cstheme="minorAscii"/>
              </w:rPr>
              <w:t xml:space="preserve">Apply risk register to </w:t>
            </w:r>
            <w:r w:rsidRPr="3FBFC9D1" w:rsidR="5FDA8D77">
              <w:rPr>
                <w:rFonts w:cs="Arial" w:cstheme="minorAscii"/>
              </w:rPr>
              <w:t>identify</w:t>
            </w:r>
            <w:r w:rsidRPr="3FBFC9D1" w:rsidR="5FDA8D77">
              <w:rPr>
                <w:rFonts w:cs="Arial" w:cstheme="minorAscii"/>
              </w:rPr>
              <w:t xml:space="preserve"> </w:t>
            </w:r>
            <w:r w:rsidRPr="3FBFC9D1" w:rsidR="5FDA8D77">
              <w:rPr>
                <w:rFonts w:cs="Arial" w:cstheme="minorAscii"/>
              </w:rPr>
              <w:t>poten</w:t>
            </w:r>
            <w:r w:rsidRPr="3FBFC9D1" w:rsidR="5FDA8D77">
              <w:rPr>
                <w:rFonts w:cs="Arial" w:cstheme="minorAscii"/>
              </w:rPr>
              <w:t>tial risks</w:t>
            </w:r>
          </w:p>
          <w:p w:rsidR="5FDA8D77" w:rsidP="3FBFC9D1" w:rsidRDefault="5FDA8D77" w14:paraId="3B2FAC30" w14:textId="58B070BF">
            <w:pPr>
              <w:pStyle w:val="ListParagraph"/>
              <w:numPr>
                <w:ilvl w:val="0"/>
                <w:numId w:val="7"/>
              </w:numPr>
              <w:bidi w:val="0"/>
              <w:spacing w:before="60" w:beforeAutospacing="off" w:after="60" w:afterAutospacing="off" w:line="276" w:lineRule="auto"/>
              <w:ind w:left="283" w:right="0" w:hanging="283"/>
              <w:jc w:val="left"/>
              <w:rPr>
                <w:rFonts w:cs="Arial" w:cstheme="minorAscii"/>
              </w:rPr>
            </w:pPr>
            <w:r w:rsidRPr="3FBFC9D1" w:rsidR="5FDA8D77">
              <w:rPr>
                <w:rFonts w:cs="Arial" w:cstheme="minorAscii"/>
              </w:rPr>
              <w:t>Deploy the website (Upload to GitHub)</w:t>
            </w:r>
          </w:p>
          <w:p w:rsidRPr="000547C0" w:rsidR="000547C0" w:rsidP="67B2304B" w:rsidRDefault="00041E18" w14:paraId="2EDE499F" w14:textId="57C14A2B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="Arial" w:cstheme="minorAscii"/>
              </w:rPr>
            </w:pPr>
            <w:r w:rsidRPr="3FBFC9D1" w:rsidR="5FDA8D77">
              <w:rPr>
                <w:rFonts w:cs="Arial" w:cstheme="minorAscii"/>
              </w:rPr>
              <w:t>Complete UAT to assess the deployed website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:rsidRPr="000547C0" w:rsidR="002B2D13" w:rsidP="00E25782" w:rsidRDefault="006344A8" w14:paraId="20508BDE" w14:textId="77777777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Pr="000547C0" w:rsidR="002B2D13" w:rsidTr="3FBFC9D1" w14:paraId="5256CEC7" w14:textId="77777777">
        <w:tc>
          <w:tcPr>
            <w:tcW w:w="1620" w:type="dxa"/>
            <w:tcMar/>
          </w:tcPr>
          <w:p w:rsidRPr="000547C0" w:rsidR="002B2D13" w:rsidRDefault="001C4533" w14:paraId="4D1293BF" w14:textId="2BA96C5B">
            <w:pPr>
              <w:pStyle w:val="Heading2"/>
              <w:rPr>
                <w:rFonts w:asciiTheme="minorHAnsi" w:hAnsiTheme="minorHAnsi" w:cstheme="minorHAnsi"/>
              </w:rPr>
            </w:pPr>
            <w:bookmarkStart w:name="MinuteItems" w:id="0"/>
            <w:bookmarkStart w:name="MinuteTopicSection" w:id="1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  <w:tcMar/>
          </w:tcPr>
          <w:p w:rsidRPr="000547C0" w:rsidR="002B2D13" w:rsidP="26D074B5" w:rsidRDefault="00216EF9" w14:paraId="5CBAE6E5" w14:textId="73FA1ECA">
            <w:pPr>
              <w:pStyle w:val="Normal"/>
              <w:bidi w:val="0"/>
              <w:rPr>
                <w:rFonts w:cs="Arial" w:cstheme="minorAscii"/>
              </w:rPr>
            </w:pPr>
            <w:r w:rsidRPr="3FBFC9D1" w:rsidR="4C881055">
              <w:rPr>
                <w:rFonts w:cs="Arial" w:cstheme="minorAscii"/>
              </w:rPr>
              <w:t>Apply</w:t>
            </w:r>
            <w:r w:rsidRPr="3FBFC9D1" w:rsidR="4C881055">
              <w:rPr>
                <w:rFonts w:cs="Arial" w:cstheme="minorAscii"/>
              </w:rPr>
              <w:t xml:space="preserve"> risk register to </w:t>
            </w:r>
            <w:r w:rsidRPr="3FBFC9D1" w:rsidR="4C881055">
              <w:rPr>
                <w:rFonts w:cs="Arial" w:cstheme="minorAscii"/>
              </w:rPr>
              <w:t>identify</w:t>
            </w:r>
            <w:r w:rsidRPr="3FBFC9D1" w:rsidR="4C881055">
              <w:rPr>
                <w:rFonts w:cs="Arial" w:cstheme="minorAscii"/>
              </w:rPr>
              <w:t xml:space="preserve"> potential risks</w:t>
            </w:r>
          </w:p>
        </w:tc>
        <w:tc>
          <w:tcPr>
            <w:tcW w:w="1324" w:type="dxa"/>
            <w:tcMar/>
          </w:tcPr>
          <w:p w:rsidRPr="000547C0" w:rsidR="002B2D13" w:rsidRDefault="003A04C7" w14:paraId="0938B73C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2B2D13" w:rsidRDefault="004A0671" w14:paraId="5FDA3CAE" w14:textId="3890A201">
            <w:pPr>
              <w:rPr>
                <w:rFonts w:cstheme="minorHAnsi"/>
              </w:rPr>
            </w:pPr>
            <w:r>
              <w:rPr>
                <w:rFonts w:cstheme="minorHAnsi"/>
              </w:rPr>
              <w:t>Aidan Willis</w:t>
            </w:r>
          </w:p>
        </w:tc>
      </w:tr>
    </w:tbl>
    <w:p w:rsidRPr="000547C0" w:rsidR="002B2D13" w:rsidRDefault="003A04C7" w14:paraId="674793E3" w14:textId="77777777">
      <w:pPr>
        <w:pStyle w:val="Heading4"/>
        <w:rPr>
          <w:rFonts w:cstheme="minorHAnsi"/>
        </w:rPr>
      </w:pPr>
      <w:sdt>
        <w:sdtPr>
          <w:id w:val="-391195506"/>
          <w15:appearance w15:val="hidden"/>
          <w:temporary/>
          <w:showingPlcHdr/>
          <w:placeholder>
            <w:docPart w:val="6DEE384615294A479D4F2F927CDBAD2C"/>
          </w:placeholder>
          <w:rPr>
            <w:rFonts w:cs="Arial" w:cstheme="minorAscii"/>
          </w:rPr>
        </w:sdtPr>
        <w:sdtContent>
          <w:r w:rsidRPr="3FBFC9D1" w:rsidR="006344A8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="004F332F" w:rsidP="3FBFC9D1" w:rsidRDefault="004F332F" w14:paraId="6A1E2144" w14:textId="24E45BC6">
      <w:pPr>
        <w:pStyle w:val="Normal"/>
        <w:bidi w:val="0"/>
        <w:spacing w:before="80" w:beforeAutospacing="off" w:after="80" w:afterAutospacing="off" w:line="259" w:lineRule="auto"/>
        <w:ind w:left="0" w:right="0"/>
        <w:jc w:val="left"/>
      </w:pPr>
      <w:r w:rsidRPr="3FBFC9D1" w:rsidR="004F332F">
        <w:rPr>
          <w:rFonts w:cs="Arial" w:cstheme="minorAscii"/>
        </w:rPr>
        <w:t xml:space="preserve">We discussed things that could cause issues in the future with our project and ways to fix </w:t>
      </w:r>
      <w:r w:rsidRPr="3FBFC9D1" w:rsidR="004F332F">
        <w:rPr>
          <w:rFonts w:cs="Arial" w:cstheme="minorAscii"/>
        </w:rPr>
        <w:t>these</w:t>
      </w:r>
      <w:r w:rsidRPr="3FBFC9D1" w:rsidR="004F332F">
        <w:rPr>
          <w:rFonts w:cs="Arial" w:cstheme="minorAscii"/>
        </w:rPr>
        <w:t xml:space="preserve"> issues</w:t>
      </w:r>
    </w:p>
    <w:p w:rsidRPr="000547C0" w:rsidR="002B2D13" w:rsidRDefault="003A04C7" w14:paraId="109ADBA9" w14:textId="77777777">
      <w:pPr>
        <w:pStyle w:val="Heading4"/>
        <w:rPr>
          <w:rFonts w:cstheme="minorHAnsi"/>
        </w:rPr>
      </w:pPr>
      <w:sdt>
        <w:sdtPr>
          <w:id w:val="1574465788"/>
          <w15:appearance w15:val="hidden"/>
          <w:temporary/>
          <w:showingPlcHdr/>
          <w:placeholder>
            <w:docPart w:val="F1DBFE99356942478715A65A223FCF69"/>
          </w:placeholder>
          <w:rPr>
            <w:rFonts w:cs="Arial" w:cstheme="minorAscii"/>
          </w:rPr>
        </w:sdtPr>
        <w:sdtContent>
          <w:r w:rsidRPr="3FBFC9D1" w:rsidR="006344A8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="1D58546F" w:rsidP="3FBFC9D1" w:rsidRDefault="1D58546F" w14:paraId="6CAB3233" w14:textId="0A403C67">
      <w:pPr>
        <w:pStyle w:val="Normal"/>
        <w:bidi w:val="0"/>
        <w:spacing w:before="80" w:beforeAutospacing="off" w:after="80" w:afterAutospacing="off" w:line="259" w:lineRule="auto"/>
        <w:ind w:left="0" w:right="0"/>
        <w:jc w:val="left"/>
      </w:pPr>
      <w:r w:rsidRPr="3FBFC9D1" w:rsidR="1D58546F">
        <w:rPr>
          <w:rFonts w:cs="Arial" w:cstheme="minorAscii"/>
        </w:rPr>
        <w:t>We have decided to make a risk management document to negate as much risk as possible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2B2D13" w:rsidTr="62C5CA68" w14:paraId="64796EF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2B2D13" w:rsidP="00D60069" w:rsidRDefault="003A04C7" w14:paraId="5F389CE8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name="MinutePersonResponsible" w:id="4"/>
        <w:bookmarkEnd w:id="4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2B2D13" w:rsidP="00D60069" w:rsidRDefault="003A04C7" w14:paraId="19E8574F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name="MinuteDeadline" w:id="5"/>
        <w:bookmarkEnd w:id="5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2B2D13" w:rsidP="00D60069" w:rsidRDefault="003A04C7" w14:paraId="016A422D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2B2D13" w:rsidTr="62C5CA68" w14:paraId="2C2FD9B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02BA1FF0" w:rsidRDefault="002B5852" w14:paraId="21A309E5" w14:textId="108DA5EA">
            <w:pPr>
              <w:pStyle w:val="ListBullet"/>
              <w:spacing w:after="80"/>
              <w:rPr>
                <w:rFonts w:cs="Arial" w:cstheme="minorAscii"/>
              </w:rPr>
            </w:pPr>
            <w:r w:rsidRPr="3FBFC9D1" w:rsidR="0B2CF587">
              <w:rPr>
                <w:rFonts w:cs="Arial" w:cstheme="minorAscii"/>
              </w:rPr>
              <w:t>Determine</w:t>
            </w:r>
            <w:r w:rsidRPr="3FBFC9D1" w:rsidR="0B2CF587">
              <w:rPr>
                <w:rFonts w:cs="Arial" w:cstheme="minorAscii"/>
              </w:rPr>
              <w:t xml:space="preserve"> risk description</w:t>
            </w:r>
            <w:r w:rsidRPr="3FBFC9D1" w:rsidR="0554F518">
              <w:rPr>
                <w:rFonts w:cs="Arial" w:cstheme="minorAsci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02BA1FF0" w:rsidRDefault="00CC5905" w14:paraId="06BF676B" w14:textId="0230D845">
            <w:pPr>
              <w:spacing w:after="80"/>
              <w:rPr>
                <w:rFonts w:cs="Arial" w:cstheme="minorAscii"/>
              </w:rPr>
            </w:pPr>
            <w:r w:rsidRPr="3C9895DC" w:rsidR="3B3967B1">
              <w:rPr>
                <w:rFonts w:cs="Arial" w:cstheme="minorAscii"/>
              </w:rPr>
              <w:t>Noor Alani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1C764009" w:rsidRDefault="003A04C7" w14:paraId="77EF2373" w14:textId="67AED3FE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62C5CA68" w:rsidR="72BF0769">
              <w:rPr>
                <w:rFonts w:cs="Arial" w:cstheme="minorAscii"/>
                <w:b w:val="1"/>
                <w:bCs w:val="1"/>
              </w:rPr>
              <w:t>24</w:t>
            </w:r>
            <w:r w:rsidRPr="62C5CA68" w:rsidR="4B8BE17F">
              <w:rPr>
                <w:rFonts w:cs="Arial" w:cstheme="minorAscii"/>
                <w:b w:val="1"/>
                <w:bCs w:val="1"/>
              </w:rPr>
              <w:t>/</w:t>
            </w:r>
            <w:r w:rsidRPr="62C5CA68" w:rsidR="448449E8">
              <w:rPr>
                <w:rFonts w:cs="Arial" w:cstheme="minorAscii"/>
                <w:b w:val="1"/>
                <w:bCs w:val="1"/>
              </w:rPr>
              <w:t>6</w:t>
            </w:r>
            <w:r w:rsidRPr="62C5CA68" w:rsidR="4B8BE17F">
              <w:rPr>
                <w:rFonts w:cs="Arial" w:cstheme="minorAscii"/>
                <w:b w:val="1"/>
                <w:bCs w:val="1"/>
              </w:rPr>
              <w:t>/2023</w:t>
            </w:r>
          </w:p>
        </w:tc>
      </w:tr>
      <w:tr w:rsidRPr="000547C0" w:rsidR="002B2D13" w:rsidTr="62C5CA68" w14:paraId="2FF9C7B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26D074B5" w:rsidRDefault="00CC5905" w14:paraId="42C0A497" w14:textId="7AF05AE6">
            <w:pPr>
              <w:pStyle w:val="ListBullet"/>
              <w:numPr>
                <w:ilvl w:val="0"/>
                <w:numId w:val="12"/>
              </w:numPr>
              <w:spacing w:after="80"/>
              <w:rPr>
                <w:rFonts w:cs="Arial" w:cstheme="minorAscii"/>
              </w:rPr>
            </w:pPr>
            <w:r w:rsidRPr="3FBFC9D1" w:rsidR="26CDD571">
              <w:rPr>
                <w:rFonts w:cs="Arial" w:cstheme="minorAscii"/>
              </w:rPr>
              <w:t xml:space="preserve">Evaluate </w:t>
            </w:r>
            <w:r w:rsidRPr="3FBFC9D1" w:rsidR="26CDD571">
              <w:rPr>
                <w:rFonts w:cs="Arial" w:cstheme="minorAscii"/>
              </w:rPr>
              <w:t>Likelihood</w:t>
            </w:r>
            <w:r w:rsidRPr="3FBFC9D1" w:rsidR="26CDD571">
              <w:rPr>
                <w:rFonts w:cs="Arial" w:cstheme="minorAscii"/>
              </w:rPr>
              <w:t xml:space="preserve"> and impact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02BA1FF0" w:rsidRDefault="00E40468" w14:paraId="7376FD88" w14:textId="70A4AA32">
            <w:pPr>
              <w:spacing w:after="80"/>
              <w:rPr>
                <w:rFonts w:cs="Arial" w:cstheme="minorAscii"/>
              </w:rPr>
            </w:pPr>
            <w:r w:rsidRPr="3C9895DC" w:rsidR="5A4D6B43">
              <w:rPr>
                <w:rFonts w:cs="Arial" w:cstheme="minorAscii"/>
              </w:rPr>
              <w:t>Aidan Willis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1C764009" w:rsidRDefault="003A04C7" w14:paraId="36E951F4" w14:textId="5D894264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62C5CA68" w:rsidR="16E72C46">
              <w:rPr>
                <w:rFonts w:cs="Arial" w:cstheme="minorAscii"/>
                <w:b w:val="1"/>
                <w:bCs w:val="1"/>
              </w:rPr>
              <w:t>18</w:t>
            </w:r>
            <w:r w:rsidRPr="62C5CA68" w:rsidR="4BC17EF6">
              <w:rPr>
                <w:rFonts w:cs="Arial" w:cstheme="minorAscii"/>
                <w:b w:val="1"/>
                <w:bCs w:val="1"/>
              </w:rPr>
              <w:t>/</w:t>
            </w:r>
            <w:r w:rsidRPr="62C5CA68" w:rsidR="5C7C3BC2">
              <w:rPr>
                <w:rFonts w:cs="Arial" w:cstheme="minorAscii"/>
                <w:b w:val="1"/>
                <w:bCs w:val="1"/>
              </w:rPr>
              <w:t>6</w:t>
            </w:r>
            <w:r w:rsidRPr="62C5CA68" w:rsidR="4BC17EF6">
              <w:rPr>
                <w:rFonts w:cs="Arial" w:cstheme="minorAscii"/>
                <w:b w:val="1"/>
                <w:bCs w:val="1"/>
              </w:rPr>
              <w:t>/2023</w:t>
            </w:r>
          </w:p>
        </w:tc>
      </w:tr>
      <w:tr w:rsidRPr="000547C0" w:rsidR="002B2D13" w:rsidTr="62C5CA68" w14:paraId="15EF0BA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2B2D13" w:rsidP="3FBFC9D1" w:rsidRDefault="002B2D13" w14:paraId="1C70B684" w14:textId="75C6560B">
            <w:pPr>
              <w:pStyle w:val="ListBullet"/>
              <w:numPr>
                <w:ilvl w:val="0"/>
                <w:numId w:val="14"/>
              </w:numPr>
              <w:bidi w:val="0"/>
              <w:spacing w:before="80" w:beforeAutospacing="off" w:after="80" w:afterAutospacing="off" w:line="259" w:lineRule="auto"/>
              <w:ind w:left="720" w:right="0" w:hanging="360"/>
              <w:jc w:val="left"/>
              <w:rPr>
                <w:rFonts w:cs="Arial" w:cstheme="minorAscii"/>
              </w:rPr>
            </w:pPr>
            <w:r w:rsidRPr="3FBFC9D1" w:rsidR="3C97B586">
              <w:rPr>
                <w:rFonts w:cs="Arial" w:cstheme="minorAscii"/>
              </w:rPr>
              <w:t>Assign a responsible person (owner) to mitigate these risks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2B2D13" w:rsidP="02BA1FF0" w:rsidRDefault="00DB507F" w14:paraId="2B16AE69" w14:textId="2B172185">
            <w:pPr>
              <w:spacing w:after="80"/>
              <w:rPr>
                <w:rFonts w:cs="Arial" w:cstheme="minorAscii"/>
              </w:rPr>
            </w:pPr>
            <w:r w:rsidRPr="3C9895DC" w:rsidR="43A404B6">
              <w:rPr>
                <w:rFonts w:cs="Arial" w:cstheme="minorAscii"/>
              </w:rPr>
              <w:t>James Sadler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2B2D13" w:rsidP="1C764009" w:rsidRDefault="003A04C7" w14:paraId="202DBE6C" w14:textId="78BBFBC2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62C5CA68" w:rsidR="7EE317B8">
              <w:rPr>
                <w:rFonts w:cs="Arial" w:cstheme="minorAscii"/>
                <w:b w:val="1"/>
                <w:bCs w:val="1"/>
              </w:rPr>
              <w:t>20</w:t>
            </w:r>
            <w:r w:rsidRPr="62C5CA68" w:rsidR="0E764148">
              <w:rPr>
                <w:rFonts w:cs="Arial" w:cstheme="minorAscii"/>
                <w:b w:val="1"/>
                <w:bCs w:val="1"/>
              </w:rPr>
              <w:t>/</w:t>
            </w:r>
            <w:r w:rsidRPr="62C5CA68" w:rsidR="0E764148">
              <w:rPr>
                <w:rFonts w:cs="Arial" w:cstheme="minorAscii"/>
                <w:b w:val="1"/>
                <w:bCs w:val="1"/>
              </w:rPr>
              <w:t>/2023</w:t>
            </w:r>
          </w:p>
        </w:tc>
      </w:tr>
      <w:tr w:rsidR="26D074B5" w:rsidTr="62C5CA68" w14:paraId="2C00A34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="26D074B5" w:rsidP="26D074B5" w:rsidRDefault="26D074B5" w14:paraId="09A924F4" w14:textId="04AA3E42">
            <w:pPr>
              <w:pStyle w:val="ListBullet"/>
              <w:numPr>
                <w:numId w:val="0"/>
              </w:numPr>
              <w:spacing w:line="259" w:lineRule="auto"/>
              <w:ind w:left="0"/>
              <w:jc w:val="left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="26D074B5" w:rsidP="26D074B5" w:rsidRDefault="26D074B5" w14:paraId="5B6C8F7D" w14:textId="78D36485">
            <w:pPr>
              <w:pStyle w:val="Normal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="26D074B5" w:rsidP="26D074B5" w:rsidRDefault="26D074B5" w14:paraId="08E4E26B" w14:textId="6A7DC14F">
            <w:pPr>
              <w:pStyle w:val="Normal"/>
              <w:rPr>
                <w:rFonts w:cs="Arial" w:cstheme="minorAscii"/>
                <w:b w:val="1"/>
                <w:bCs w:val="1"/>
              </w:rPr>
            </w:pP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3FBFC9D1" w14:paraId="4A48D7E6" w14:textId="77777777">
        <w:tc>
          <w:tcPr>
            <w:tcW w:w="1620" w:type="dxa"/>
            <w:tcMar/>
          </w:tcPr>
          <w:bookmarkEnd w:id="1"/>
          <w:p w:rsidRPr="000547C0" w:rsidR="00D62E01" w:rsidP="006344A8" w:rsidRDefault="001C4533" w14:paraId="0E9DE387" w14:textId="4EEB4C47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  <w:tcMar/>
          </w:tcPr>
          <w:p w:rsidR="6F31E13D" w:rsidP="3FBFC9D1" w:rsidRDefault="6F31E13D" w14:paraId="14D16706" w14:textId="58B070BF">
            <w:pPr>
              <w:pStyle w:val="Normal"/>
              <w:bidi w:val="0"/>
              <w:spacing w:before="60" w:beforeAutospacing="off" w:after="60" w:afterAutospacing="off" w:line="276" w:lineRule="auto"/>
              <w:ind w:left="0" w:right="0"/>
              <w:jc w:val="left"/>
              <w:rPr>
                <w:rFonts w:cs="Arial" w:cstheme="minorAscii"/>
              </w:rPr>
            </w:pPr>
            <w:r w:rsidRPr="3FBFC9D1" w:rsidR="6F31E13D">
              <w:rPr>
                <w:rFonts w:cs="Arial" w:cstheme="minorAscii"/>
              </w:rPr>
              <w:t>Deploy the website (Upload to GitHub)</w:t>
            </w:r>
          </w:p>
          <w:p w:rsidR="3FBFC9D1" w:rsidP="3FBFC9D1" w:rsidRDefault="3FBFC9D1" w14:paraId="4EA1B645" w14:textId="44B36B5E">
            <w:pPr>
              <w:pStyle w:val="Normal"/>
              <w:spacing w:before="60" w:after="60" w:line="276" w:lineRule="auto"/>
              <w:ind w:left="0"/>
              <w:rPr>
                <w:rFonts w:cs="Arial" w:cstheme="minorAscii"/>
              </w:rPr>
            </w:pPr>
          </w:p>
          <w:p w:rsidRPr="000547C0" w:rsidR="00D62E01" w:rsidP="26D074B5" w:rsidRDefault="00DB507F" w14:paraId="5A2E62D2" w14:textId="09ED9EB9">
            <w:pPr>
              <w:pStyle w:val="Normal"/>
              <w:rPr>
                <w:rFonts w:cs="Arial" w:cstheme="minorAscii"/>
              </w:rPr>
            </w:pPr>
          </w:p>
        </w:tc>
        <w:tc>
          <w:tcPr>
            <w:tcW w:w="1324" w:type="dxa"/>
            <w:tcMar/>
          </w:tcPr>
          <w:p w:rsidRPr="000547C0" w:rsidR="00D62E01" w:rsidP="006344A8" w:rsidRDefault="003A04C7" w14:paraId="4091F5A5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D62E01" w:rsidP="006344A8" w:rsidRDefault="00763BD8" w14:paraId="3A898F3D" w14:textId="79164FE4">
            <w:pPr>
              <w:rPr>
                <w:rFonts w:cstheme="minorHAnsi"/>
              </w:rPr>
            </w:pPr>
            <w:r>
              <w:rPr>
                <w:rFonts w:cstheme="minorHAnsi"/>
              </w:rPr>
              <w:t>James Sadler</w:t>
            </w:r>
          </w:p>
        </w:tc>
      </w:tr>
    </w:tbl>
    <w:p w:rsidR="00D62E01" w:rsidP="02BA1FF0" w:rsidRDefault="00D62E01" w14:paraId="62C357F3" w14:textId="25F6239C">
      <w:pPr>
        <w:pStyle w:val="Heading4"/>
        <w:rPr>
          <w:rFonts w:cs="Arial" w:cstheme="minorAscii"/>
        </w:rPr>
      </w:pPr>
      <w:sdt>
        <w:sdtPr>
          <w:id w:val="816280232"/>
          <w15:appearance w15:val="hidden"/>
          <w:temporary/>
          <w:showingPlcHdr/>
          <w:placeholder>
            <w:docPart w:val="84A5E04285964561B2A8922DF388EC64"/>
          </w:placeholder>
          <w:rPr>
            <w:rFonts w:cs="Arial" w:cstheme="minorAscii"/>
          </w:rPr>
        </w:sdtPr>
        <w:sdtContent>
          <w:r w:rsidRPr="26D074B5" w:rsidR="00D62E01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="5DE47BA0" w:rsidP="26D074B5" w:rsidRDefault="5DE47BA0" w14:paraId="388BFDD7" w14:textId="5FA97C3B">
      <w:pPr>
        <w:pStyle w:val="Normal"/>
        <w:bidi w:val="0"/>
        <w:spacing w:before="80" w:beforeAutospacing="off" w:after="80" w:afterAutospacing="off" w:line="259" w:lineRule="auto"/>
        <w:ind w:left="0" w:right="0"/>
        <w:jc w:val="left"/>
        <w:rPr>
          <w:rFonts w:cs="Arial" w:cstheme="minorAscii"/>
        </w:rPr>
      </w:pPr>
      <w:r w:rsidRPr="26D074B5" w:rsidR="5DE47BA0">
        <w:rPr>
          <w:rFonts w:cs="Arial" w:cstheme="minorAscii"/>
        </w:rPr>
        <w:t>Discussed the project schedule requirements an</w:t>
      </w:r>
      <w:r w:rsidRPr="26D074B5" w:rsidR="5DE47BA0">
        <w:rPr>
          <w:rFonts w:cs="Arial" w:cstheme="minorAscii"/>
        </w:rPr>
        <w:t>d</w:t>
      </w:r>
      <w:r w:rsidRPr="26D074B5" w:rsidR="5DE47BA0">
        <w:rPr>
          <w:rFonts w:cs="Arial" w:cstheme="minorAscii"/>
        </w:rPr>
        <w:t xml:space="preserve"> </w:t>
      </w:r>
      <w:r w:rsidRPr="26D074B5" w:rsidR="30EDF393">
        <w:rPr>
          <w:rFonts w:cs="Arial" w:cstheme="minorAscii"/>
        </w:rPr>
        <w:t xml:space="preserve">what are the milestones </w:t>
      </w:r>
      <w:r w:rsidRPr="26D074B5" w:rsidR="30EDF393">
        <w:rPr>
          <w:rFonts w:cs="Arial" w:cstheme="minorAscii"/>
        </w:rPr>
        <w:t>required</w:t>
      </w:r>
      <w:r w:rsidRPr="26D074B5" w:rsidR="30EDF393">
        <w:rPr>
          <w:rFonts w:cs="Arial" w:cstheme="minorAscii"/>
        </w:rPr>
        <w:t xml:space="preserve"> for each of these iterations. </w:t>
      </w:r>
      <w:r w:rsidRPr="26D074B5" w:rsidR="5DE47BA0">
        <w:rPr>
          <w:rFonts w:cs="Arial" w:cstheme="minorAscii"/>
        </w:rPr>
        <w:t xml:space="preserve"> </w:t>
      </w:r>
    </w:p>
    <w:p w:rsidRPr="000547C0" w:rsidR="00D62E01" w:rsidP="26D074B5" w:rsidRDefault="003A04C7" w14:paraId="1804FCAD" w14:textId="5B80F950">
      <w:pPr>
        <w:pStyle w:val="Heading4"/>
        <w:rPr>
          <w:rFonts w:cs="Arial" w:cstheme="minorAscii"/>
        </w:rPr>
      </w:pPr>
      <w:sdt>
        <w:sdtPr>
          <w:id w:val="-1295436725"/>
          <w15:appearance w15:val="hidden"/>
          <w:temporary/>
          <w:showingPlcHdr/>
          <w:placeholder>
            <w:docPart w:val="AD007E6BE1814B84B0B9FCC03933BAFB"/>
          </w:placeholder>
          <w:rPr>
            <w:rFonts w:cs="Arial" w:cstheme="minorAscii"/>
          </w:rPr>
        </w:sdtPr>
        <w:sdtContent>
          <w:r w:rsidRPr="26D074B5" w:rsidR="00D62E01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Pr="000547C0" w:rsidR="00D62E01" w:rsidP="02BA1FF0" w:rsidRDefault="00D62E01" w14:paraId="125E3B16" w14:textId="1C6CEFA1">
      <w:pPr>
        <w:rPr>
          <w:rFonts w:cs="Arial" w:cstheme="minorAscii"/>
        </w:rPr>
      </w:pPr>
      <w:r w:rsidRPr="26D074B5" w:rsidR="29F959A6">
        <w:rPr>
          <w:rFonts w:cs="Arial" w:cstheme="minorAscii"/>
        </w:rPr>
        <w:t xml:space="preserve"> </w:t>
      </w:r>
      <w:r w:rsidRPr="26D074B5" w:rsidR="50055D87">
        <w:rPr>
          <w:rFonts w:cs="Arial" w:cstheme="minorAscii"/>
        </w:rPr>
        <w:t>We need to make sure to remain committed to finish the project by the due date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62C5CA68" w14:paraId="18B19F28" w14:textId="77777777">
        <w:trPr>
          <w:tblHeader/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RDefault="003A04C7" w14:paraId="440D8459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RDefault="003A04C7" w14:paraId="559B1D80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RDefault="003A04C7" w14:paraId="3AC7A92B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62C5CA68" w14:paraId="2608428A" w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02BA1FF0" w:rsidRDefault="003A04C7" w14:paraId="71336E69" w14:textId="09158076">
            <w:pPr>
              <w:pStyle w:val="ListBullet"/>
              <w:spacing w:after="80"/>
              <w:rPr>
                <w:rFonts w:cs="Arial" w:cstheme="minorAscii"/>
              </w:rPr>
            </w:pPr>
            <w:r w:rsidRPr="3FBFC9D1" w:rsidR="561AD55E">
              <w:rPr>
                <w:rFonts w:cs="Arial" w:cstheme="minorAscii"/>
              </w:rPr>
              <w:t>Uploading index and order pages</w:t>
            </w:r>
            <w:r w:rsidRPr="3FBFC9D1" w:rsidR="5FF04EBD">
              <w:rPr>
                <w:rFonts w:cs="Arial" w:cstheme="minorAsci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02BA1FF0" w:rsidRDefault="003A04C7" w14:paraId="5D1FAAC7" w14:textId="313A6CF9">
            <w:pPr>
              <w:spacing w:after="80"/>
              <w:rPr>
                <w:rFonts w:cs="Arial" w:cstheme="minorAscii"/>
              </w:rPr>
            </w:pPr>
            <w:r w:rsidRPr="3C9895DC" w:rsidR="2D5AD2F8">
              <w:rPr>
                <w:rFonts w:cs="Arial" w:cstheme="minorAscii"/>
              </w:rPr>
              <w:t>James</w:t>
            </w:r>
            <w:r w:rsidRPr="3C9895DC" w:rsidR="6AD08A47">
              <w:rPr>
                <w:rFonts w:cs="Arial" w:cstheme="minorAscii"/>
              </w:rPr>
              <w:t xml:space="preserve"> Sadler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C764009" w:rsidRDefault="003A04C7" w14:paraId="22E77F38" w14:textId="58BFF68B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62C5CA68" w:rsidR="38792AC6">
              <w:rPr>
                <w:rFonts w:cs="Arial" w:cstheme="minorAscii"/>
                <w:b w:val="1"/>
                <w:bCs w:val="1"/>
              </w:rPr>
              <w:t>28/</w:t>
            </w:r>
            <w:r w:rsidRPr="62C5CA68" w:rsidR="0E0080EA">
              <w:rPr>
                <w:rFonts w:cs="Arial" w:cstheme="minorAscii"/>
                <w:b w:val="1"/>
                <w:bCs w:val="1"/>
              </w:rPr>
              <w:t>6</w:t>
            </w:r>
            <w:r w:rsidRPr="62C5CA68" w:rsidR="38792AC6">
              <w:rPr>
                <w:rFonts w:cs="Arial" w:cstheme="minorAscii"/>
                <w:b w:val="1"/>
                <w:bCs w:val="1"/>
              </w:rPr>
              <w:t>/2023</w:t>
            </w:r>
          </w:p>
        </w:tc>
      </w:tr>
      <w:tr w:rsidRPr="000547C0" w:rsidR="00D60069" w:rsidTr="62C5CA68" w14:paraId="1AAD7927" w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02BA1FF0" w:rsidRDefault="003A04C7" w14:paraId="25ED6EA4" w14:textId="3205C2F4">
            <w:pPr>
              <w:pStyle w:val="ListBullet"/>
              <w:spacing w:after="80"/>
              <w:rPr>
                <w:rFonts w:cs="Arial" w:cstheme="minorAscii"/>
              </w:rPr>
            </w:pPr>
            <w:r w:rsidRPr="3FBFC9D1" w:rsidR="1AA21ED2">
              <w:rPr>
                <w:rFonts w:cs="Arial" w:cstheme="minorAscii"/>
              </w:rPr>
              <w:t>Upload contact and products pages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02BA1FF0" w:rsidRDefault="003A04C7" w14:paraId="20BA607F" w14:textId="198806D9">
            <w:pPr>
              <w:spacing w:after="80"/>
              <w:rPr>
                <w:rFonts w:cs="Arial" w:cstheme="minorAscii"/>
              </w:rPr>
            </w:pPr>
            <w:r w:rsidRPr="3C9895DC" w:rsidR="1AA21ED2">
              <w:rPr>
                <w:rFonts w:cs="Arial" w:cstheme="minorAscii"/>
              </w:rPr>
              <w:t>Aidan</w:t>
            </w:r>
            <w:r w:rsidRPr="3C9895DC" w:rsidR="781083E4">
              <w:rPr>
                <w:rFonts w:cs="Arial" w:cstheme="minorAscii"/>
              </w:rPr>
              <w:t xml:space="preserve"> Willis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C764009" w:rsidRDefault="003A04C7" w14:paraId="2914B697" w14:textId="6FDB414D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62C5CA68" w:rsidR="34E649A8">
              <w:rPr>
                <w:rFonts w:cs="Arial" w:cstheme="minorAscii"/>
                <w:b w:val="1"/>
                <w:bCs w:val="1"/>
              </w:rPr>
              <w:t>20/</w:t>
            </w:r>
            <w:r w:rsidRPr="62C5CA68" w:rsidR="31D639FA">
              <w:rPr>
                <w:rFonts w:cs="Arial" w:cstheme="minorAscii"/>
                <w:b w:val="1"/>
                <w:bCs w:val="1"/>
              </w:rPr>
              <w:t>6</w:t>
            </w:r>
            <w:r w:rsidRPr="62C5CA68" w:rsidR="34E649A8">
              <w:rPr>
                <w:rFonts w:cs="Arial" w:cstheme="minorAscii"/>
                <w:b w:val="1"/>
                <w:bCs w:val="1"/>
              </w:rPr>
              <w:t>/2023</w:t>
            </w:r>
          </w:p>
        </w:tc>
      </w:tr>
      <w:tr w:rsidRPr="000547C0" w:rsidR="00D60069" w:rsidTr="62C5CA68" w14:paraId="793B67BE" w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653741AA" w:rsidRDefault="003A04C7" w14:paraId="0C0D8CC9" w14:textId="4ADBEC92">
            <w:pPr>
              <w:pStyle w:val="ListBullet"/>
              <w:numPr>
                <w:ilvl w:val="0"/>
                <w:numId w:val="16"/>
              </w:numPr>
              <w:bidi w:val="0"/>
              <w:spacing w:before="80" w:beforeAutospacing="off" w:after="80" w:afterAutospacing="off" w:line="259" w:lineRule="auto"/>
              <w:ind w:right="0"/>
              <w:jc w:val="left"/>
              <w:rPr>
                <w:rFonts w:cs="Arial" w:cstheme="minorAscii"/>
              </w:rPr>
            </w:pPr>
            <w:r w:rsidRPr="3FBFC9D1" w:rsidR="0F8FCB67">
              <w:rPr>
                <w:rFonts w:cs="Arial" w:cstheme="minorAscii"/>
              </w:rPr>
              <w:t xml:space="preserve">Activate </w:t>
            </w:r>
            <w:r w:rsidRPr="3FBFC9D1" w:rsidR="0F8FCB67">
              <w:rPr>
                <w:rFonts w:cs="Arial" w:cstheme="minorAscii"/>
              </w:rPr>
              <w:t>Github</w:t>
            </w:r>
            <w:r w:rsidRPr="3FBFC9D1" w:rsidR="0F8FCB67">
              <w:rPr>
                <w:rFonts w:cs="Arial" w:cstheme="minorAscii"/>
              </w:rPr>
              <w:t xml:space="preserve"> pages to publicly surf the website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D60069" w:rsidP="02BA1FF0" w:rsidRDefault="003A04C7" w14:paraId="7EDEB6A9" w14:textId="46474395">
            <w:pPr>
              <w:spacing w:after="80"/>
              <w:rPr>
                <w:rFonts w:cs="Arial" w:cstheme="minorAscii"/>
              </w:rPr>
            </w:pPr>
            <w:r w:rsidRPr="3C9895DC" w:rsidR="331DCF96">
              <w:rPr>
                <w:rFonts w:cs="Arial" w:cstheme="minorAscii"/>
              </w:rPr>
              <w:t>James Sadler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1C764009" w:rsidRDefault="003A04C7" w14:paraId="411261B6" w14:textId="6193806D">
            <w:pPr>
              <w:spacing w:after="80"/>
              <w:rPr>
                <w:rFonts w:cs="Arial" w:cstheme="minorAscii"/>
              </w:rPr>
            </w:pPr>
            <w:r w:rsidRPr="62C5CA68" w:rsidR="68588537">
              <w:rPr>
                <w:rFonts w:cs="Arial" w:cstheme="minorAscii"/>
                <w:b w:val="1"/>
                <w:bCs w:val="1"/>
              </w:rPr>
              <w:t>15/</w:t>
            </w:r>
            <w:r w:rsidRPr="62C5CA68" w:rsidR="16F393BD">
              <w:rPr>
                <w:rFonts w:cs="Arial" w:cstheme="minorAscii"/>
                <w:b w:val="1"/>
                <w:bCs w:val="1"/>
              </w:rPr>
              <w:t>6</w:t>
            </w:r>
            <w:r w:rsidRPr="62C5CA68" w:rsidR="68588537">
              <w:rPr>
                <w:rFonts w:cs="Arial" w:cstheme="minorAscii"/>
                <w:b w:val="1"/>
                <w:bCs w:val="1"/>
              </w:rPr>
              <w:t>/2023</w:t>
            </w: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3FBFC9D1" w14:paraId="437F9CA5" w14:textId="77777777">
        <w:tc>
          <w:tcPr>
            <w:tcW w:w="1620" w:type="dxa"/>
            <w:tcMar/>
          </w:tcPr>
          <w:p w:rsidRPr="000547C0" w:rsidR="00D62E01" w:rsidP="006344A8" w:rsidRDefault="001C4533" w14:paraId="7707E20D" w14:textId="4F6F6A1E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  <w:tcMar/>
          </w:tcPr>
          <w:p w:rsidR="4E9E0EEF" w:rsidP="3FBFC9D1" w:rsidRDefault="4E9E0EEF" w14:paraId="1EB9BB78" w14:textId="3A0C3ACE">
            <w:pPr>
              <w:pStyle w:val="Normal"/>
              <w:spacing w:before="60" w:after="60" w:line="276" w:lineRule="auto"/>
              <w:ind w:left="0"/>
              <w:rPr>
                <w:rFonts w:cs="Arial" w:cstheme="minorAscii"/>
              </w:rPr>
            </w:pPr>
            <w:r w:rsidRPr="3FBFC9D1" w:rsidR="4E9E0EEF">
              <w:rPr>
                <w:rFonts w:cs="Arial" w:cstheme="minorAscii"/>
              </w:rPr>
              <w:t>Complete UAT to assess the deployed website</w:t>
            </w:r>
          </w:p>
          <w:p w:rsidR="3FBFC9D1" w:rsidP="3FBFC9D1" w:rsidRDefault="3FBFC9D1" w14:paraId="72822F3B" w14:textId="3A0C3ACE">
            <w:pPr>
              <w:pStyle w:val="Normal"/>
              <w:spacing w:before="60" w:after="60" w:line="276" w:lineRule="auto"/>
              <w:ind w:left="0"/>
              <w:rPr>
                <w:rFonts w:cs="Arial" w:cstheme="minorAscii"/>
              </w:rPr>
            </w:pPr>
          </w:p>
          <w:p w:rsidRPr="000547C0" w:rsidR="00D62E01" w:rsidP="67B2304B" w:rsidRDefault="003A04C7" w14:paraId="0477FAA5" w14:textId="3A0C3ACE">
            <w:pPr>
              <w:pStyle w:val="Normal"/>
              <w:rPr>
                <w:rFonts w:cs="Arial" w:cstheme="minorAscii"/>
              </w:rPr>
            </w:pPr>
          </w:p>
        </w:tc>
        <w:tc>
          <w:tcPr>
            <w:tcW w:w="1324" w:type="dxa"/>
            <w:tcMar/>
          </w:tcPr>
          <w:p w:rsidRPr="000547C0" w:rsidR="00D62E01" w:rsidP="006344A8" w:rsidRDefault="003A04C7" w14:paraId="09D75167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D62E01" w:rsidP="67B2304B" w:rsidRDefault="003A04C7" w14:paraId="245A9E82" w14:textId="147DC983">
            <w:pPr>
              <w:pStyle w:val="Normal"/>
              <w:rPr>
                <w:rFonts w:cs="Arial" w:cstheme="minorAscii"/>
              </w:rPr>
            </w:pPr>
            <w:r w:rsidRPr="26D074B5" w:rsidR="11E0E0F8">
              <w:rPr>
                <w:rFonts w:cs="Arial" w:cstheme="minorAscii"/>
              </w:rPr>
              <w:t xml:space="preserve">James Sadler </w:t>
            </w:r>
          </w:p>
        </w:tc>
      </w:tr>
    </w:tbl>
    <w:p w:rsidRPr="000547C0" w:rsidR="00D62E01" w:rsidP="26D074B5" w:rsidRDefault="003A04C7" w14:paraId="11A9415B" w14:textId="46972567">
      <w:pPr>
        <w:pStyle w:val="Heading4"/>
        <w:rPr>
          <w:rFonts w:cs="Arial" w:cstheme="minorAscii"/>
        </w:rPr>
      </w:pPr>
      <w:sdt>
        <w:sdtPr>
          <w:id w:val="-98801915"/>
          <w15:appearance w15:val="hidden"/>
          <w:temporary/>
          <w:showingPlcHdr/>
          <w:placeholder>
            <w:docPart w:val="88E2139510F74C30AACECAF3F25D4FF8"/>
          </w:placeholder>
          <w:rPr>
            <w:rFonts w:cs="Arial" w:cstheme="minorAscii"/>
          </w:rPr>
        </w:sdtPr>
        <w:sdtContent>
          <w:r w:rsidRPr="26D074B5" w:rsidR="00D62E01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Pr="000547C0" w:rsidR="00D62E01" w:rsidP="67B2304B" w:rsidRDefault="00D62E01" w14:paraId="253D0A9D" w14:textId="786DB7ED">
      <w:pPr>
        <w:rPr>
          <w:rFonts w:cs="Arial" w:cstheme="minorAscii"/>
        </w:rPr>
      </w:pPr>
      <w:r w:rsidRPr="26D074B5" w:rsidR="0966C617">
        <w:rPr>
          <w:rFonts w:cs="Arial" w:cstheme="minorAscii"/>
        </w:rPr>
        <w:t xml:space="preserve">To </w:t>
      </w:r>
      <w:r w:rsidRPr="26D074B5" w:rsidR="0966C617">
        <w:rPr>
          <w:rFonts w:cs="Arial" w:cstheme="minorAscii"/>
        </w:rPr>
        <w:t>identify</w:t>
      </w:r>
      <w:r w:rsidRPr="26D074B5" w:rsidR="0966C617">
        <w:rPr>
          <w:rFonts w:cs="Arial" w:cstheme="minorAscii"/>
        </w:rPr>
        <w:t xml:space="preserve"> the best possible tool for </w:t>
      </w:r>
      <w:r w:rsidRPr="26D074B5" w:rsidR="24F397B7">
        <w:rPr>
          <w:rFonts w:cs="Arial" w:cstheme="minorAscii"/>
        </w:rPr>
        <w:t>documentation</w:t>
      </w:r>
      <w:r w:rsidRPr="26D074B5" w:rsidR="0966C617">
        <w:rPr>
          <w:rFonts w:cs="Arial" w:cstheme="minorAscii"/>
        </w:rPr>
        <w:t xml:space="preserve"> and to understand how it would be import</w:t>
      </w:r>
      <w:r w:rsidRPr="26D074B5" w:rsidR="270EBD68">
        <w:rPr>
          <w:rFonts w:cs="Arial" w:cstheme="minorAscii"/>
        </w:rPr>
        <w:t>ant</w:t>
      </w:r>
      <w:r w:rsidRPr="26D074B5" w:rsidR="0966C617">
        <w:rPr>
          <w:rFonts w:cs="Arial" w:cstheme="minorAscii"/>
        </w:rPr>
        <w:t xml:space="preserve"> for</w:t>
      </w:r>
      <w:r w:rsidRPr="26D074B5" w:rsidR="12E0D53C">
        <w:rPr>
          <w:rFonts w:cs="Arial" w:cstheme="minorAscii"/>
        </w:rPr>
        <w:t xml:space="preserve"> the project.</w:t>
      </w:r>
    </w:p>
    <w:p w:rsidRPr="000547C0" w:rsidR="00D62E01" w:rsidP="00D62E01" w:rsidRDefault="003A04C7" w14:paraId="31CCF89C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Conclusions:</w:t>
          </w:r>
        </w:sdtContent>
      </w:sdt>
    </w:p>
    <w:p w:rsidRPr="000547C0" w:rsidR="00D62E01" w:rsidP="67B2304B" w:rsidRDefault="00D62E01" w14:paraId="1F6A4EC4" w14:textId="0B7847A0">
      <w:pPr>
        <w:rPr>
          <w:rFonts w:cs="Arial" w:cstheme="minorAscii"/>
        </w:rPr>
      </w:pPr>
      <w:r w:rsidRPr="26D074B5" w:rsidR="4652706C">
        <w:rPr>
          <w:rFonts w:cs="Arial" w:cstheme="minorAscii"/>
        </w:rPr>
        <w:t>Understand the best tool to use for documentation and its importance in the work</w:t>
      </w:r>
      <w:r w:rsidRPr="26D074B5" w:rsidR="4B34EA96">
        <w:rPr>
          <w:rFonts w:cs="Arial" w:cstheme="minorAscii"/>
        </w:rPr>
        <w:t xml:space="preserve">force 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62C5CA68" w14:paraId="1BCA5033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RDefault="003A04C7" w14:paraId="4C5C83BA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RDefault="003A04C7" w14:paraId="14365E33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RDefault="003A04C7" w14:paraId="04C88606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62C5CA68" w14:paraId="2FED4EE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67B2304B" w:rsidRDefault="003A04C7" w14:paraId="3B737AF6" w14:textId="4B3AC95E">
            <w:pPr>
              <w:pStyle w:val="ListBullet"/>
              <w:spacing w:after="80"/>
              <w:rPr>
                <w:rFonts w:cs="Arial" w:cstheme="minorAscii"/>
              </w:rPr>
            </w:pPr>
            <w:r w:rsidRPr="653741AA" w:rsidR="49183052">
              <w:rPr>
                <w:rFonts w:cs="Arial" w:cstheme="minorAscii"/>
              </w:rPr>
              <w:t>Choosing contents and relevant materials</w:t>
            </w:r>
            <w:r w:rsidRPr="653741AA" w:rsidR="2A7EE9AC">
              <w:rPr>
                <w:rFonts w:cs="Arial" w:cstheme="minorAscii"/>
              </w:rPr>
              <w:t xml:space="preserve"> </w:t>
            </w:r>
            <w:r w:rsidRPr="653741AA" w:rsidR="6A7EF76F">
              <w:rPr>
                <w:rFonts w:cs="Arial" w:cstheme="minorAsci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67B2304B" w:rsidRDefault="003A04C7" w14:paraId="5840FF51" w14:textId="05876D62">
            <w:pPr>
              <w:spacing w:after="80"/>
              <w:rPr>
                <w:rFonts w:cs="Arial" w:cstheme="minorAscii"/>
              </w:rPr>
            </w:pPr>
            <w:r w:rsidRPr="3C9895DC" w:rsidR="47FB7BA8">
              <w:rPr>
                <w:rFonts w:cs="Arial" w:cstheme="minorAscii"/>
              </w:rPr>
              <w:t>Rob McNaught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C764009" w:rsidRDefault="003A04C7" w14:paraId="508F98FF" w14:textId="6DC50D7B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62C5CA68" w:rsidR="27F6574A">
              <w:rPr>
                <w:rFonts w:cs="Arial" w:cstheme="minorAscii"/>
                <w:b w:val="1"/>
                <w:bCs w:val="1"/>
              </w:rPr>
              <w:t>17</w:t>
            </w:r>
            <w:r w:rsidRPr="62C5CA68" w:rsidR="046D648E">
              <w:rPr>
                <w:rFonts w:cs="Arial" w:cstheme="minorAscii"/>
                <w:b w:val="1"/>
                <w:bCs w:val="1"/>
              </w:rPr>
              <w:t>/</w:t>
            </w:r>
            <w:r w:rsidRPr="62C5CA68" w:rsidR="5091041B">
              <w:rPr>
                <w:rFonts w:cs="Arial" w:cstheme="minorAscii"/>
                <w:b w:val="1"/>
                <w:bCs w:val="1"/>
              </w:rPr>
              <w:t>6</w:t>
            </w:r>
            <w:r w:rsidRPr="62C5CA68" w:rsidR="046D648E">
              <w:rPr>
                <w:rFonts w:cs="Arial" w:cstheme="minorAscii"/>
                <w:b w:val="1"/>
                <w:bCs w:val="1"/>
              </w:rPr>
              <w:t>/2023</w:t>
            </w:r>
          </w:p>
        </w:tc>
      </w:tr>
      <w:tr w:rsidRPr="000547C0" w:rsidR="00D60069" w:rsidTr="62C5CA68" w14:paraId="2F7DEA0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26D074B5" w:rsidRDefault="003A04C7" w14:paraId="3DF976DF" w14:textId="06354570">
            <w:pPr>
              <w:pStyle w:val="ListBullet"/>
              <w:bidi w:val="0"/>
              <w:spacing w:before="80" w:beforeAutospacing="off" w:after="80" w:afterAutospacing="off" w:line="259" w:lineRule="auto"/>
              <w:ind w:left="720" w:right="0" w:hanging="360"/>
              <w:jc w:val="left"/>
              <w:rPr>
                <w:rFonts w:cs="Arial" w:cstheme="minorAscii"/>
              </w:rPr>
            </w:pPr>
            <w:r w:rsidRPr="653741AA" w:rsidR="0A406129">
              <w:rPr>
                <w:rFonts w:cs="Arial" w:cstheme="minorAscii"/>
              </w:rPr>
              <w:t>Make sure uploading all relevant files to GitHub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67B2304B" w:rsidRDefault="003A04C7" w14:paraId="26521943" w14:textId="112DC123">
            <w:pPr>
              <w:spacing w:after="80"/>
              <w:rPr>
                <w:rFonts w:cs="Arial" w:cstheme="minorAscii"/>
              </w:rPr>
            </w:pPr>
            <w:r w:rsidRPr="3C9895DC" w:rsidR="3D541177">
              <w:rPr>
                <w:rFonts w:cs="Arial" w:cstheme="minorAscii"/>
              </w:rPr>
              <w:t>James Sadler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C764009" w:rsidRDefault="003A04C7" w14:paraId="369FE76C" w14:textId="6FD346E4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62C5CA68" w:rsidR="38D7BC1B">
              <w:rPr>
                <w:rFonts w:cs="Arial" w:cstheme="minorAscii"/>
                <w:b w:val="1"/>
                <w:bCs w:val="1"/>
              </w:rPr>
              <w:t>1</w:t>
            </w:r>
            <w:r w:rsidRPr="62C5CA68" w:rsidR="62389B7A">
              <w:rPr>
                <w:rFonts w:cs="Arial" w:cstheme="minorAscii"/>
                <w:b w:val="1"/>
                <w:bCs w:val="1"/>
              </w:rPr>
              <w:t>9</w:t>
            </w:r>
            <w:r w:rsidRPr="62C5CA68" w:rsidR="38D7BC1B">
              <w:rPr>
                <w:rFonts w:cs="Arial" w:cstheme="minorAscii"/>
                <w:b w:val="1"/>
                <w:bCs w:val="1"/>
              </w:rPr>
              <w:t>/</w:t>
            </w:r>
            <w:r w:rsidRPr="62C5CA68" w:rsidR="0F3CD593">
              <w:rPr>
                <w:rFonts w:cs="Arial" w:cstheme="minorAscii"/>
                <w:b w:val="1"/>
                <w:bCs w:val="1"/>
              </w:rPr>
              <w:t>6</w:t>
            </w:r>
            <w:r w:rsidRPr="62C5CA68" w:rsidR="38D7BC1B">
              <w:rPr>
                <w:rFonts w:cs="Arial" w:cstheme="minorAscii"/>
                <w:b w:val="1"/>
                <w:bCs w:val="1"/>
              </w:rPr>
              <w:t>/2023</w:t>
            </w:r>
          </w:p>
        </w:tc>
      </w:tr>
      <w:tr w:rsidRPr="000547C0" w:rsidR="00D60069" w:rsidTr="62C5CA68" w14:paraId="6F0B7BC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67B2304B" w:rsidRDefault="003A04C7" w14:paraId="0C881FE8" w14:textId="290D1DC8">
            <w:pPr>
              <w:pStyle w:val="ListBullet"/>
              <w:spacing w:after="80"/>
              <w:rPr>
                <w:rFonts w:cs="Arial" w:cstheme="minorAscii"/>
              </w:rPr>
            </w:pPr>
            <w:r w:rsidRPr="653741AA" w:rsidR="3C88F85E">
              <w:rPr>
                <w:rFonts w:cs="Arial" w:cstheme="minorAscii"/>
              </w:rPr>
              <w:t>Build and complete wiki/readme on GitHub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D60069" w:rsidP="67B2304B" w:rsidRDefault="003A04C7" w14:paraId="5D3CC971" w14:textId="0DD9C6FF">
            <w:pPr>
              <w:spacing w:after="80"/>
              <w:rPr>
                <w:rFonts w:cs="Arial" w:cstheme="minorAscii"/>
              </w:rPr>
            </w:pPr>
            <w:r w:rsidRPr="3C9895DC" w:rsidR="6147FF68">
              <w:rPr>
                <w:rFonts w:cs="Arial" w:cstheme="minorAscii"/>
              </w:rPr>
              <w:t>Aidan Willis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1C764009" w:rsidRDefault="003A04C7" w14:paraId="0008DCCE" w14:textId="5C9D92B5">
            <w:pPr>
              <w:spacing w:after="80"/>
              <w:rPr>
                <w:rFonts w:cs="Arial" w:cstheme="minorAscii"/>
              </w:rPr>
            </w:pPr>
            <w:r w:rsidRPr="62C5CA68" w:rsidR="6038B5EA">
              <w:rPr>
                <w:rFonts w:cs="Arial" w:cstheme="minorAscii"/>
                <w:b w:val="1"/>
                <w:bCs w:val="1"/>
              </w:rPr>
              <w:t>26</w:t>
            </w:r>
            <w:r w:rsidRPr="62C5CA68" w:rsidR="1E70A340">
              <w:rPr>
                <w:rFonts w:cs="Arial" w:cstheme="minorAscii"/>
                <w:b w:val="1"/>
                <w:bCs w:val="1"/>
              </w:rPr>
              <w:t>/</w:t>
            </w:r>
            <w:r w:rsidRPr="62C5CA68" w:rsidR="56F852F4">
              <w:rPr>
                <w:rFonts w:cs="Arial" w:cstheme="minorAscii"/>
                <w:b w:val="1"/>
                <w:bCs w:val="1"/>
              </w:rPr>
              <w:t>6</w:t>
            </w:r>
            <w:r w:rsidRPr="62C5CA68" w:rsidR="3C5ED29D">
              <w:rPr>
                <w:rFonts w:cs="Arial" w:cstheme="minorAscii"/>
                <w:b w:val="1"/>
                <w:bCs w:val="1"/>
              </w:rPr>
              <w:t>/2023</w:t>
            </w:r>
          </w:p>
        </w:tc>
      </w:tr>
    </w:tbl>
    <w:p w:rsidRPr="000547C0" w:rsidR="002B2D13" w:rsidP="00E25782" w:rsidRDefault="003A04C7" w14:paraId="2697D922" w14:textId="77777777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:rsidRPr="000547C0" w:rsidR="002B2D13" w:rsidP="26D074B5" w:rsidRDefault="003A04C7" w14:paraId="3BC81F59" w14:textId="5C5AA796">
      <w:pPr>
        <w:pStyle w:val="Heading4"/>
        <w:rPr>
          <w:rFonts w:cs="Arial" w:cstheme="minorAscii"/>
        </w:rPr>
      </w:pPr>
      <w:sdt>
        <w:sdtPr>
          <w:id w:val="896667726"/>
          <w15:appearance w15:val="hidden"/>
          <w:temporary/>
          <w:showingPlcHdr/>
          <w:placeholder>
            <w:docPart w:val="4DF79F2F774047ACA1C2A529D9247CCE"/>
          </w:placeholder>
          <w:rPr>
            <w:rFonts w:cs="Arial" w:cstheme="minorAscii"/>
          </w:rPr>
        </w:sdtPr>
        <w:sdtContent>
          <w:r w:rsidRPr="26D074B5" w:rsidR="006344A8">
            <w:rPr>
              <w:rFonts w:cs="Arial" w:cstheme="minorAscii"/>
            </w:rPr>
            <w:t>Resources:</w:t>
          </w:r>
        </w:sdtContent>
        <w:sdtEndPr>
          <w:rPr>
            <w:rFonts w:cs="Arial" w:cstheme="minorAscii"/>
          </w:rPr>
        </w:sdtEndPr>
      </w:sdt>
    </w:p>
    <w:p w:rsidR="09CABBB4" w:rsidP="26D074B5" w:rsidRDefault="09CABBB4" w14:paraId="15B8B7AE" w14:textId="179B8BAF">
      <w:pPr>
        <w:pStyle w:val="Normal"/>
        <w:rPr>
          <w:rFonts w:cs="Arial" w:cstheme="minorAscii"/>
        </w:rPr>
      </w:pPr>
      <w:r w:rsidR="09CABBB4">
        <w:rPr/>
        <w:t>N/a</w:t>
      </w:r>
    </w:p>
    <w:p w:rsidRPr="000547C0" w:rsidR="00212D56" w:rsidP="1C764009" w:rsidRDefault="00212D56" w14:paraId="3CD0098F" w14:textId="0D822F55">
      <w:pPr>
        <w:pStyle w:val="Heading4"/>
        <w:rPr>
          <w:rFonts w:cs="Arial" w:cstheme="minorAscii"/>
        </w:rPr>
      </w:pPr>
      <w:r w:rsidRPr="3FBFC9D1" w:rsidR="00212D56">
        <w:rPr>
          <w:rFonts w:cs="Arial" w:cstheme="minorAscii"/>
        </w:rPr>
        <w:t>Date of next meeting:</w:t>
      </w:r>
      <w:r w:rsidRPr="3FBFC9D1" w:rsidR="2743B870">
        <w:rPr>
          <w:rFonts w:cs="Arial" w:cstheme="minorAscii"/>
        </w:rPr>
        <w:t xml:space="preserve"> </w:t>
      </w:r>
      <w:r w:rsidRPr="3FBFC9D1" w:rsidR="18696954">
        <w:rPr>
          <w:rFonts w:cs="Arial" w:cstheme="minorAscii"/>
        </w:rPr>
        <w:t>17</w:t>
      </w:r>
      <w:r w:rsidRPr="3FBFC9D1" w:rsidR="3C9B45FD">
        <w:rPr>
          <w:rFonts w:cs="Arial" w:cstheme="minorAscii"/>
        </w:rPr>
        <w:t>/0</w:t>
      </w:r>
      <w:r w:rsidRPr="3FBFC9D1" w:rsidR="0C329404">
        <w:rPr>
          <w:rFonts w:cs="Arial" w:cstheme="minorAscii"/>
        </w:rPr>
        <w:t>7</w:t>
      </w:r>
      <w:r w:rsidRPr="3FBFC9D1" w:rsidR="3C9B45FD">
        <w:rPr>
          <w:rFonts w:cs="Arial" w:cstheme="minorAscii"/>
        </w:rPr>
        <w:t>/2023</w:t>
      </w:r>
    </w:p>
    <w:p w:rsidRPr="000547C0" w:rsidR="00212D56" w:rsidP="1C764009" w:rsidRDefault="00212D56" w14:paraId="31DAD0CA" w14:textId="622E2F9E">
      <w:pPr>
        <w:pStyle w:val="ListParagraph"/>
        <w:numPr>
          <w:ilvl w:val="0"/>
          <w:numId w:val="8"/>
        </w:numPr>
        <w:rPr>
          <w:rFonts w:cs="Arial" w:cstheme="minorAscii"/>
        </w:rPr>
      </w:pPr>
      <w:r w:rsidRPr="1C764009" w:rsidR="5527A860">
        <w:rPr>
          <w:rFonts w:cs="Arial" w:cstheme="minorAscii"/>
        </w:rPr>
        <w:t>Monthly meetings with stakeholders</w:t>
      </w:r>
      <w:r w:rsidRPr="1C764009" w:rsidR="5B8AF4AD">
        <w:rPr>
          <w:rFonts w:cs="Arial" w:cstheme="minorAscii"/>
        </w:rPr>
        <w:t>.</w:t>
      </w:r>
    </w:p>
    <w:p w:rsidRPr="000547C0" w:rsidR="00212D56" w:rsidP="1C764009" w:rsidRDefault="00212D56" w14:paraId="140B9928" w14:textId="03E2E186">
      <w:pPr>
        <w:pStyle w:val="ListParagraph"/>
        <w:numPr>
          <w:ilvl w:val="0"/>
          <w:numId w:val="8"/>
        </w:numPr>
        <w:rPr>
          <w:rFonts w:cs="Arial" w:cstheme="minorAscii"/>
        </w:rPr>
      </w:pPr>
      <w:r w:rsidRPr="1C764009" w:rsidR="1B70B6D2">
        <w:rPr>
          <w:rFonts w:cs="Arial" w:cstheme="minorAscii"/>
        </w:rPr>
        <w:t>weekly meeting</w:t>
      </w:r>
      <w:r w:rsidRPr="1C764009" w:rsidR="61AECDF9">
        <w:rPr>
          <w:rFonts w:cs="Arial" w:cstheme="minorAscii"/>
        </w:rPr>
        <w:t xml:space="preserve">s with team </w:t>
      </w:r>
      <w:r w:rsidRPr="1C764009" w:rsidR="61AECDF9">
        <w:rPr>
          <w:rFonts w:cs="Arial" w:cstheme="minorAscii"/>
        </w:rPr>
        <w:t xml:space="preserve">members to </w:t>
      </w:r>
      <w:r w:rsidRPr="1C764009" w:rsidR="152E3B29">
        <w:rPr>
          <w:rFonts w:cs="Arial" w:cstheme="minorAscii"/>
        </w:rPr>
        <w:t>ensure</w:t>
      </w:r>
      <w:r w:rsidRPr="1C764009" w:rsidR="096E4217">
        <w:rPr>
          <w:rFonts w:cs="Arial" w:cstheme="minorAscii"/>
        </w:rPr>
        <w:t xml:space="preserve"> deadlines are being met and worked on</w:t>
      </w:r>
      <w:r w:rsidRPr="1C764009" w:rsidR="1CF3D1A7">
        <w:rPr>
          <w:rFonts w:cs="Arial" w:cstheme="minorAscii"/>
        </w:rPr>
        <w:t>.</w:t>
      </w:r>
    </w:p>
    <w:p w:rsidR="5625922F" w:rsidP="1C764009" w:rsidRDefault="5625922F" w14:paraId="7A42BBBC" w14:textId="0C2959C6">
      <w:pPr>
        <w:pStyle w:val="ListParagraph"/>
        <w:numPr>
          <w:ilvl w:val="0"/>
          <w:numId w:val="8"/>
        </w:numPr>
        <w:rPr>
          <w:rFonts w:cs="Arial" w:cstheme="minorAscii"/>
        </w:rPr>
      </w:pPr>
      <w:r w:rsidRPr="1C764009" w:rsidR="5625922F">
        <w:rPr>
          <w:rFonts w:cs="Arial" w:cstheme="minorAscii"/>
        </w:rPr>
        <w:t xml:space="preserve">Make sure the whole company is introduced to git and how to use it so if something goes wrong or the stakeholder is </w:t>
      </w:r>
      <w:r w:rsidRPr="1C764009" w:rsidR="08817CBB">
        <w:rPr>
          <w:rFonts w:cs="Arial" w:cstheme="minorAscii"/>
        </w:rPr>
        <w:t>unhappy,</w:t>
      </w:r>
      <w:r w:rsidRPr="1C764009" w:rsidR="5625922F">
        <w:rPr>
          <w:rFonts w:cs="Arial" w:cstheme="minorAscii"/>
        </w:rPr>
        <w:t xml:space="preserve"> we</w:t>
      </w:r>
      <w:r w:rsidRPr="1C764009" w:rsidR="30068860">
        <w:rPr>
          <w:rFonts w:cs="Arial" w:cstheme="minorAscii"/>
        </w:rPr>
        <w:t xml:space="preserve"> </w:t>
      </w:r>
      <w:r w:rsidRPr="1C764009" w:rsidR="5E9B1406">
        <w:rPr>
          <w:rFonts w:cs="Arial" w:cstheme="minorAscii"/>
        </w:rPr>
        <w:t>can</w:t>
      </w:r>
      <w:r w:rsidRPr="1C764009" w:rsidR="30068860">
        <w:rPr>
          <w:rFonts w:cs="Arial" w:cstheme="minorAscii"/>
        </w:rPr>
        <w:t xml:space="preserve"> back up a save</w:t>
      </w:r>
      <w:r w:rsidRPr="1C764009" w:rsidR="6B7804CC">
        <w:rPr>
          <w:rFonts w:cs="Arial" w:cstheme="minorAscii"/>
        </w:rPr>
        <w:t>.</w:t>
      </w:r>
    </w:p>
    <w:p w:rsidRPr="000547C0" w:rsidR="00212D56" w:rsidRDefault="00212D56" w14:paraId="1C4E2CA6" w14:textId="7FE0182E">
      <w:pPr>
        <w:rPr>
          <w:rFonts w:cstheme="minorHAnsi"/>
        </w:rPr>
      </w:pPr>
    </w:p>
    <w:p w:rsidRPr="000547C0" w:rsidR="000547C0" w:rsidRDefault="000547C0" w14:paraId="530C9891" w14:textId="4BDD5A4D">
      <w:pPr>
        <w:rPr>
          <w:rFonts w:cstheme="minorHAnsi"/>
        </w:rPr>
      </w:pPr>
    </w:p>
    <w:p w:rsidRPr="000547C0" w:rsidR="000547C0" w:rsidP="000547C0" w:rsidRDefault="000547C0" w14:paraId="0A3F6814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P="000547C0" w:rsidRDefault="000547C0" w14:paraId="3D88889B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RDefault="000547C0" w14:paraId="05DE148B" w14:textId="77777777">
      <w:pPr>
        <w:rPr>
          <w:rFonts w:cstheme="minorHAnsi"/>
        </w:rPr>
      </w:pPr>
    </w:p>
    <w:sectPr w:rsidRPr="000547C0" w:rsidR="000547C0">
      <w:footerReference w:type="default" r:id="rId11"/>
      <w:footerReference w:type="first" r:id="rId12"/>
      <w:type w:val="continuous"/>
      <w:pgSz w:w="12240" w:h="15840" w:orient="portrait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17DB" w:rsidRDefault="005517DB" w14:paraId="2A2F1159" w14:textId="77777777">
      <w:pPr>
        <w:spacing w:before="0" w:after="0"/>
      </w:pPr>
      <w:r>
        <w:separator/>
      </w:r>
    </w:p>
  </w:endnote>
  <w:endnote w:type="continuationSeparator" w:id="0">
    <w:p w:rsidR="005517DB" w:rsidRDefault="005517DB" w14:paraId="643B1286" w14:textId="77777777">
      <w:pPr>
        <w:spacing w:before="0" w:after="0"/>
      </w:pPr>
      <w:r>
        <w:continuationSeparator/>
      </w:r>
    </w:p>
  </w:endnote>
  <w:endnote w:type="continuationNotice" w:id="1">
    <w:p w:rsidR="005517DB" w:rsidRDefault="005517DB" w14:paraId="1B26BDAA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 w14:paraId="2A3BE06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5782" w:rsidP="00212D56" w:rsidRDefault="00E25782" w14:paraId="265D50A5" w14:textId="77777777">
    <w:pPr>
      <w:pStyle w:val="Footer"/>
      <w:tabs>
        <w:tab w:val="right" w:pos="10206"/>
      </w:tabs>
      <w:jc w:val="both"/>
    </w:pPr>
  </w:p>
  <w:p w:rsidR="00212D56" w:rsidP="00212D56" w:rsidRDefault="00212D56" w14:paraId="3B7DB7DA" w14:textId="436C21E6">
    <w:pPr>
      <w:pStyle w:val="Footer"/>
      <w:tabs>
        <w:tab w:val="right" w:pos="10206"/>
      </w:tabs>
      <w:jc w:val="both"/>
      <w:rPr>
        <w:b/>
        <w:bCs/>
        <w:sz w:val="24"/>
        <w:szCs w:val="24"/>
      </w:rPr>
    </w:pPr>
    <w:r w:rsidRPr="00212D56">
      <w:t>ITPM5.248 Agile Projects</w:t>
    </w:r>
    <w:r>
      <w:tab/>
    </w: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212D56" w:rsidP="00212D56" w:rsidRDefault="00212D56" w14:paraId="30D20000" w14:textId="58C3CA4C">
    <w:pPr>
      <w:pStyle w:val="Footer"/>
      <w:tabs>
        <w:tab w:val="right" w:pos="10206"/>
      </w:tabs>
      <w:jc w:val="both"/>
    </w:pPr>
    <w:r w:rsidRPr="00212D56">
      <w:t>Minutes of Meeting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17DB" w:rsidRDefault="005517DB" w14:paraId="5149D0DF" w14:textId="77777777">
      <w:pPr>
        <w:spacing w:before="0" w:after="0"/>
      </w:pPr>
      <w:r>
        <w:separator/>
      </w:r>
    </w:p>
  </w:footnote>
  <w:footnote w:type="continuationSeparator" w:id="0">
    <w:p w:rsidR="005517DB" w:rsidRDefault="005517DB" w14:paraId="5DC5FC44" w14:textId="77777777">
      <w:pPr>
        <w:spacing w:before="0" w:after="0"/>
      </w:pPr>
      <w:r>
        <w:continuationSeparator/>
      </w:r>
    </w:p>
  </w:footnote>
  <w:footnote w:type="continuationNotice" w:id="1">
    <w:p w:rsidR="005517DB" w:rsidRDefault="005517DB" w14:paraId="30DC5D3E" w14:textId="77777777">
      <w:pPr>
        <w:spacing w:before="0" w:after="0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SPfwAFdf84CUr1" int2:id="tV1tSFev">
      <int2:state int2:type="AugLoop_Text_Critique" int2:value="Rejected"/>
    </int2:textHash>
    <int2:textHash int2:hashCode="FglrQyHcgaFAl7" int2:id="l6zTd3T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dc7e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cdf6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790dc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693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934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cb4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194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9ae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6a0a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6">
    <w:abstractNumId w:val="13"/>
  </w:num>
  <w:num w:numId="15">
    <w:abstractNumId w:val="12"/>
  </w:num>
  <w:num w:numId="14">
    <w:abstractNumId w:val="11"/>
  </w:num>
  <w:num w:numId="13">
    <w:abstractNumId w:val="10"/>
  </w:num>
  <w:num w:numId="12">
    <w:abstractNumId w:val="9"/>
  </w:num>
  <w:num w:numId="11">
    <w:abstractNumId w:val="8"/>
  </w:num>
  <w:num w:numId="10">
    <w:abstractNumId w:val="7"/>
  </w:num>
  <w:num w:numId="9">
    <w:abstractNumId w:val="6"/>
  </w:num>
  <w:num w:numId="8">
    <w:abstractNumId w:val="5"/>
  </w:num>
  <w:num w:numId="1" w16cid:durableId="448403218">
    <w:abstractNumId w:val="3"/>
  </w:num>
  <w:num w:numId="2" w16cid:durableId="729693669">
    <w:abstractNumId w:val="4"/>
  </w:num>
  <w:num w:numId="3" w16cid:durableId="1943296449">
    <w:abstractNumId w:val="1"/>
  </w:num>
  <w:num w:numId="4" w16cid:durableId="1556694553">
    <w:abstractNumId w:val="0"/>
  </w:num>
  <w:num w:numId="5" w16cid:durableId="835727044">
    <w:abstractNumId w:val="1"/>
    <w:lvlOverride w:ilvl="0"/>
  </w:num>
  <w:num w:numId="6" w16cid:durableId="1055928293">
    <w:abstractNumId w:val="1"/>
    <w:lvlOverride w:ilvl="0"/>
  </w:num>
  <w:num w:numId="7" w16cid:durableId="40542489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41E18"/>
    <w:rsid w:val="00050089"/>
    <w:rsid w:val="000547C0"/>
    <w:rsid w:val="00086771"/>
    <w:rsid w:val="000B02E3"/>
    <w:rsid w:val="000B658A"/>
    <w:rsid w:val="000C570D"/>
    <w:rsid w:val="001C4533"/>
    <w:rsid w:val="001E0877"/>
    <w:rsid w:val="0020000C"/>
    <w:rsid w:val="00212D56"/>
    <w:rsid w:val="00216EF9"/>
    <w:rsid w:val="002779AB"/>
    <w:rsid w:val="00280BB8"/>
    <w:rsid w:val="00296786"/>
    <w:rsid w:val="002B2D13"/>
    <w:rsid w:val="002B5852"/>
    <w:rsid w:val="002F1BCB"/>
    <w:rsid w:val="0034721D"/>
    <w:rsid w:val="00396971"/>
    <w:rsid w:val="00397E0E"/>
    <w:rsid w:val="003A04C7"/>
    <w:rsid w:val="003B5C8F"/>
    <w:rsid w:val="003D5BF7"/>
    <w:rsid w:val="003D5D47"/>
    <w:rsid w:val="003F257D"/>
    <w:rsid w:val="0047614B"/>
    <w:rsid w:val="0048366C"/>
    <w:rsid w:val="004A0671"/>
    <w:rsid w:val="004F332F"/>
    <w:rsid w:val="004F7189"/>
    <w:rsid w:val="00502895"/>
    <w:rsid w:val="005517DB"/>
    <w:rsid w:val="005A7328"/>
    <w:rsid w:val="006005F6"/>
    <w:rsid w:val="00600610"/>
    <w:rsid w:val="00627A57"/>
    <w:rsid w:val="006344A8"/>
    <w:rsid w:val="006656C7"/>
    <w:rsid w:val="0068E2CB"/>
    <w:rsid w:val="00693660"/>
    <w:rsid w:val="006C2459"/>
    <w:rsid w:val="006F0A8D"/>
    <w:rsid w:val="006F5CF4"/>
    <w:rsid w:val="00734EEC"/>
    <w:rsid w:val="00746B3A"/>
    <w:rsid w:val="00763BD8"/>
    <w:rsid w:val="007D7364"/>
    <w:rsid w:val="007E54E6"/>
    <w:rsid w:val="007F04FA"/>
    <w:rsid w:val="00840CD7"/>
    <w:rsid w:val="0084364D"/>
    <w:rsid w:val="0085303C"/>
    <w:rsid w:val="008B0FE8"/>
    <w:rsid w:val="00996A15"/>
    <w:rsid w:val="00A12D7E"/>
    <w:rsid w:val="00A610B2"/>
    <w:rsid w:val="00A8382A"/>
    <w:rsid w:val="00AF3B4F"/>
    <w:rsid w:val="00B777C6"/>
    <w:rsid w:val="00BE1EAA"/>
    <w:rsid w:val="00C1744B"/>
    <w:rsid w:val="00C62386"/>
    <w:rsid w:val="00CA3DD0"/>
    <w:rsid w:val="00CC3C5A"/>
    <w:rsid w:val="00CC5905"/>
    <w:rsid w:val="00CE4D89"/>
    <w:rsid w:val="00CF1667"/>
    <w:rsid w:val="00D21C78"/>
    <w:rsid w:val="00D60069"/>
    <w:rsid w:val="00D62E01"/>
    <w:rsid w:val="00D66140"/>
    <w:rsid w:val="00D661EE"/>
    <w:rsid w:val="00DB507F"/>
    <w:rsid w:val="00E048B4"/>
    <w:rsid w:val="00E25782"/>
    <w:rsid w:val="00E40468"/>
    <w:rsid w:val="00E415D7"/>
    <w:rsid w:val="00ED3BB1"/>
    <w:rsid w:val="00F03EE3"/>
    <w:rsid w:val="00F434DD"/>
    <w:rsid w:val="00F61A55"/>
    <w:rsid w:val="00FC79AB"/>
    <w:rsid w:val="010D396E"/>
    <w:rsid w:val="013BC7E8"/>
    <w:rsid w:val="025CD4EB"/>
    <w:rsid w:val="02BA1FF0"/>
    <w:rsid w:val="0305B8CC"/>
    <w:rsid w:val="03545FD3"/>
    <w:rsid w:val="039F9997"/>
    <w:rsid w:val="03A31771"/>
    <w:rsid w:val="03DD2204"/>
    <w:rsid w:val="03FD7836"/>
    <w:rsid w:val="046D648E"/>
    <w:rsid w:val="04DB5E4D"/>
    <w:rsid w:val="04EB0D0D"/>
    <w:rsid w:val="0554F518"/>
    <w:rsid w:val="059475AD"/>
    <w:rsid w:val="060B4A33"/>
    <w:rsid w:val="063D598E"/>
    <w:rsid w:val="06F3FC7F"/>
    <w:rsid w:val="07464AFA"/>
    <w:rsid w:val="07649F76"/>
    <w:rsid w:val="07AB304E"/>
    <w:rsid w:val="07AC5C42"/>
    <w:rsid w:val="07F02FBA"/>
    <w:rsid w:val="084DCE46"/>
    <w:rsid w:val="08817CBB"/>
    <w:rsid w:val="08CC63F8"/>
    <w:rsid w:val="09090088"/>
    <w:rsid w:val="0966C617"/>
    <w:rsid w:val="096E4217"/>
    <w:rsid w:val="097FA7D0"/>
    <w:rsid w:val="09CABBB4"/>
    <w:rsid w:val="09D25B0F"/>
    <w:rsid w:val="0A406129"/>
    <w:rsid w:val="0A4FC8D0"/>
    <w:rsid w:val="0ACD5250"/>
    <w:rsid w:val="0AF9A4A4"/>
    <w:rsid w:val="0B2CF587"/>
    <w:rsid w:val="0BEEBAFA"/>
    <w:rsid w:val="0C329404"/>
    <w:rsid w:val="0CB74892"/>
    <w:rsid w:val="0D05FE6D"/>
    <w:rsid w:val="0D7E8750"/>
    <w:rsid w:val="0E0080EA"/>
    <w:rsid w:val="0E22B006"/>
    <w:rsid w:val="0E55E480"/>
    <w:rsid w:val="0E764148"/>
    <w:rsid w:val="0EE6DCD7"/>
    <w:rsid w:val="0F3CD593"/>
    <w:rsid w:val="0F8FCB67"/>
    <w:rsid w:val="0FC6E146"/>
    <w:rsid w:val="106316FB"/>
    <w:rsid w:val="11DC843F"/>
    <w:rsid w:val="11E0E0F8"/>
    <w:rsid w:val="12B614F7"/>
    <w:rsid w:val="12E0D53C"/>
    <w:rsid w:val="12EF5461"/>
    <w:rsid w:val="12FE8208"/>
    <w:rsid w:val="131873D5"/>
    <w:rsid w:val="136C94D1"/>
    <w:rsid w:val="13C58F66"/>
    <w:rsid w:val="141074AE"/>
    <w:rsid w:val="1444E6FC"/>
    <w:rsid w:val="149CC676"/>
    <w:rsid w:val="152E3B29"/>
    <w:rsid w:val="15359890"/>
    <w:rsid w:val="1628D96A"/>
    <w:rsid w:val="16E72C46"/>
    <w:rsid w:val="16F393BD"/>
    <w:rsid w:val="17923C2D"/>
    <w:rsid w:val="1821046E"/>
    <w:rsid w:val="18696954"/>
    <w:rsid w:val="1890DD08"/>
    <w:rsid w:val="1904CFE5"/>
    <w:rsid w:val="1907F64D"/>
    <w:rsid w:val="19136E79"/>
    <w:rsid w:val="196CB838"/>
    <w:rsid w:val="19BCD4CF"/>
    <w:rsid w:val="1A2C25CA"/>
    <w:rsid w:val="1A404AFD"/>
    <w:rsid w:val="1A65B8B0"/>
    <w:rsid w:val="1AA21ED2"/>
    <w:rsid w:val="1AB42880"/>
    <w:rsid w:val="1AEAE9EC"/>
    <w:rsid w:val="1B3F54C2"/>
    <w:rsid w:val="1B70B6D2"/>
    <w:rsid w:val="1BAA0054"/>
    <w:rsid w:val="1BD8B4C5"/>
    <w:rsid w:val="1C764009"/>
    <w:rsid w:val="1CC3CBA1"/>
    <w:rsid w:val="1CF3D1A7"/>
    <w:rsid w:val="1D58546F"/>
    <w:rsid w:val="1E4F50E1"/>
    <w:rsid w:val="1E53328B"/>
    <w:rsid w:val="1E53E02B"/>
    <w:rsid w:val="1E70A340"/>
    <w:rsid w:val="1EA91C74"/>
    <w:rsid w:val="1ED42AC1"/>
    <w:rsid w:val="1F129845"/>
    <w:rsid w:val="1F79ED91"/>
    <w:rsid w:val="206FFB22"/>
    <w:rsid w:val="2111EE70"/>
    <w:rsid w:val="21856114"/>
    <w:rsid w:val="21B1A348"/>
    <w:rsid w:val="227A68D5"/>
    <w:rsid w:val="228E75E3"/>
    <w:rsid w:val="22ADBED1"/>
    <w:rsid w:val="248D82D3"/>
    <w:rsid w:val="249055B9"/>
    <w:rsid w:val="24A3AEEC"/>
    <w:rsid w:val="24C27C78"/>
    <w:rsid w:val="24F397B7"/>
    <w:rsid w:val="25B82247"/>
    <w:rsid w:val="25E32BF4"/>
    <w:rsid w:val="265E08A4"/>
    <w:rsid w:val="26CDD571"/>
    <w:rsid w:val="26D074B5"/>
    <w:rsid w:val="26F3D17C"/>
    <w:rsid w:val="26FD19BA"/>
    <w:rsid w:val="270BBD84"/>
    <w:rsid w:val="270EBD68"/>
    <w:rsid w:val="2710C317"/>
    <w:rsid w:val="2743B870"/>
    <w:rsid w:val="274EE938"/>
    <w:rsid w:val="27F6574A"/>
    <w:rsid w:val="286DCFAA"/>
    <w:rsid w:val="29F959A6"/>
    <w:rsid w:val="2A09A00B"/>
    <w:rsid w:val="2A5E9B35"/>
    <w:rsid w:val="2A7EE9AC"/>
    <w:rsid w:val="2ADC4D1B"/>
    <w:rsid w:val="2BCB0BDD"/>
    <w:rsid w:val="2BD357A1"/>
    <w:rsid w:val="2C225A5B"/>
    <w:rsid w:val="2C225A5B"/>
    <w:rsid w:val="2CE3BAFF"/>
    <w:rsid w:val="2D1F13F6"/>
    <w:rsid w:val="2D5AD2F8"/>
    <w:rsid w:val="2DBE2ABC"/>
    <w:rsid w:val="2EFCF838"/>
    <w:rsid w:val="2F0BA247"/>
    <w:rsid w:val="2F155316"/>
    <w:rsid w:val="2FD54993"/>
    <w:rsid w:val="30068860"/>
    <w:rsid w:val="3029E833"/>
    <w:rsid w:val="3055AA4A"/>
    <w:rsid w:val="30EDF393"/>
    <w:rsid w:val="3152B1DC"/>
    <w:rsid w:val="31D639FA"/>
    <w:rsid w:val="32C42358"/>
    <w:rsid w:val="3309FAAC"/>
    <w:rsid w:val="331DCF96"/>
    <w:rsid w:val="33AF653D"/>
    <w:rsid w:val="33AF8D4A"/>
    <w:rsid w:val="34E649A8"/>
    <w:rsid w:val="35ABECC4"/>
    <w:rsid w:val="35FBC41A"/>
    <w:rsid w:val="363AF75E"/>
    <w:rsid w:val="36591A84"/>
    <w:rsid w:val="366426B7"/>
    <w:rsid w:val="370AAEF7"/>
    <w:rsid w:val="375B6C47"/>
    <w:rsid w:val="3792AAD5"/>
    <w:rsid w:val="37F7EA6A"/>
    <w:rsid w:val="38792AC6"/>
    <w:rsid w:val="38D7BC1B"/>
    <w:rsid w:val="39C0E494"/>
    <w:rsid w:val="3A92E183"/>
    <w:rsid w:val="3B3967B1"/>
    <w:rsid w:val="3BAC83C2"/>
    <w:rsid w:val="3BC3D9E2"/>
    <w:rsid w:val="3BCB2565"/>
    <w:rsid w:val="3BCCFE5B"/>
    <w:rsid w:val="3C19BD1F"/>
    <w:rsid w:val="3C2C4514"/>
    <w:rsid w:val="3C5ED29D"/>
    <w:rsid w:val="3C74840F"/>
    <w:rsid w:val="3C88F85E"/>
    <w:rsid w:val="3C97B586"/>
    <w:rsid w:val="3C9895DC"/>
    <w:rsid w:val="3C9B45FD"/>
    <w:rsid w:val="3CE2ECAA"/>
    <w:rsid w:val="3D541177"/>
    <w:rsid w:val="3D7EECB5"/>
    <w:rsid w:val="3D812450"/>
    <w:rsid w:val="3DDC3C0C"/>
    <w:rsid w:val="3E8DC80D"/>
    <w:rsid w:val="3EABA038"/>
    <w:rsid w:val="3F2AB9AC"/>
    <w:rsid w:val="3F50045F"/>
    <w:rsid w:val="3F780C6D"/>
    <w:rsid w:val="3F8A9316"/>
    <w:rsid w:val="3FA52DEC"/>
    <w:rsid w:val="3FBFC9D1"/>
    <w:rsid w:val="4181995C"/>
    <w:rsid w:val="41D11BCF"/>
    <w:rsid w:val="42585EB1"/>
    <w:rsid w:val="42BF0186"/>
    <w:rsid w:val="431D69BD"/>
    <w:rsid w:val="43A404B6"/>
    <w:rsid w:val="43C3D352"/>
    <w:rsid w:val="444B7D90"/>
    <w:rsid w:val="447286C5"/>
    <w:rsid w:val="448449E8"/>
    <w:rsid w:val="449A0700"/>
    <w:rsid w:val="44AF7AA1"/>
    <w:rsid w:val="44B93A1E"/>
    <w:rsid w:val="44CFD1CA"/>
    <w:rsid w:val="44F97341"/>
    <w:rsid w:val="453B103A"/>
    <w:rsid w:val="4580EF40"/>
    <w:rsid w:val="458FFF73"/>
    <w:rsid w:val="45C87F5C"/>
    <w:rsid w:val="45E0B2D2"/>
    <w:rsid w:val="45E74DF1"/>
    <w:rsid w:val="4652706C"/>
    <w:rsid w:val="46B73B07"/>
    <w:rsid w:val="46E3E51F"/>
    <w:rsid w:val="471643C1"/>
    <w:rsid w:val="4735887A"/>
    <w:rsid w:val="4765B03E"/>
    <w:rsid w:val="47797D97"/>
    <w:rsid w:val="47831E52"/>
    <w:rsid w:val="47BC4ACF"/>
    <w:rsid w:val="47FB7BA8"/>
    <w:rsid w:val="482A93FD"/>
    <w:rsid w:val="488852DB"/>
    <w:rsid w:val="49154DF8"/>
    <w:rsid w:val="49183052"/>
    <w:rsid w:val="49C386DB"/>
    <w:rsid w:val="4A2915C1"/>
    <w:rsid w:val="4A72806C"/>
    <w:rsid w:val="4AA4B4E2"/>
    <w:rsid w:val="4AC89FEC"/>
    <w:rsid w:val="4AE1C849"/>
    <w:rsid w:val="4B14D4D0"/>
    <w:rsid w:val="4B25AD18"/>
    <w:rsid w:val="4B34EA96"/>
    <w:rsid w:val="4B6009A5"/>
    <w:rsid w:val="4B8BE17F"/>
    <w:rsid w:val="4BB6117B"/>
    <w:rsid w:val="4BC17EF6"/>
    <w:rsid w:val="4C09A621"/>
    <w:rsid w:val="4C881055"/>
    <w:rsid w:val="4D23F2C0"/>
    <w:rsid w:val="4DCC46A2"/>
    <w:rsid w:val="4E3D2FFD"/>
    <w:rsid w:val="4E652C06"/>
    <w:rsid w:val="4E822B67"/>
    <w:rsid w:val="4E9E0EEF"/>
    <w:rsid w:val="4EE0617B"/>
    <w:rsid w:val="4EF2AAB9"/>
    <w:rsid w:val="4EF2AAB9"/>
    <w:rsid w:val="4F290468"/>
    <w:rsid w:val="4F814859"/>
    <w:rsid w:val="4FF91E3B"/>
    <w:rsid w:val="50038887"/>
    <w:rsid w:val="50055D87"/>
    <w:rsid w:val="504B370C"/>
    <w:rsid w:val="505D967B"/>
    <w:rsid w:val="5091041B"/>
    <w:rsid w:val="50B9ABE8"/>
    <w:rsid w:val="5194EE9C"/>
    <w:rsid w:val="51B2CBB0"/>
    <w:rsid w:val="51F30CED"/>
    <w:rsid w:val="51F30CED"/>
    <w:rsid w:val="51FB3281"/>
    <w:rsid w:val="51FEFE3A"/>
    <w:rsid w:val="52049B2E"/>
    <w:rsid w:val="522F3521"/>
    <w:rsid w:val="52557C49"/>
    <w:rsid w:val="5310AD6F"/>
    <w:rsid w:val="534E9C11"/>
    <w:rsid w:val="53629CBD"/>
    <w:rsid w:val="53DCF933"/>
    <w:rsid w:val="53F14CAA"/>
    <w:rsid w:val="54CC8F5E"/>
    <w:rsid w:val="54EA606E"/>
    <w:rsid w:val="5527A860"/>
    <w:rsid w:val="561AD55E"/>
    <w:rsid w:val="5625922F"/>
    <w:rsid w:val="56711B86"/>
    <w:rsid w:val="56863CD3"/>
    <w:rsid w:val="56B43674"/>
    <w:rsid w:val="56F852F4"/>
    <w:rsid w:val="5720FF86"/>
    <w:rsid w:val="574D3F68"/>
    <w:rsid w:val="57B83C5E"/>
    <w:rsid w:val="58220D34"/>
    <w:rsid w:val="587E9EA6"/>
    <w:rsid w:val="594340DE"/>
    <w:rsid w:val="5971B0AF"/>
    <w:rsid w:val="5A4D6B43"/>
    <w:rsid w:val="5A94014D"/>
    <w:rsid w:val="5B8AF4AD"/>
    <w:rsid w:val="5BBB88E2"/>
    <w:rsid w:val="5BBE2373"/>
    <w:rsid w:val="5C059330"/>
    <w:rsid w:val="5C1812D2"/>
    <w:rsid w:val="5C7C3BC2"/>
    <w:rsid w:val="5C8F26BE"/>
    <w:rsid w:val="5D221176"/>
    <w:rsid w:val="5D2377F8"/>
    <w:rsid w:val="5DE47BA0"/>
    <w:rsid w:val="5E0D238B"/>
    <w:rsid w:val="5E9B1406"/>
    <w:rsid w:val="5EBF4859"/>
    <w:rsid w:val="5F3B5574"/>
    <w:rsid w:val="5FDA8D77"/>
    <w:rsid w:val="5FEA58FA"/>
    <w:rsid w:val="5FF04EBD"/>
    <w:rsid w:val="6038207D"/>
    <w:rsid w:val="6038B5EA"/>
    <w:rsid w:val="60D90453"/>
    <w:rsid w:val="611C5C88"/>
    <w:rsid w:val="612E696A"/>
    <w:rsid w:val="6147FF68"/>
    <w:rsid w:val="61911F7E"/>
    <w:rsid w:val="61AECDF9"/>
    <w:rsid w:val="61F18B11"/>
    <w:rsid w:val="62289FD0"/>
    <w:rsid w:val="62389B7A"/>
    <w:rsid w:val="6274D4B4"/>
    <w:rsid w:val="62C5CA68"/>
    <w:rsid w:val="631FF381"/>
    <w:rsid w:val="638AE369"/>
    <w:rsid w:val="653741AA"/>
    <w:rsid w:val="655D0808"/>
    <w:rsid w:val="65604092"/>
    <w:rsid w:val="6584E733"/>
    <w:rsid w:val="659D868C"/>
    <w:rsid w:val="65BD68C4"/>
    <w:rsid w:val="66367A72"/>
    <w:rsid w:val="663F39B3"/>
    <w:rsid w:val="6664F7A1"/>
    <w:rsid w:val="6686AEE8"/>
    <w:rsid w:val="66FC10F3"/>
    <w:rsid w:val="6750335D"/>
    <w:rsid w:val="67B2304B"/>
    <w:rsid w:val="6818A769"/>
    <w:rsid w:val="68588537"/>
    <w:rsid w:val="6869D836"/>
    <w:rsid w:val="68EC03BE"/>
    <w:rsid w:val="6A7EF76F"/>
    <w:rsid w:val="6A7FE699"/>
    <w:rsid w:val="6A831C34"/>
    <w:rsid w:val="6AC24552"/>
    <w:rsid w:val="6AD08A47"/>
    <w:rsid w:val="6B200DD3"/>
    <w:rsid w:val="6B2E46ED"/>
    <w:rsid w:val="6B7804CC"/>
    <w:rsid w:val="6C2C8F42"/>
    <w:rsid w:val="6C7C3A9D"/>
    <w:rsid w:val="6D3951D1"/>
    <w:rsid w:val="6DF738A4"/>
    <w:rsid w:val="6EDD59A9"/>
    <w:rsid w:val="6F31E13D"/>
    <w:rsid w:val="6F40544A"/>
    <w:rsid w:val="6F48FDC4"/>
    <w:rsid w:val="70FCE4CD"/>
    <w:rsid w:val="71BEE453"/>
    <w:rsid w:val="72BF0769"/>
    <w:rsid w:val="72CBC93F"/>
    <w:rsid w:val="7337D697"/>
    <w:rsid w:val="73480AFC"/>
    <w:rsid w:val="745ED721"/>
    <w:rsid w:val="748377DC"/>
    <w:rsid w:val="74D9D532"/>
    <w:rsid w:val="75405D97"/>
    <w:rsid w:val="754C9B2D"/>
    <w:rsid w:val="75510C73"/>
    <w:rsid w:val="7576B1E5"/>
    <w:rsid w:val="757E51E2"/>
    <w:rsid w:val="7748DC2F"/>
    <w:rsid w:val="781083E4"/>
    <w:rsid w:val="790F685F"/>
    <w:rsid w:val="7A119173"/>
    <w:rsid w:val="7A213C39"/>
    <w:rsid w:val="7A9DF7E9"/>
    <w:rsid w:val="7B1D6A4D"/>
    <w:rsid w:val="7BDBD36A"/>
    <w:rsid w:val="7C4ADE6B"/>
    <w:rsid w:val="7D1706B4"/>
    <w:rsid w:val="7D435A6F"/>
    <w:rsid w:val="7E044E07"/>
    <w:rsid w:val="7EE317B8"/>
    <w:rsid w:val="7F5B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7655B6B-C0F9-4C78-AFE4-A4ACF2DCC8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cs="Times New Roman" w:asciiTheme="minorHAnsi" w:hAnsiTheme="minorHAnsi" w:eastAsiaTheme="minorEastAsia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microsoft.com/office/2020/10/relationships/intelligence" Target="intelligence2.xml" Id="Rbc274f54163c4ca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4248DFA4C9C34A9AA2EA187865066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D841-25F9-4930-BE9F-DFDDB3B34D85}"/>
      </w:docPartPr>
      <w:docPartBody>
        <w:p w:rsidR="00515850" w:rsidRDefault="002779AB">
          <w:pPr>
            <w:pStyle w:val="4248DFA4C9C34A9AA2EA187865066F99"/>
          </w:pPr>
          <w:r>
            <w:t>Enter deadline here</w:t>
          </w:r>
        </w:p>
      </w:docPartBody>
    </w:docPart>
    <w:docPart>
      <w:docPartPr>
        <w:name w:val="03F030CB40FA424CBBA742F9B0CE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A5FB-B0FB-40B8-9973-66D9A381F28B}"/>
      </w:docPartPr>
      <w:docPartBody>
        <w:p w:rsidR="00515850" w:rsidRDefault="002779AB">
          <w:pPr>
            <w:pStyle w:val="03F030CB40FA424CBBA742F9B0CE11EC"/>
          </w:pPr>
          <w:r>
            <w:t>Enter deadline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15850" w:rsidRDefault="002779AB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w:rsidR="00515850" w:rsidRDefault="002779AB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w:rsidR="00515850" w:rsidRDefault="002779AB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E0745ED4F6B41C2B78E418067DBC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D95-A447-4475-ADF3-A5468A1A41A7}"/>
      </w:docPartPr>
      <w:docPartBody>
        <w:p w:rsidR="00515850" w:rsidRDefault="002779AB">
          <w:pPr>
            <w:pStyle w:val="1E0745ED4F6B41C2B78E418067DBCB73"/>
          </w:pPr>
          <w:r>
            <w:t>Enter action items here</w:t>
          </w:r>
        </w:p>
      </w:docPartBody>
    </w:docPart>
    <w:docPart>
      <w:docPartPr>
        <w:name w:val="00D6A885C6A44E11AB521E893DD9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8822-8C12-4774-AEFF-3CF9505D4394}"/>
      </w:docPartPr>
      <w:docPartBody>
        <w:p w:rsidR="00515850" w:rsidRDefault="002779AB">
          <w:pPr>
            <w:pStyle w:val="00D6A885C6A44E11AB521E893DD9BD4C"/>
          </w:pPr>
          <w:r>
            <w:t>Enter person responsible here</w:t>
          </w:r>
        </w:p>
      </w:docPartBody>
    </w:docPart>
    <w:docPart>
      <w:docPartPr>
        <w:name w:val="AFF40DFDF4DB4AAFA323F91FFFFA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6B01-C0FE-4B83-88EF-B3A638AA90C1}"/>
      </w:docPartPr>
      <w:docPartBody>
        <w:p w:rsidR="00515850" w:rsidRDefault="002779AB">
          <w:pPr>
            <w:pStyle w:val="AFF40DFDF4DB4AAFA323F91FFFFAE19B"/>
          </w:pPr>
          <w:r>
            <w:t>Enter deadline here</w:t>
          </w:r>
        </w:p>
      </w:docPartBody>
    </w:docPart>
    <w:docPart>
      <w:docPartPr>
        <w:name w:val="DE3E9C545E724810BC5CBC4A87DE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069C-3795-4391-9629-9E2C5E794D67}"/>
      </w:docPartPr>
      <w:docPartBody>
        <w:p w:rsidR="00515850" w:rsidRDefault="002779AB">
          <w:pPr>
            <w:pStyle w:val="DE3E9C545E724810BC5CBC4A87DE83DB"/>
          </w:pPr>
          <w:r>
            <w:t>Enter agenda item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7CDDE32F6CF241C9B316BA044F61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6133-87C6-4252-BF00-AC6E3E46F5B2}"/>
      </w:docPartPr>
      <w:docPartBody>
        <w:p w:rsidR="00515850" w:rsidRDefault="002779AB">
          <w:pPr>
            <w:pStyle w:val="7CDDE32F6CF241C9B316BA044F61466D"/>
          </w:pPr>
          <w:r>
            <w:t>Enter presenter here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2C9C677E7E24448AE35B9F543B9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0775-BCC5-4038-8FC5-9AD892F1917C}"/>
      </w:docPartPr>
      <w:docPartBody>
        <w:p w:rsidR="00515850" w:rsidRDefault="002779AB">
          <w:pPr>
            <w:pStyle w:val="12C9C677E7E24448AE35B9F543B97C76"/>
          </w:pPr>
          <w:r>
            <w:t>Enter action items here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w:rsidR="00515850" w:rsidRDefault="002779AB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DD57A60C8B14401A9D9F91F47503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2094-8BD5-4EE9-9B33-399836F95120}"/>
      </w:docPartPr>
      <w:docPartBody>
        <w:p w:rsidR="00515850" w:rsidRDefault="002779AB">
          <w:pPr>
            <w:pStyle w:val="DD57A60C8B14401A9D9F91F475037F70"/>
          </w:pPr>
          <w:r>
            <w:t>Enter deadline here</w:t>
          </w:r>
        </w:p>
      </w:docPartBody>
    </w:docPart>
    <w:docPart>
      <w:docPartPr>
        <w:name w:val="73C6D07DDEFE4CCBADFE5485D6F9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3D46-8299-4C0E-AD31-5A9F5090C3C4}"/>
      </w:docPartPr>
      <w:docPartBody>
        <w:p w:rsidR="00515850" w:rsidRDefault="002779AB">
          <w:pPr>
            <w:pStyle w:val="73C6D07DDEFE4CCBADFE5485D6F9FCBD"/>
          </w:pPr>
          <w:r>
            <w:t>Enter action items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w:rsidR="00515850" w:rsidRDefault="002779AB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027C45BBC995493FBA6509A01203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D5D9-5492-497B-B1CF-35DA5411C21E}"/>
      </w:docPartPr>
      <w:docPartBody>
        <w:p w:rsidR="00515850" w:rsidRDefault="002779AB">
          <w:pPr>
            <w:pStyle w:val="027C45BBC995493FBA6509A012031471"/>
          </w:pPr>
          <w:r>
            <w:t>Enter deadline here</w:t>
          </w:r>
        </w:p>
      </w:docPartBody>
    </w:docPart>
    <w:docPart>
      <w:docPartPr>
        <w:name w:val="ABAE1ED33D57420D967390EE80E4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526D-F54E-4064-915A-00D9894EDB95}"/>
      </w:docPartPr>
      <w:docPartBody>
        <w:p w:rsidR="00515850" w:rsidRDefault="002779AB">
          <w:pPr>
            <w:pStyle w:val="ABAE1ED33D57420D967390EE80E414E8"/>
          </w:pPr>
          <w:r>
            <w:t>Enter action items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w:rsidR="00515850" w:rsidRDefault="002779AB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72402A0CE0B74396A00630C6220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3D5-243C-477D-98AC-3164259C9391}"/>
      </w:docPartPr>
      <w:docPartBody>
        <w:p w:rsidR="00515850" w:rsidRDefault="002779AB">
          <w:pPr>
            <w:pStyle w:val="72402A0CE0B74396A00630C6220A2A99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4613B1"/>
    <w:rsid w:val="00515850"/>
    <w:rsid w:val="00C926F6"/>
    <w:rsid w:val="00E4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  <w:style w:type="paragraph" w:customStyle="1" w:styleId="95FD7D4F890E4FCA8F103A7380E2572A">
    <w:name w:val="95FD7D4F890E4FCA8F103A7380E2572A"/>
    <w:rPr>
      <w:lang w:val="en-NZ" w:eastAsia="en-NZ"/>
    </w:rPr>
  </w:style>
  <w:style w:type="paragraph" w:customStyle="1" w:styleId="8C8F664F3B5040CE840CFAF2AB84AAC3">
    <w:name w:val="8C8F664F3B5040CE840CFAF2AB84AAC3"/>
    <w:rPr>
      <w:lang w:val="en-NZ" w:eastAsia="en-NZ"/>
    </w:rPr>
  </w:style>
  <w:style w:type="paragraph" w:customStyle="1" w:styleId="45CC4C9BC5C04D01B96FC239808C2C4E">
    <w:name w:val="45CC4C9BC5C04D01B96FC239808C2C4E"/>
    <w:rPr>
      <w:lang w:val="en-NZ" w:eastAsia="en-N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907FBB-AB9F-4701-B201-3A4870B71A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Informal meeting 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Sadler James Alec</lastModifiedBy>
  <revision>11</revision>
  <dcterms:created xsi:type="dcterms:W3CDTF">2023-04-03T21:12:00.0000000Z</dcterms:created>
  <dcterms:modified xsi:type="dcterms:W3CDTF">2023-06-07T03:24:28.5722738Z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GrammarlyDocumentId">
    <vt:lpwstr>024aaaaef9bd441eea7b162b546b1facf3218bd6cd72a8f2d39f54efbc49a4a6</vt:lpwstr>
  </property>
</Properties>
</file>