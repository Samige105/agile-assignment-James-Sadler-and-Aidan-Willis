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xmlns:wp14="http://schemas.microsoft.com/office/word/2010/wordml" w:rsidR="00D9494A" w:rsidP="64443C31" w:rsidRDefault="00585DBD" w14:paraId="0E0257FC" wp14:textId="7D8C6824">
      <w:pPr>
        <w:rPr>
          <w:b w:val="1"/>
          <w:bCs w:val="1"/>
          <w:color w:val="808080" w:themeColor="background1" w:themeShade="80"/>
          <w:sz w:val="36"/>
          <w:szCs w:val="36"/>
        </w:rPr>
      </w:pPr>
      <w:r w:rsidRPr="64443C31" w:rsidR="346A9F31">
        <w:rPr>
          <w:b w:val="1"/>
          <w:bCs w:val="1"/>
          <w:color w:val="808080" w:themeColor="background1" w:themeTint="FF" w:themeShade="80"/>
          <w:sz w:val="36"/>
          <w:szCs w:val="36"/>
        </w:rPr>
        <w:t>CEI SADLER</w:t>
      </w:r>
    </w:p>
    <w:p xmlns:wp14="http://schemas.microsoft.com/office/word/2010/wordml" w:rsidRPr="00975A3D" w:rsidR="00D9494A" w:rsidRDefault="00D9494A" w14:paraId="672A6659" wp14:textId="77777777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xmlns:wp14="http://schemas.microsoft.com/office/word/2010/wordml" w:rsidRPr="001C2AEC" w:rsidR="001C2AEC" w:rsidTr="64443C31" w14:paraId="6496B38D" wp14:textId="77777777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tcMar/>
            <w:vAlign w:val="center"/>
          </w:tcPr>
          <w:p w:rsidRPr="001C2AEC" w:rsidR="001C2AEC" w:rsidP="635615CC" w:rsidRDefault="001C2AEC" w14:paraId="0D7525DB" wp14:textId="46089414">
            <w:pPr>
              <w:rPr>
                <w:b w:val="1"/>
                <w:bCs w:val="1"/>
                <w:color w:val="000000" w:themeColor="text1"/>
              </w:rPr>
            </w:pPr>
            <w:r w:rsidR="0C26EEEF">
              <w:drawing>
                <wp:inline xmlns:wp14="http://schemas.microsoft.com/office/word/2010/wordprocessingDrawing" wp14:editId="64443C31" wp14:anchorId="7CDDC874">
                  <wp:extent cx="1752600" cy="1657350"/>
                  <wp:effectExtent l="0" t="0" r="0" b="0"/>
                  <wp:docPr id="12601420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06a8eb3e35485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Pr="001C2AEC" w:rsidR="001C2AEC" w:rsidP="001C2AEC" w:rsidRDefault="001C2AEC" w14:paraId="41F3E3BA" wp14:textId="77777777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tcMar/>
            <w:vAlign w:val="center"/>
          </w:tcPr>
          <w:p w:rsidRPr="001C2AEC" w:rsidR="001C2AEC" w:rsidP="001C2AEC" w:rsidRDefault="001C2AEC" w14:paraId="0A37501D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1C2AEC" w:rsidR="001C2AEC" w:rsidP="001C2AEC" w:rsidRDefault="001C2AEC" w14:paraId="597DA9CA" wp14:textId="77777777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tcMar/>
            <w:vAlign w:val="center"/>
          </w:tcPr>
          <w:p w:rsidRPr="001C2AEC" w:rsidR="001C2AEC" w:rsidP="001C2AEC" w:rsidRDefault="001C2AEC" w14:paraId="5DAB6C7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975A3D" w:rsidR="001C2AEC" w:rsidP="001C2AEC" w:rsidRDefault="00975A3D" w14:paraId="0EC88E91" wp14:textId="77777777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xmlns:wp14="http://schemas.microsoft.com/office/word/2010/wordml" w:rsidRPr="001C2AEC" w:rsidR="00975A3D" w:rsidTr="64443C31" w14:paraId="02EB378F" wp14:textId="77777777">
        <w:trPr>
          <w:trHeight w:val="2204"/>
        </w:trPr>
        <w:tc>
          <w:tcPr>
            <w:tcW w:w="2970" w:type="dxa"/>
            <w:vMerge/>
            <w:tcBorders/>
            <w:tcMar/>
            <w:vAlign w:val="center"/>
          </w:tcPr>
          <w:p w:rsidRPr="001C2AEC" w:rsidR="00975A3D" w:rsidP="001C2AEC" w:rsidRDefault="00975A3D" w14:paraId="6A05A80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</w:tcPr>
          <w:p w:rsidRPr="001C2AEC" w:rsidR="00975A3D" w:rsidP="001C2AEC" w:rsidRDefault="00975A3D" w14:paraId="5A39BBE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41C8F39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Pr="00975A3D" w:rsidR="00975A3D" w:rsidP="001C2AEC" w:rsidRDefault="00975A3D" w14:paraId="72A3D3EC" wp14:textId="10EE19F7">
            <w:pPr>
              <w:rPr>
                <w:color w:val="000000" w:themeColor="text1"/>
              </w:rPr>
            </w:pPr>
            <w:r w:rsidRPr="64443C31" w:rsidR="269E9368">
              <w:rPr>
                <w:color w:val="000000" w:themeColor="text1" w:themeTint="FF" w:themeShade="FF"/>
              </w:rPr>
              <w:t xml:space="preserve">Move to England: </w:t>
            </w:r>
            <w:r w:rsidRPr="64443C31" w:rsidR="269E9368">
              <w:rPr>
                <w:color w:val="000000" w:themeColor="text1" w:themeTint="FF" w:themeShade="FF"/>
              </w:rPr>
              <w:t>I’d</w:t>
            </w:r>
            <w:r w:rsidRPr="64443C31" w:rsidR="269E9368">
              <w:rPr>
                <w:color w:val="000000" w:themeColor="text1" w:themeTint="FF" w:themeShade="FF"/>
              </w:rPr>
              <w:t xml:space="preserve"> like to go live with my friends here</w:t>
            </w:r>
            <w:r w:rsidRPr="64443C31" w:rsidR="4E1DD105">
              <w:rPr>
                <w:color w:val="000000" w:themeColor="text1" w:themeTint="FF" w:themeShade="FF"/>
              </w:rPr>
              <w:t xml:space="preserve"> and progress with my studies into being a </w:t>
            </w:r>
            <w:r w:rsidRPr="64443C31" w:rsidR="2FCC60B3">
              <w:rPr>
                <w:color w:val="000000" w:themeColor="text1" w:themeTint="FF" w:themeShade="FF"/>
              </w:rPr>
              <w:t>veterinarian</w:t>
            </w:r>
            <w:r w:rsidRPr="64443C31" w:rsidR="4E1DD105">
              <w:rPr>
                <w:color w:val="000000" w:themeColor="text1" w:themeTint="FF" w:themeShade="FF"/>
              </w:rPr>
              <w:t>.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0D0B940D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Pr="00975A3D" w:rsidR="00975A3D" w:rsidP="001C2AEC" w:rsidRDefault="00975A3D" w14:paraId="0E27B00A" wp14:textId="14A742FF">
            <w:pPr>
              <w:rPr>
                <w:color w:val="000000" w:themeColor="text1"/>
              </w:rPr>
            </w:pPr>
            <w:r w:rsidRPr="64443C31" w:rsidR="0D46E859">
              <w:rPr>
                <w:color w:val="000000" w:themeColor="text1" w:themeTint="FF" w:themeShade="FF"/>
              </w:rPr>
              <w:t>Partially b</w:t>
            </w:r>
            <w:r w:rsidRPr="64443C31" w:rsidR="06753823">
              <w:rPr>
                <w:color w:val="000000" w:themeColor="text1" w:themeTint="FF" w:themeShade="FF"/>
              </w:rPr>
              <w:t>lind and Deaf</w:t>
            </w:r>
            <w:r w:rsidRPr="64443C31" w:rsidR="1F1F2981">
              <w:rPr>
                <w:color w:val="000000" w:themeColor="text1" w:themeTint="FF" w:themeShade="FF"/>
              </w:rPr>
              <w:t xml:space="preserve">: </w:t>
            </w:r>
            <w:r w:rsidRPr="64443C31" w:rsidR="1F1F2981">
              <w:rPr>
                <w:color w:val="000000" w:themeColor="text1" w:themeTint="FF" w:themeShade="FF"/>
              </w:rPr>
              <w:t>I’m</w:t>
            </w:r>
            <w:r w:rsidRPr="64443C31" w:rsidR="1F1F2981">
              <w:rPr>
                <w:color w:val="000000" w:themeColor="text1" w:themeTint="FF" w:themeShade="FF"/>
              </w:rPr>
              <w:t xml:space="preserve"> both partially blind</w:t>
            </w:r>
            <w:r w:rsidRPr="64443C31" w:rsidR="097730DE">
              <w:rPr>
                <w:color w:val="000000" w:themeColor="text1" w:themeTint="FF" w:themeShade="FF"/>
              </w:rPr>
              <w:t xml:space="preserve"> and deaf making it difficult to navigate a website well and figure out wh</w:t>
            </w:r>
            <w:r w:rsidRPr="64443C31" w:rsidR="401FD4A8">
              <w:rPr>
                <w:color w:val="000000" w:themeColor="text1" w:themeTint="FF" w:themeShade="FF"/>
              </w:rPr>
              <w:t>ere a random noise could be coming from</w:t>
            </w:r>
          </w:p>
        </w:tc>
      </w:tr>
      <w:tr xmlns:wp14="http://schemas.microsoft.com/office/word/2010/wordml" w:rsidRPr="001C2AEC" w:rsidR="00975A3D" w:rsidTr="64443C31" w14:paraId="60061E4C" wp14:textId="77777777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44EAFD9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4B94D5A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DEEC66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3656B9A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45FB0818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049F31CB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64443C31" w14:paraId="5DEB4DBC" wp14:textId="77777777">
        <w:trPr>
          <w:trHeight w:val="288"/>
        </w:trPr>
        <w:tc>
          <w:tcPr>
            <w:tcW w:w="4512" w:type="dxa"/>
            <w:gridSpan w:val="2"/>
            <w:tcBorders>
              <w:top w:val="single" w:color="BFBFBF" w:themeColor="background1" w:themeShade="BF" w:sz="4" w:space="0"/>
            </w:tcBorders>
            <w:shd w:val="clear" w:color="auto" w:fill="FFC000" w:themeFill="accent4"/>
            <w:tcMar/>
            <w:vAlign w:val="center"/>
          </w:tcPr>
          <w:p w:rsidRPr="00975A3D" w:rsidR="00975A3D" w:rsidP="001C2AEC" w:rsidRDefault="00975A3D" w14:paraId="2A63043C" wp14:textId="77777777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312826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62486C0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4101652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4B99056E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64443C31" w14:paraId="1299C43A" wp14:textId="77777777">
        <w:trPr>
          <w:trHeight w:val="875"/>
        </w:trPr>
        <w:tc>
          <w:tcPr>
            <w:tcW w:w="4512" w:type="dxa"/>
            <w:gridSpan w:val="2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Pr="001C2AEC" w:rsidR="00975A3D" w:rsidP="64443C31" w:rsidRDefault="00975A3D" w14:paraId="4DDBEF00" wp14:textId="55F4EA86">
            <w:pPr>
              <w:rPr>
                <w:b w:val="1"/>
                <w:bCs w:val="1"/>
                <w:color w:val="000000" w:themeColor="text1"/>
              </w:rPr>
            </w:pPr>
            <w:r w:rsidRPr="64443C31" w:rsidR="03BF0286">
              <w:rPr>
                <w:b w:val="1"/>
                <w:bCs w:val="1"/>
                <w:color w:val="000000" w:themeColor="text1" w:themeTint="FF" w:themeShade="FF"/>
              </w:rPr>
              <w:t>“</w:t>
            </w:r>
            <w:r w:rsidRPr="64443C31" w:rsidR="061416DF">
              <w:rPr>
                <w:b w:val="1"/>
                <w:bCs w:val="1"/>
                <w:color w:val="000000" w:themeColor="text1" w:themeTint="FF" w:themeShade="FF"/>
              </w:rPr>
              <w:t>Lord Gaben has blessed me with steam sales”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461D77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3CF2D8B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0FB78278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1FC39945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64443C31" w14:paraId="403E6338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1C2AEC" w:rsidRDefault="00975A3D" w14:paraId="3E051582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0562CB0E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34CE0A4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62EBF3C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6D98A12B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64443C31" w14:paraId="2946DB82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1C2AEC" w:rsidRDefault="00975A3D" w14:paraId="5997CC1D" wp14:textId="5BD6A2AB">
            <w:pPr>
              <w:rPr>
                <w:noProof/>
                <w:color w:val="000000" w:themeColor="text1"/>
              </w:rPr>
            </w:pPr>
            <w:r w:rsidRPr="64443C31" w:rsidR="29D8FB27">
              <w:rPr>
                <w:noProof/>
                <w:color w:val="000000" w:themeColor="text1" w:themeTint="FF" w:themeShade="FF"/>
              </w:rPr>
              <w:t>Cei Sadler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110FFD37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6B69937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FE9F23F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1F72F646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1C2AEC" w:rsidTr="64443C31" w14:paraId="2D84B55B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1C2AEC" w:rsidP="001C2AEC" w:rsidRDefault="001C2AEC" w14:paraId="64F815B2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1C2AEC" w:rsidP="001C2AEC" w:rsidRDefault="001C2AEC" w14:paraId="08CE6F9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001C2AEC" w:rsidRDefault="001C2AEC" w14:paraId="61CDCEAD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1C2AEC" w:rsidP="001C2AEC" w:rsidRDefault="001C2AEC" w14:paraId="6BB9E25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001C2AEC" w:rsidRDefault="001C2AEC" w14:paraId="23DE523C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64443C31" w14:paraId="53E3E159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52E56223" wp14:textId="7F23E2D3">
            <w:pPr>
              <w:rPr>
                <w:noProof/>
                <w:color w:val="000000" w:themeColor="text1"/>
              </w:rPr>
            </w:pPr>
            <w:r w:rsidRPr="64443C31" w:rsidR="33E85401">
              <w:rPr>
                <w:noProof/>
                <w:color w:val="000000" w:themeColor="text1" w:themeTint="FF" w:themeShade="FF"/>
              </w:rPr>
              <w:t>16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7547A0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1C2AEC" w:rsidR="00975A3D" w:rsidP="00975A3D" w:rsidRDefault="008B73DB" w14:paraId="5CFAEF5A" wp14:textId="77777777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043CB0F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975A3D" w:rsidR="00975A3D" w:rsidP="64443C31" w:rsidRDefault="00975A3D" w14:paraId="6E43463C" wp14:textId="6276CF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64443C31" w:rsidR="54D925AE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</w:t>
            </w:r>
            <w:r w:rsidRPr="64443C31" w:rsidR="07E7D541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ACKGROUND</w:t>
            </w:r>
          </w:p>
        </w:tc>
      </w:tr>
      <w:tr xmlns:wp14="http://schemas.microsoft.com/office/word/2010/wordml" w:rsidRPr="001C2AEC" w:rsidR="00975A3D" w:rsidTr="64443C31" w14:paraId="2EDDE16C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7CAB661B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745931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Mar/>
            <w:vAlign w:val="center"/>
          </w:tcPr>
          <w:p w:rsidRPr="00975A3D" w:rsidR="00975A3D" w:rsidP="00975A3D" w:rsidRDefault="00975A3D" w14:paraId="6537F28F" wp14:textId="24527A7B">
            <w:pPr>
              <w:rPr>
                <w:color w:val="000000" w:themeColor="text1"/>
              </w:rPr>
            </w:pPr>
            <w:r w:rsidRPr="64443C31" w:rsidR="73C5A718">
              <w:rPr>
                <w:color w:val="000000" w:themeColor="text1" w:themeTint="FF" w:themeShade="FF"/>
              </w:rPr>
              <w:t>Popups, Delay, Advertisements, Phishing</w:t>
            </w:r>
            <w:r w:rsidRPr="64443C31" w:rsidR="5CCB9B00">
              <w:rPr>
                <w:color w:val="000000" w:themeColor="text1" w:themeTint="FF" w:themeShade="FF"/>
              </w:rPr>
              <w:t xml:space="preserve">: Like everyone, I dislike these as </w:t>
            </w:r>
            <w:r w:rsidRPr="64443C31" w:rsidR="5CCB9B00">
              <w:rPr>
                <w:color w:val="000000" w:themeColor="text1" w:themeTint="FF" w:themeShade="FF"/>
              </w:rPr>
              <w:t>they’re</w:t>
            </w:r>
            <w:r w:rsidRPr="64443C31" w:rsidR="5CCB9B00">
              <w:rPr>
                <w:color w:val="000000" w:themeColor="text1" w:themeTint="FF" w:themeShade="FF"/>
              </w:rPr>
              <w:t xml:space="preserve"> irritating and make me worried if they have more information </w:t>
            </w:r>
            <w:r w:rsidRPr="64443C31" w:rsidR="19B74556">
              <w:rPr>
                <w:color w:val="000000" w:themeColor="text1" w:themeTint="FF" w:themeShade="FF"/>
              </w:rPr>
              <w:t xml:space="preserve">on me than </w:t>
            </w:r>
            <w:r w:rsidRPr="64443C31" w:rsidR="19B74556">
              <w:rPr>
                <w:color w:val="000000" w:themeColor="text1" w:themeTint="FF" w:themeShade="FF"/>
              </w:rPr>
              <w:t>I'd</w:t>
            </w:r>
            <w:r w:rsidRPr="64443C31" w:rsidR="19B74556">
              <w:rPr>
                <w:color w:val="000000" w:themeColor="text1" w:themeTint="FF" w:themeShade="FF"/>
              </w:rPr>
              <w:t xml:space="preserve"> like.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DFB9E20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shd w:val="clear" w:color="auto" w:fill="FFFFFF" w:themeFill="background1"/>
            <w:tcMar/>
            <w:vAlign w:val="center"/>
          </w:tcPr>
          <w:p w:rsidRPr="001C2AEC" w:rsidR="00975A3D" w:rsidP="64443C31" w:rsidRDefault="00975A3D" w14:paraId="4C18A282" wp14:textId="33A7938E">
            <w:pPr>
              <w:rPr>
                <w:b w:val="0"/>
                <w:bCs w:val="0"/>
                <w:color w:val="000000" w:themeColor="text1"/>
              </w:rPr>
            </w:pPr>
            <w:r w:rsidRPr="64443C31" w:rsidR="5CD1BE18">
              <w:rPr>
                <w:b w:val="0"/>
                <w:bCs w:val="0"/>
                <w:color w:val="000000" w:themeColor="text1" w:themeTint="FF" w:themeShade="FF"/>
              </w:rPr>
              <w:t>Cei</w:t>
            </w:r>
            <w:r w:rsidRPr="64443C31" w:rsidR="451A1D54">
              <w:rPr>
                <w:b w:val="0"/>
                <w:bCs w:val="0"/>
                <w:color w:val="000000" w:themeColor="text1" w:themeTint="FF" w:themeShade="FF"/>
              </w:rPr>
              <w:t xml:space="preserve"> is an aspiring veterinarian or Astronomer hoping to move to England to </w:t>
            </w:r>
            <w:r w:rsidRPr="64443C31" w:rsidR="451A1D54">
              <w:rPr>
                <w:b w:val="0"/>
                <w:bCs w:val="0"/>
                <w:color w:val="000000" w:themeColor="text1" w:themeTint="FF" w:themeShade="FF"/>
              </w:rPr>
              <w:t>fu</w:t>
            </w:r>
            <w:r w:rsidRPr="64443C31" w:rsidR="24DEE085">
              <w:rPr>
                <w:b w:val="0"/>
                <w:bCs w:val="0"/>
                <w:color w:val="000000" w:themeColor="text1" w:themeTint="FF" w:themeShade="FF"/>
              </w:rPr>
              <w:t>r</w:t>
            </w:r>
            <w:r w:rsidRPr="64443C31" w:rsidR="451A1D54">
              <w:rPr>
                <w:b w:val="0"/>
                <w:bCs w:val="0"/>
                <w:color w:val="000000" w:themeColor="text1" w:themeTint="FF" w:themeShade="FF"/>
              </w:rPr>
              <w:t>ther</w:t>
            </w:r>
            <w:r w:rsidRPr="64443C31" w:rsidR="451A1D54">
              <w:rPr>
                <w:b w:val="0"/>
                <w:bCs w:val="0"/>
                <w:color w:val="000000" w:themeColor="text1" w:themeTint="FF" w:themeShade="FF"/>
              </w:rPr>
              <w:t xml:space="preserve"> her studies</w:t>
            </w:r>
          </w:p>
        </w:tc>
      </w:tr>
      <w:tr xmlns:wp14="http://schemas.microsoft.com/office/word/2010/wordml" w:rsidRPr="001C2AEC" w:rsidR="00975A3D" w:rsidTr="64443C31" w14:paraId="70DF9E56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44E871BC" wp14:textId="19C8AD49">
            <w:pPr>
              <w:rPr>
                <w:noProof/>
                <w:color w:val="000000" w:themeColor="text1"/>
              </w:rPr>
            </w:pPr>
            <w:r w:rsidRPr="64443C31" w:rsidR="2BA3D656">
              <w:rPr>
                <w:noProof/>
                <w:color w:val="000000" w:themeColor="text1" w:themeTint="FF" w:themeShade="FF"/>
              </w:rPr>
              <w:t>Female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44A5D2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738610E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37805D2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463F29E8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64443C31" w14:paraId="01A75087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2D4563F3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B7B4B8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3A0FF5F2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630AD6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1C5ADDBF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xmlns:wp14="http://schemas.microsoft.com/office/word/2010/wordml" w:rsidRPr="001C2AEC" w:rsidR="00975A3D" w:rsidTr="64443C31" w14:paraId="61829076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2BA226A1" wp14:textId="7DB77282">
            <w:pPr>
              <w:rPr>
                <w:noProof/>
                <w:color w:val="000000" w:themeColor="text1"/>
              </w:rPr>
            </w:pPr>
            <w:r w:rsidRPr="64443C31" w:rsidR="621749F4">
              <w:rPr>
                <w:noProof/>
                <w:color w:val="000000" w:themeColor="text1" w:themeTint="FF" w:themeShade="FF"/>
              </w:rPr>
              <w:t>Napier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7AD93B2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0DE4B5B7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6204FF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2DBF0D7D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64443C31" w14:paraId="163C267C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6C336038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B62F1B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02F2C34E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80A4E5D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287F93AA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xmlns:wp14="http://schemas.microsoft.com/office/word/2010/wordml" w:rsidRPr="001C2AEC" w:rsidR="00975A3D" w:rsidTr="64443C31" w14:paraId="19219836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296FEF7D" wp14:textId="6C855FE2">
            <w:pPr>
              <w:rPr>
                <w:noProof/>
                <w:color w:val="000000" w:themeColor="text1"/>
              </w:rPr>
            </w:pPr>
            <w:r w:rsidRPr="64443C31" w:rsidR="0DF238F4">
              <w:rPr>
                <w:noProof/>
                <w:color w:val="000000" w:themeColor="text1" w:themeTint="FF" w:themeShade="FF"/>
              </w:rPr>
              <w:t>Warehouse Checkout Clerk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194DBD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769D0D3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4CD245A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1231BE67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64443C31" w14:paraId="5572C208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45CD8191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6FEB5B0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30D7AA6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196D064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3EA00D06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xmlns:wp14="http://schemas.microsoft.com/office/word/2010/wordml" w:rsidRPr="001C2AEC" w:rsidR="00975A3D" w:rsidTr="64443C31" w14:paraId="34FF1C98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6D072C0D" wp14:textId="3B4AFF52">
            <w:pPr>
              <w:rPr>
                <w:noProof/>
                <w:color w:val="000000" w:themeColor="text1"/>
              </w:rPr>
            </w:pPr>
            <w:r w:rsidRPr="64443C31" w:rsidR="3C9361A3">
              <w:rPr>
                <w:noProof/>
                <w:color w:val="000000" w:themeColor="text1" w:themeTint="FF" w:themeShade="FF"/>
              </w:rPr>
              <w:t>Checkout Assistant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48A2191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6BD18F9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238601FE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0F3CABC7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64443C31" w14:paraId="6088FFAC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08354FF1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B08B5D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16DEB4A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AD9C6F4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3B0A2454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xmlns:wp14="http://schemas.microsoft.com/office/word/2010/wordml" w:rsidRPr="001C2AEC" w:rsidR="00975A3D" w:rsidTr="64443C31" w14:paraId="4B1F511A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65F9C3DC" wp14:textId="17AF42AC">
            <w:pPr>
              <w:rPr>
                <w:noProof/>
                <w:color w:val="000000" w:themeColor="text1"/>
              </w:rPr>
            </w:pPr>
            <w:r w:rsidRPr="64443C31" w:rsidR="3D91B59D">
              <w:rPr>
                <w:noProof/>
                <w:color w:val="000000" w:themeColor="text1" w:themeTint="FF" w:themeShade="FF"/>
              </w:rPr>
              <w:t>NCEA Level 1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023141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1F3B140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62C75D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664355AD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64443C31" w14:paraId="0BEF54B9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5CBEB7D4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A96511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7DF4E37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44FB30F8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43F199AA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xmlns:wp14="http://schemas.microsoft.com/office/word/2010/wordml" w:rsidR="00560932" w:rsidP="00D4300C" w:rsidRDefault="00560932" w14:paraId="1DA6542E" wp14:textId="77777777">
      <w:pPr>
        <w:rPr>
          <w:noProof/>
        </w:rPr>
        <w:sectPr w:rsidR="00560932" w:rsidSect="002451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491059" w:rsidR="006B5ECE" w:rsidP="008B73DB" w:rsidRDefault="006B5ECE" w14:paraId="3041E394" wp14:textId="77777777">
      <w:bookmarkStart w:name="_GoBack" w:id="0"/>
      <w:bookmarkEnd w:id="0"/>
    </w:p>
    <w:sectPr w:rsidRPr="00491059" w:rsidR="006B5ECE" w:rsidSect="0024515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5156E" w:rsidP="00D4300C" w:rsidRDefault="00A5156E" w14:paraId="2DE403A5" wp14:textId="77777777">
      <w:r>
        <w:separator/>
      </w:r>
    </w:p>
  </w:endnote>
  <w:endnote w:type="continuationSeparator" w:id="0">
    <w:p xmlns:wp14="http://schemas.microsoft.com/office/word/2010/wordml" w:rsidR="00A5156E" w:rsidP="00D4300C" w:rsidRDefault="00A5156E" w14:paraId="62431C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B0B4C" w:rsidP="005B0B4C" w:rsidRDefault="005B0B4C" w14:paraId="1C36B14E" wp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xmlns:wp14="http://schemas.microsoft.com/office/word/2010/wordml" w:rsidR="005B0B4C" w:rsidP="00BA1CA5" w:rsidRDefault="005B0B4C" w14:paraId="31126E5D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B0B4C" w:rsidP="00BA1CA5" w:rsidRDefault="005B0B4C" w14:paraId="54E11D2A" wp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71109" w:rsidRDefault="00571109" w14:paraId="42C6D79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5156E" w:rsidP="00D4300C" w:rsidRDefault="00A5156E" w14:paraId="49E398E2" wp14:textId="77777777">
      <w:r>
        <w:separator/>
      </w:r>
    </w:p>
  </w:footnote>
  <w:footnote w:type="continuationSeparator" w:id="0">
    <w:p xmlns:wp14="http://schemas.microsoft.com/office/word/2010/wordml" w:rsidR="00A5156E" w:rsidP="00D4300C" w:rsidRDefault="00A5156E" w14:paraId="16287F2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71109" w:rsidRDefault="00571109" w14:paraId="722B00AE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71109" w:rsidRDefault="00571109" w14:paraId="5BE93A62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71109" w:rsidRDefault="00571109" w14:paraId="6E1831B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embedSystemFonts/>
  <w:activeWritingStyle w:lang="en-AU" w:vendorID="64" w:dllVersion="4096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57976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03BF0286"/>
    <w:rsid w:val="061416DF"/>
    <w:rsid w:val="06753823"/>
    <w:rsid w:val="07E7D541"/>
    <w:rsid w:val="081762FE"/>
    <w:rsid w:val="08D19139"/>
    <w:rsid w:val="097730DE"/>
    <w:rsid w:val="09CC5BBC"/>
    <w:rsid w:val="0A8D7A63"/>
    <w:rsid w:val="0C26EEEF"/>
    <w:rsid w:val="0D46E859"/>
    <w:rsid w:val="0DF238F4"/>
    <w:rsid w:val="0E57D3FE"/>
    <w:rsid w:val="0F60EB86"/>
    <w:rsid w:val="102274E3"/>
    <w:rsid w:val="135A15A5"/>
    <w:rsid w:val="1691B667"/>
    <w:rsid w:val="169635DF"/>
    <w:rsid w:val="19B74556"/>
    <w:rsid w:val="1C264631"/>
    <w:rsid w:val="1F1F2981"/>
    <w:rsid w:val="237826F5"/>
    <w:rsid w:val="24DEE085"/>
    <w:rsid w:val="269E9368"/>
    <w:rsid w:val="29D8FB27"/>
    <w:rsid w:val="2BA3D656"/>
    <w:rsid w:val="2FCC60B3"/>
    <w:rsid w:val="33E85401"/>
    <w:rsid w:val="346A9F31"/>
    <w:rsid w:val="37A08617"/>
    <w:rsid w:val="3C9361A3"/>
    <w:rsid w:val="3D91B59D"/>
    <w:rsid w:val="401FD4A8"/>
    <w:rsid w:val="451A1D54"/>
    <w:rsid w:val="4ABED81D"/>
    <w:rsid w:val="4E1DD105"/>
    <w:rsid w:val="53D3F71E"/>
    <w:rsid w:val="54D925AE"/>
    <w:rsid w:val="5CCB9B00"/>
    <w:rsid w:val="5CD1BE18"/>
    <w:rsid w:val="5ECEB0E4"/>
    <w:rsid w:val="621749F4"/>
    <w:rsid w:val="635615CC"/>
    <w:rsid w:val="64443C31"/>
    <w:rsid w:val="6D98EAB4"/>
    <w:rsid w:val="72F4507C"/>
    <w:rsid w:val="73C5A718"/>
    <w:rsid w:val="7400278E"/>
    <w:rsid w:val="7737C850"/>
    <w:rsid w:val="78D398B1"/>
    <w:rsid w:val="7B02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3F196"/>
  <w15:docId w15:val="{D6B531C9-676A-4CA0-9EDE-FC8E2814E0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4300C"/>
    <w:rPr>
      <w:rFonts w:ascii="Century Gothic" w:hAnsi="Century Gothic" w:eastAsia="Calibri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hAnsi="Century Gothic" w:eastAsia="Calibri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styleId="TemplateTitle0" w:customStyle="1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glossaryDocument" Target="glossary/document.xml" Id="R7d7860cb21ce4eca" /><Relationship Type="http://schemas.openxmlformats.org/officeDocument/2006/relationships/image" Target="/media/image2.png" Id="R1f06a8eb3e35485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5e17e-9fa6-44c4-a8a7-da8aabfea38b}"/>
      </w:docPartPr>
      <w:docPartBody>
        <w:p w14:paraId="635615C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IC-Buyer-Persona-Worksheet-9425_WORD.dotx</ap:Template>
  <ap:Application>Microsoft Word for the web</ap:Application>
  <ap:DocSecurity>0</ap:DocSecurity>
  <ap:ScaleCrop>false</ap:ScaleCrop>
  <ap:Manager/>
  <ap:Company>Microsoft Corporation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Sadler James Alec</lastModifiedBy>
  <revision>4</revision>
  <lastPrinted>2018-04-15T17:50:00.0000000Z</lastPrinted>
  <dcterms:created xsi:type="dcterms:W3CDTF">2021-08-06T08:02:00.0000000Z</dcterms:created>
  <dcterms:modified xsi:type="dcterms:W3CDTF">2023-04-18T20:53:28.6623826Z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