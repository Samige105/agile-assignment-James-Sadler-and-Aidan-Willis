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547C0" w:rsidR="00E25782" w:rsidP="00E25782" w:rsidRDefault="00ED3BB1" w14:paraId="725E4A89" w14:textId="63EFF510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Practical Project - Iteration 1</w:t>
      </w:r>
    </w:p>
    <w:p w:rsidRPr="0020000C" w:rsidR="00B777C6" w:rsidP="00E25782" w:rsidRDefault="00F03EE3" w14:paraId="6AA03528" w14:textId="430DE8BD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Pr="0020000C" w:rsidR="00E25782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Pr="0020000C" w:rsid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Pr="000547C0" w:rsidR="002B2D13" w:rsidTr="0E22B006" w14:paraId="771239B5" w14:textId="77777777">
        <w:tc>
          <w:tcPr>
            <w:tcW w:w="5932" w:type="dxa"/>
          </w:tcPr>
          <w:p w:rsidR="00E25782" w:rsidRDefault="00E25782" w14:paraId="44DD3F9B" w14:textId="77777777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:rsidRPr="00E25782" w:rsidR="00B777C6" w:rsidRDefault="00E25782" w14:paraId="6DA83CAA" w14:textId="043A1FA9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:rsidRPr="000547C0" w:rsidR="00D62E01" w:rsidP="0E22B006" w:rsidRDefault="0E22B006" w14:paraId="1F11BE2C" w14:textId="77777777">
            <w:pPr>
              <w:pStyle w:val="Heading3"/>
              <w:rPr>
                <w:rFonts w:asciiTheme="minorHAnsi" w:hAnsiTheme="minorHAnsi" w:cstheme="minorBidi"/>
              </w:rPr>
            </w:pPr>
            <w:r w:rsidRPr="0E22B006">
              <w:rPr>
                <w:rFonts w:asciiTheme="minorHAnsi" w:hAnsiTheme="minorHAnsi" w:cstheme="minorBidi"/>
              </w:rPr>
              <w:t>20/03/2023</w:t>
            </w:r>
          </w:p>
          <w:p w:rsidRPr="000547C0" w:rsidR="00D62E01" w:rsidP="0E22B006" w:rsidRDefault="0E22B006" w14:paraId="06B95476" w14:textId="77777777">
            <w:pPr>
              <w:pStyle w:val="Heading3"/>
              <w:rPr>
                <w:rFonts w:asciiTheme="minorHAnsi" w:hAnsiTheme="minorHAnsi" w:cstheme="minorBidi"/>
              </w:rPr>
            </w:pPr>
            <w:r w:rsidRPr="0E22B006">
              <w:rPr>
                <w:rFonts w:asciiTheme="minorHAnsi" w:hAnsiTheme="minorHAnsi" w:cstheme="minorBidi"/>
              </w:rPr>
              <w:t>2:34PM</w:t>
            </w:r>
          </w:p>
          <w:p w:rsidRPr="000547C0" w:rsidR="002B2D13" w:rsidP="0E22B006" w:rsidRDefault="0E22B006" w14:paraId="0EE9E85F" w14:textId="77777777">
            <w:pPr>
              <w:pStyle w:val="Heading3"/>
              <w:rPr>
                <w:rFonts w:asciiTheme="minorHAnsi" w:hAnsiTheme="minorHAnsi" w:cstheme="minorBidi"/>
              </w:rPr>
            </w:pPr>
            <w:r w:rsidRPr="0E22B006">
              <w:rPr>
                <w:rFonts w:asciiTheme="minorHAnsi" w:hAnsiTheme="minorHAnsi" w:cstheme="minorBidi"/>
              </w:rPr>
              <w:t>Online Call</w:t>
            </w:r>
          </w:p>
          <w:p w:rsidRPr="0E22B006" w:rsidR="0E22B006" w:rsidP="0E22B006" w:rsidRDefault="0E22B006" w14:paraId="0E22B006" w14:textId="77777777">
            <w:pPr>
              <w:pStyle w:val="Heading3"/>
              <w:rPr>
                <w:rFonts w:asciiTheme="minorHAnsi" w:hAnsiTheme="minorHAnsi" w:cstheme="minorBidi"/>
              </w:rPr>
            </w:pP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Pr="000547C0" w:rsidR="00B777C6" w:rsidTr="67B2304B" w14:paraId="5F698B41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8" w:type="dxa"/>
            <w:gridSpan w:val="4"/>
            <w:tcMar>
              <w:top w:w="144" w:type="dxa"/>
            </w:tcMar>
          </w:tcPr>
          <w:p w:rsidRPr="000547C0" w:rsidR="00B777C6" w:rsidP="00B777C6" w:rsidRDefault="00B777C6" w14:paraId="2F7966CD" w14:textId="1F876272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Pr="000547C0" w:rsidR="002B2D13" w:rsidTr="67B2304B" w14:paraId="6F711279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>
              <w:top w:w="144" w:type="dxa"/>
            </w:tcMar>
          </w:tcPr>
          <w:p w:rsidRPr="000547C0" w:rsidR="002B2D13" w:rsidP="00212D56" w:rsidRDefault="001C4533" w14:paraId="113CC9F2" w14:textId="06CDA99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3" w:type="dxa"/>
            <w:tcMar>
              <w:top w:w="144" w:type="dxa"/>
            </w:tcMar>
          </w:tcPr>
          <w:p w:rsidRPr="000547C0" w:rsidR="002B2D13" w:rsidP="00212D56" w:rsidRDefault="001C4533" w14:paraId="641BFFAF" w14:textId="1AE6CF59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9" w:type="dxa"/>
            <w:tcMar>
              <w:top w:w="144" w:type="dxa"/>
            </w:tcMar>
          </w:tcPr>
          <w:p w:rsidRPr="000547C0" w:rsidR="002B2D13" w:rsidP="00212D56" w:rsidRDefault="000547C0" w14:paraId="212CD450" w14:textId="46D5DDB8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18" w:type="dxa"/>
            <w:tcMar>
              <w:top w:w="144" w:type="dxa"/>
            </w:tcMar>
          </w:tcPr>
          <w:p w:rsidRPr="000547C0" w:rsidR="002B2D13" w:rsidP="00212D56" w:rsidRDefault="006005F6" w14:paraId="4FD9BE94" w14:textId="63B199B7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GOKU</w:t>
            </w:r>
          </w:p>
        </w:tc>
      </w:tr>
      <w:tr w:rsidRPr="000547C0" w:rsidR="002B2D13" w:rsidTr="67B2304B" w14:paraId="0EA66E5E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B2D13" w:rsidP="00212D56" w:rsidRDefault="001C4533" w14:paraId="5FDE9C93" w14:textId="6D6C8FBB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3" w:type="dxa"/>
            <w:tcMar/>
          </w:tcPr>
          <w:p w:rsidRPr="000547C0" w:rsidR="002B2D13" w:rsidP="00212D56" w:rsidRDefault="007D7364" w14:paraId="7A298D8A" w14:textId="02E36F4F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Aidan Willis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9" w:type="dxa"/>
            <w:tcMar/>
          </w:tcPr>
          <w:p w:rsidRPr="000547C0" w:rsidR="002B2D13" w:rsidP="00212D56" w:rsidRDefault="003A04C7" w14:paraId="2727D4AE" w14:textId="77777777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18" w:type="dxa"/>
            <w:tcMar/>
          </w:tcPr>
          <w:p w:rsidRPr="000547C0" w:rsidR="002B2D13" w:rsidP="00212D56" w:rsidRDefault="00996A15" w14:paraId="3E16E044" w14:textId="25BA1B3D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Notepad </w:t>
            </w:r>
          </w:p>
        </w:tc>
      </w:tr>
      <w:tr w:rsidRPr="000547C0" w:rsidR="00212D56" w:rsidTr="67B2304B" w14:paraId="509CD466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12D56" w:rsidP="00212D56" w:rsidRDefault="003A04C7" w14:paraId="4B289DF6" w14:textId="09EF14CA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212D56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Pr="000547C0" w:rsidR="00212D56" w:rsidP="67B2304B" w:rsidRDefault="007D7364" w14:paraId="240AE26A" w14:textId="52B98509">
            <w:pPr>
              <w:spacing w:before="60" w:after="60" w:line="276" w:lineRule="auto"/>
              <w:rPr>
                <w:rFonts w:cs="Arial" w:cstheme="minorAscii"/>
              </w:rPr>
            </w:pPr>
            <w:r w:rsidRPr="67B2304B" w:rsidR="007D7364">
              <w:rPr>
                <w:rFonts w:cs="Arial" w:cstheme="minorAscii"/>
              </w:rPr>
              <w:t>Aidan Willis,</w:t>
            </w:r>
            <w:r w:rsidRPr="67B2304B" w:rsidR="00A12D7E">
              <w:rPr>
                <w:rFonts w:cs="Arial" w:cstheme="minorAscii"/>
              </w:rPr>
              <w:t xml:space="preserve"> </w:t>
            </w:r>
            <w:r w:rsidRPr="67B2304B" w:rsidR="007D7364">
              <w:rPr>
                <w:rFonts w:cs="Arial" w:cstheme="minorAscii"/>
              </w:rPr>
              <w:t>James</w:t>
            </w:r>
            <w:r w:rsidRPr="67B2304B" w:rsidR="00A12D7E">
              <w:rPr>
                <w:rFonts w:cs="Arial" w:cstheme="minorAscii"/>
              </w:rPr>
              <w:t xml:space="preserve"> Sadler</w:t>
            </w:r>
            <w:r w:rsidRPr="67B2304B" w:rsidR="00216EF9">
              <w:rPr>
                <w:rFonts w:cs="Arial" w:cstheme="minorAscii"/>
              </w:rPr>
              <w:t xml:space="preserve">, </w:t>
            </w:r>
            <w:r w:rsidRPr="67B2304B" w:rsidR="449A0700">
              <w:rPr>
                <w:rFonts w:cs="Arial" w:cstheme="minorAscii"/>
              </w:rPr>
              <w:t>Noor A</w:t>
            </w:r>
            <w:r w:rsidRPr="67B2304B" w:rsidR="7B1D6A4D">
              <w:rPr>
                <w:rFonts w:cs="Arial" w:cstheme="minorAscii"/>
              </w:rPr>
              <w:t>lani, Sven Hoerler</w:t>
            </w:r>
            <w:r w:rsidRPr="67B2304B" w:rsidR="03545FD3">
              <w:rPr>
                <w:rFonts w:cs="Arial" w:cstheme="minorAscii"/>
              </w:rPr>
              <w:t>,</w:t>
            </w:r>
          </w:p>
        </w:tc>
      </w:tr>
      <w:tr w:rsidRPr="000547C0" w:rsidR="00212D56" w:rsidTr="67B2304B" w14:paraId="68376BDD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12D56" w:rsidP="00212D56" w:rsidRDefault="00212D56" w14:paraId="1FE0492D" w14:textId="018ED944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Pr="000547C0" w:rsidR="00212D56" w:rsidP="00212D56" w:rsidRDefault="00A12D7E" w14:paraId="7A63F83E" w14:textId="7B3EDFEF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Rob </w:t>
            </w:r>
            <w:r w:rsidRPr="00D66140">
              <w:rPr>
                <w:rFonts w:cstheme="minorHAnsi"/>
              </w:rPr>
              <w:t>McNaught</w:t>
            </w:r>
            <w:r>
              <w:rPr>
                <w:rFonts w:cstheme="minorHAnsi"/>
              </w:rPr>
              <w:t xml:space="preserve"> </w:t>
            </w:r>
          </w:p>
        </w:tc>
      </w:tr>
      <w:tr w:rsidRPr="000547C0" w:rsidR="00212D56" w:rsidTr="67B2304B" w14:paraId="14D58E6E" w14:textId="77777777">
        <w:trPr>
          <w:trHeight w:val="43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12D56" w:rsidP="00212D56" w:rsidRDefault="003A04C7" w14:paraId="742BFBA8" w14:textId="0D5B8AE9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212D56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Pr="00D66140" w:rsidR="00212D56" w:rsidP="00212D56" w:rsidRDefault="001C4533" w14:paraId="5662514B" w14:textId="449C80A0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  <w:r w:rsidR="00041E18">
              <w:rPr>
                <w:rFonts w:cstheme="minorHAnsi"/>
              </w:rPr>
              <w:t>, Notepad</w:t>
            </w:r>
          </w:p>
        </w:tc>
      </w:tr>
      <w:tr w:rsidRPr="000547C0" w:rsidR="000547C0" w:rsidTr="67B2304B" w14:paraId="20BB3048" w14:textId="77777777">
        <w:trPr>
          <w:trHeight w:val="43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0547C0" w:rsidP="000547C0" w:rsidRDefault="000547C0" w14:paraId="127F0B39" w14:textId="3CF4E9E3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Pr="000547C0" w:rsidR="000547C0" w:rsidP="000547C0" w:rsidRDefault="00041E18" w14:paraId="5AEA310C" w14:textId="436F2D11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Website Design</w:t>
            </w:r>
          </w:p>
          <w:p w:rsidRPr="000547C0" w:rsidR="000547C0" w:rsidP="67B2304B" w:rsidRDefault="00041E18" w14:paraId="30747C5B" w14:textId="7ECD8A89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="Arial" w:cstheme="minorAscii"/>
              </w:rPr>
            </w:pPr>
            <w:r w:rsidRPr="67B2304B" w:rsidR="00041E18">
              <w:rPr>
                <w:rFonts w:cs="Arial" w:cstheme="minorAscii"/>
              </w:rPr>
              <w:t xml:space="preserve">Website Functionality </w:t>
            </w:r>
          </w:p>
          <w:p w:rsidRPr="000547C0" w:rsidR="000547C0" w:rsidP="67B2304B" w:rsidRDefault="00041E18" w14:paraId="2EDE499F" w14:textId="24342909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="Arial" w:cstheme="minorAscii"/>
              </w:rPr>
            </w:pPr>
            <w:r w:rsidRPr="67B2304B" w:rsidR="4F814859">
              <w:rPr>
                <w:rFonts w:cs="Arial" w:cstheme="minorAscii"/>
              </w:rPr>
              <w:t xml:space="preserve">Website </w:t>
            </w:r>
            <w:r w:rsidRPr="67B2304B" w:rsidR="4F814859">
              <w:rPr>
                <w:rFonts w:cs="Arial" w:cstheme="minorAscii"/>
              </w:rPr>
              <w:t>Usability</w:t>
            </w:r>
            <w:r w:rsidRPr="67B2304B" w:rsidR="4F814859">
              <w:rPr>
                <w:rFonts w:cs="Arial" w:cstheme="minorAscii"/>
              </w:rPr>
              <w:t xml:space="preserve"> 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:rsidRPr="000547C0" w:rsidR="002B2D13" w:rsidP="00E25782" w:rsidRDefault="006344A8" w14:paraId="20508BDE" w14:textId="77777777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Pr="000547C0" w:rsidR="002B2D13" w:rsidTr="00D62E01" w14:paraId="5256CEC7" w14:textId="77777777">
        <w:tc>
          <w:tcPr>
            <w:tcW w:w="1620" w:type="dxa"/>
          </w:tcPr>
          <w:p w:rsidRPr="000547C0" w:rsidR="002B2D13" w:rsidRDefault="001C4533" w14:paraId="4D1293BF" w14:textId="2BA96C5B">
            <w:pPr>
              <w:pStyle w:val="Heading2"/>
              <w:rPr>
                <w:rFonts w:asciiTheme="minorHAnsi" w:hAnsiTheme="minorHAnsi" w:cstheme="minorHAnsi"/>
              </w:rPr>
            </w:pPr>
            <w:bookmarkStart w:name="MinuteItems" w:id="0"/>
            <w:bookmarkStart w:name="MinuteTopicSection" w:id="1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:rsidRPr="000547C0" w:rsidR="002B2D13" w:rsidRDefault="00216EF9" w14:paraId="5CBAE6E5" w14:textId="5EA8D8AC">
            <w:pPr>
              <w:rPr>
                <w:rFonts w:cstheme="minorHAnsi"/>
              </w:rPr>
            </w:pPr>
            <w:r>
              <w:rPr>
                <w:rFonts w:cstheme="minorHAnsi"/>
              </w:rPr>
              <w:t>Website Design</w:t>
            </w:r>
          </w:p>
        </w:tc>
        <w:tc>
          <w:tcPr>
            <w:tcW w:w="1324" w:type="dxa"/>
          </w:tcPr>
          <w:p w:rsidRPr="000547C0" w:rsidR="002B2D13" w:rsidRDefault="003A04C7" w14:paraId="0938B73C" w14:textId="77777777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:rsidRPr="000547C0" w:rsidR="002B2D13" w:rsidRDefault="004A0671" w14:paraId="5FDA3CAE" w14:textId="3890A201">
            <w:pPr>
              <w:rPr>
                <w:rFonts w:cstheme="minorHAnsi"/>
              </w:rPr>
            </w:pPr>
            <w:r>
              <w:rPr>
                <w:rFonts w:cstheme="minorHAnsi"/>
              </w:rPr>
              <w:t>Aidan Willis</w:t>
            </w:r>
          </w:p>
        </w:tc>
      </w:tr>
    </w:tbl>
    <w:p w:rsidRPr="000547C0" w:rsidR="002B2D13" w:rsidRDefault="003A04C7" w14:paraId="674793E3" w14:textId="7777777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Pr="000547C0" w:rsidR="006344A8">
            <w:rPr>
              <w:rFonts w:cstheme="minorHAnsi"/>
            </w:rPr>
            <w:t>Discussion:</w:t>
          </w:r>
        </w:sdtContent>
      </w:sdt>
    </w:p>
    <w:p w:rsidRPr="000547C0" w:rsidR="002B2D13" w:rsidP="1C764009" w:rsidRDefault="00216EF9" w14:paraId="40016560" w14:textId="61020D86">
      <w:pPr>
        <w:rPr>
          <w:rFonts w:cs="Arial" w:cstheme="minorAscii"/>
        </w:rPr>
      </w:pPr>
      <w:r w:rsidRPr="1C764009" w:rsidR="00216EF9">
        <w:rPr>
          <w:rFonts w:cs="Arial" w:cstheme="minorAscii"/>
        </w:rPr>
        <w:t>To find</w:t>
      </w:r>
      <w:r w:rsidRPr="1C764009" w:rsidR="00E415D7">
        <w:rPr>
          <w:rFonts w:cs="Arial" w:cstheme="minorAscii"/>
        </w:rPr>
        <w:t xml:space="preserve"> a design that meets the stand</w:t>
      </w:r>
      <w:r w:rsidRPr="1C764009" w:rsidR="3EABA038">
        <w:rPr>
          <w:rFonts w:cs="Arial" w:cstheme="minorAscii"/>
        </w:rPr>
        <w:t>ards</w:t>
      </w:r>
      <w:r w:rsidRPr="1C764009" w:rsidR="00E415D7">
        <w:rPr>
          <w:rFonts w:cs="Arial" w:cstheme="minorAscii"/>
        </w:rPr>
        <w:t xml:space="preserve"> of our stakeholder</w:t>
      </w:r>
      <w:r w:rsidRPr="1C764009" w:rsidR="00746B3A">
        <w:rPr>
          <w:rFonts w:cs="Arial" w:cstheme="minorAscii"/>
        </w:rPr>
        <w:t>s</w:t>
      </w:r>
      <w:r w:rsidRPr="1C764009" w:rsidR="00D21C78">
        <w:rPr>
          <w:rFonts w:cs="Arial" w:cstheme="minorAscii"/>
        </w:rPr>
        <w:t>.</w:t>
      </w:r>
      <w:r w:rsidRPr="1C764009" w:rsidR="0085303C">
        <w:rPr>
          <w:rFonts w:cs="Arial" w:cstheme="minorAscii"/>
        </w:rPr>
        <w:t xml:space="preserve"> </w:t>
      </w:r>
    </w:p>
    <w:p w:rsidRPr="000547C0" w:rsidR="002B2D13" w:rsidRDefault="003A04C7" w14:paraId="109ADBA9" w14:textId="7777777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Pr="000547C0" w:rsidR="006344A8">
            <w:rPr>
              <w:rFonts w:cstheme="minorHAnsi"/>
            </w:rPr>
            <w:t>Conclusions:</w:t>
          </w:r>
        </w:sdtContent>
      </w:sdt>
    </w:p>
    <w:p w:rsidRPr="000547C0" w:rsidR="002B2D13" w:rsidP="1C764009" w:rsidRDefault="00746B3A" w14:paraId="1FE99652" w14:textId="3928D66D">
      <w:pPr>
        <w:rPr>
          <w:rFonts w:cs="Arial" w:cstheme="minorAscii"/>
        </w:rPr>
      </w:pPr>
      <w:bookmarkStart w:name="MinuteDiscussion" w:id="2"/>
      <w:bookmarkStart w:name="MinuteActionItems" w:id="3"/>
      <w:bookmarkEnd w:id="2"/>
      <w:bookmarkEnd w:id="3"/>
      <w:r w:rsidRPr="1C764009" w:rsidR="00746B3A">
        <w:rPr>
          <w:rFonts w:cs="Arial" w:cstheme="minorAscii"/>
        </w:rPr>
        <w:t xml:space="preserve">Find the right design for the website that fits </w:t>
      </w:r>
      <w:r w:rsidRPr="1C764009" w:rsidR="002B5852">
        <w:rPr>
          <w:rFonts w:cs="Arial" w:cstheme="minorAscii"/>
        </w:rPr>
        <w:t xml:space="preserve">all </w:t>
      </w:r>
      <w:r w:rsidRPr="1C764009" w:rsidR="5F3B5574">
        <w:rPr>
          <w:rFonts w:cs="Arial" w:cstheme="minorAscii"/>
        </w:rPr>
        <w:t>the needs</w:t>
      </w:r>
      <w:r w:rsidRPr="1C764009" w:rsidR="002B5852">
        <w:rPr>
          <w:rFonts w:cs="Arial" w:cstheme="minorAscii"/>
        </w:rPr>
        <w:t xml:space="preserve"> </w:t>
      </w:r>
      <w:r w:rsidRPr="1C764009" w:rsidR="227A68D5">
        <w:rPr>
          <w:rFonts w:cs="Arial" w:cstheme="minorAscii"/>
        </w:rPr>
        <w:t xml:space="preserve">of </w:t>
      </w:r>
      <w:r w:rsidRPr="1C764009" w:rsidR="002B5852">
        <w:rPr>
          <w:rFonts w:cs="Arial" w:cstheme="minorAscii"/>
        </w:rPr>
        <w:t xml:space="preserve">stakeholders. </w:t>
      </w:r>
    </w:p>
    <w:tbl>
      <w:tblPr>
        <w:tblStyle w:val="GridTable1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Pr="000547C0" w:rsidR="002B2D13" w:rsidTr="1C764009" w14:paraId="64796EF8" w14:textId="77777777">
        <w:trPr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  <w:vAlign w:val="bottom"/>
          </w:tcPr>
          <w:p w:rsidRPr="000547C0" w:rsidR="002B2D13" w:rsidP="00D60069" w:rsidRDefault="003A04C7" w14:paraId="5F389CE8" w14:textId="77777777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name="MinutePersonResponsible" w:id="4"/>
        <w:bookmarkEnd w:id="4"/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bottom"/>
          </w:tcPr>
          <w:p w:rsidRPr="000547C0" w:rsidR="002B2D13" w:rsidP="00D60069" w:rsidRDefault="003A04C7" w14:paraId="19E8574F" w14:textId="77777777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name="MinuteDeadline" w:id="5"/>
        <w:bookmarkEnd w:id="5"/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  <w:vAlign w:val="bottom"/>
          </w:tcPr>
          <w:p w:rsidRPr="000547C0" w:rsidR="002B2D13" w:rsidP="00D60069" w:rsidRDefault="003A04C7" w14:paraId="016A422D" w14:textId="77777777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Pr="000547C0" w:rsidR="002B2D13" w:rsidTr="1C764009" w14:paraId="2C2FD9BB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2B2D13" w:rsidP="02BA1FF0" w:rsidRDefault="002B5852" w14:paraId="21A309E5" w14:textId="0FE17EE6">
            <w:pPr>
              <w:pStyle w:val="ListBullet"/>
              <w:spacing w:after="80"/>
              <w:rPr>
                <w:rFonts w:cs="Arial" w:cstheme="minorAscii"/>
              </w:rPr>
            </w:pPr>
            <w:r w:rsidRPr="1C764009" w:rsidR="1904CFE5">
              <w:rPr>
                <w:rFonts w:cs="Arial" w:cstheme="minorAscii"/>
              </w:rPr>
              <w:t>Seek g</w:t>
            </w:r>
            <w:r w:rsidRPr="1C764009" w:rsidR="002B5852">
              <w:rPr>
                <w:rFonts w:cs="Arial" w:cstheme="minorAscii"/>
              </w:rPr>
              <w:t xml:space="preserve">raphic </w:t>
            </w:r>
            <w:r w:rsidRPr="1C764009" w:rsidR="4D23F2C0">
              <w:rPr>
                <w:rFonts w:cs="Arial" w:cstheme="minorAscii"/>
              </w:rPr>
              <w:t>d</w:t>
            </w:r>
            <w:r w:rsidRPr="1C764009" w:rsidR="002B5852">
              <w:rPr>
                <w:rFonts w:cs="Arial" w:cstheme="minorAscii"/>
              </w:rPr>
              <w:t>esign</w:t>
            </w:r>
            <w:r w:rsidRPr="1C764009" w:rsidR="49C386DB">
              <w:rPr>
                <w:rFonts w:cs="Arial" w:cstheme="minorAscii"/>
              </w:rPr>
              <w:t xml:space="preserve"> options.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2B2D13" w:rsidP="02BA1FF0" w:rsidRDefault="00CC5905" w14:paraId="06BF676B" w14:textId="4163FE3F">
            <w:pPr>
              <w:spacing w:after="80"/>
              <w:rPr>
                <w:rFonts w:cs="Arial" w:cstheme="minorAscii"/>
              </w:rPr>
            </w:pPr>
            <w:r w:rsidRPr="02BA1FF0" w:rsidR="1F129845">
              <w:rPr>
                <w:rFonts w:cs="Arial" w:cstheme="minorAscii"/>
              </w:rPr>
              <w:t>Rob</w:t>
            </w:r>
            <w:r w:rsidRPr="02BA1FF0" w:rsidR="07464AFA">
              <w:rPr>
                <w:rFonts w:cs="Arial" w:cstheme="minorAscii"/>
              </w:rPr>
              <w:t xml:space="preserve"> </w:t>
            </w:r>
            <w:r w:rsidRPr="02BA1FF0" w:rsidR="07464AFA">
              <w:rPr>
                <w:rFonts w:cs="Arial" w:cstheme="minorAscii"/>
              </w:rPr>
              <w:t>McNaught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2B2D13" w:rsidP="1C764009" w:rsidRDefault="003A04C7" w14:paraId="77EF2373" w14:textId="5EDAB8B7">
            <w:pPr>
              <w:spacing w:after="80"/>
              <w:rPr>
                <w:rFonts w:cs="Arial" w:cstheme="minorAscii"/>
                <w:b w:val="1"/>
                <w:bCs w:val="1"/>
              </w:rPr>
            </w:pPr>
            <w:r w:rsidRPr="1C764009" w:rsidR="61F18B11">
              <w:rPr>
                <w:rFonts w:cs="Arial" w:cstheme="minorAscii"/>
                <w:b w:val="1"/>
                <w:bCs w:val="1"/>
              </w:rPr>
              <w:t>15/3/2023</w:t>
            </w:r>
          </w:p>
        </w:tc>
      </w:tr>
      <w:tr w:rsidRPr="000547C0" w:rsidR="002B2D13" w:rsidTr="1C764009" w14:paraId="2FF9C7BF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2B2D13" w:rsidP="02BA1FF0" w:rsidRDefault="00CC5905" w14:paraId="42C0A497" w14:textId="56F8E186">
            <w:pPr>
              <w:pStyle w:val="ListBullet"/>
              <w:spacing w:after="80"/>
              <w:rPr>
                <w:rFonts w:cs="Arial" w:cstheme="minorAscii"/>
              </w:rPr>
            </w:pPr>
            <w:r w:rsidRPr="1C764009" w:rsidR="482A93FD">
              <w:rPr>
                <w:rFonts w:cs="Arial" w:cstheme="minorAscii"/>
              </w:rPr>
              <w:t xml:space="preserve">Build the </w:t>
            </w:r>
            <w:r w:rsidRPr="1C764009" w:rsidR="3A92E183">
              <w:rPr>
                <w:rFonts w:cs="Arial" w:cstheme="minorAscii"/>
              </w:rPr>
              <w:t>d</w:t>
            </w:r>
            <w:r w:rsidRPr="1C764009" w:rsidR="43C3D352">
              <w:rPr>
                <w:rFonts w:cs="Arial" w:cstheme="minorAscii"/>
              </w:rPr>
              <w:t>evelopment</w:t>
            </w:r>
            <w:r w:rsidRPr="1C764009" w:rsidR="039F9997">
              <w:rPr>
                <w:rFonts w:cs="Arial" w:cstheme="minorAscii"/>
              </w:rPr>
              <w:t xml:space="preserve"> schedule.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2B2D13" w:rsidP="02BA1FF0" w:rsidRDefault="00E40468" w14:paraId="7376FD88" w14:textId="54111E0C">
            <w:pPr>
              <w:spacing w:after="80"/>
              <w:rPr>
                <w:rFonts w:cs="Arial" w:cstheme="minorAscii"/>
              </w:rPr>
            </w:pPr>
            <w:r w:rsidRPr="02BA1FF0" w:rsidR="363AF75E">
              <w:rPr>
                <w:rFonts w:cs="Arial" w:cstheme="minorAscii"/>
              </w:rPr>
              <w:t>Aidan Willis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2B2D13" w:rsidP="1C764009" w:rsidRDefault="003A04C7" w14:paraId="36E951F4" w14:textId="66962D7D">
            <w:pPr>
              <w:spacing w:after="80"/>
              <w:rPr>
                <w:rFonts w:cs="Arial" w:cstheme="minorAscii"/>
                <w:b w:val="1"/>
                <w:bCs w:val="1"/>
              </w:rPr>
            </w:pPr>
            <w:r w:rsidRPr="1C764009" w:rsidR="6D3951D1">
              <w:rPr>
                <w:rFonts w:cs="Arial" w:cstheme="minorAscii"/>
                <w:b w:val="1"/>
                <w:bCs w:val="1"/>
              </w:rPr>
              <w:t>10/3/2023</w:t>
            </w:r>
          </w:p>
        </w:tc>
      </w:tr>
      <w:tr w:rsidRPr="000547C0" w:rsidR="002B2D13" w:rsidTr="1C764009" w14:paraId="15EF0BA1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>
              <w:bottom w:w="288" w:type="dxa"/>
            </w:tcMar>
          </w:tcPr>
          <w:p w:rsidRPr="000547C0" w:rsidR="002B2D13" w:rsidP="02BA1FF0" w:rsidRDefault="002B2D13" w14:paraId="1C70B684" w14:textId="2773B75F">
            <w:pPr>
              <w:pStyle w:val="ListBullet"/>
              <w:spacing w:after="80"/>
              <w:rPr>
                <w:rFonts w:cs="Arial" w:cstheme="minorAscii"/>
              </w:rPr>
            </w:pPr>
            <w:r w:rsidRPr="1C764009" w:rsidR="4A2915C1">
              <w:rPr>
                <w:rFonts w:cs="Arial" w:cstheme="minorAscii"/>
              </w:rPr>
              <w:t>Choose d</w:t>
            </w:r>
            <w:r w:rsidRPr="1C764009" w:rsidR="5310AD6F">
              <w:rPr>
                <w:rFonts w:cs="Arial" w:cstheme="minorAscii"/>
              </w:rPr>
              <w:t>evelopment</w:t>
            </w:r>
            <w:r w:rsidRPr="1C764009" w:rsidR="4F290468">
              <w:rPr>
                <w:rFonts w:cs="Arial" w:cstheme="minorAscii"/>
              </w:rPr>
              <w:t xml:space="preserve"> option</w:t>
            </w:r>
            <w:r w:rsidRPr="1C764009" w:rsidR="5310AD6F">
              <w:rPr>
                <w:rFonts w:cs="Arial" w:cstheme="minorAscii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>
              <w:bottom w:w="288" w:type="dxa"/>
            </w:tcMar>
          </w:tcPr>
          <w:p w:rsidRPr="000547C0" w:rsidR="002B2D13" w:rsidP="02BA1FF0" w:rsidRDefault="00DB507F" w14:paraId="2B16AE69" w14:textId="5EECAE7F">
            <w:pPr>
              <w:spacing w:after="80"/>
              <w:rPr>
                <w:rFonts w:cs="Arial" w:cstheme="minorAscii"/>
              </w:rPr>
            </w:pPr>
            <w:r w:rsidRPr="02BA1FF0" w:rsidR="3BAC83C2">
              <w:rPr>
                <w:rFonts w:cs="Arial" w:cstheme="minorAscii"/>
              </w:rPr>
              <w:t>James Sadler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>
              <w:bottom w:w="288" w:type="dxa"/>
            </w:tcMar>
          </w:tcPr>
          <w:p w:rsidRPr="000547C0" w:rsidR="002B2D13" w:rsidP="1C764009" w:rsidRDefault="003A04C7" w14:paraId="202DBE6C" w14:textId="687D855B">
            <w:pPr>
              <w:spacing w:after="80"/>
              <w:rPr>
                <w:rFonts w:cs="Arial" w:cstheme="minorAscii"/>
                <w:b w:val="1"/>
                <w:bCs w:val="1"/>
              </w:rPr>
            </w:pPr>
            <w:r w:rsidRPr="1C764009" w:rsidR="0EE6DCD7">
              <w:rPr>
                <w:rFonts w:cs="Arial" w:cstheme="minorAscii"/>
                <w:b w:val="1"/>
                <w:bCs w:val="1"/>
              </w:rPr>
              <w:t>7/3/2023</w:t>
            </w:r>
          </w:p>
        </w:tc>
      </w:tr>
    </w:tbl>
    <w:tbl>
      <w:tblPr>
        <w:tblW w:w="5000" w:type="pct"/>
        <w:tblBorders>
          <w:top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Pr="000547C0" w:rsidR="00D62E01" w:rsidTr="00D62E01" w14:paraId="4A48D7E6" w14:textId="77777777">
        <w:tc>
          <w:tcPr>
            <w:tcW w:w="1620" w:type="dxa"/>
          </w:tcPr>
          <w:bookmarkEnd w:id="1"/>
          <w:p w:rsidRPr="000547C0" w:rsidR="00D62E01" w:rsidP="006344A8" w:rsidRDefault="001C4533" w14:paraId="0E9DE387" w14:textId="4EEB4C47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:rsidRPr="000547C0" w:rsidR="00D62E01" w:rsidP="006344A8" w:rsidRDefault="00DB507F" w14:paraId="5A2E62D2" w14:textId="6E7B4802">
            <w:pPr>
              <w:rPr>
                <w:rFonts w:cstheme="minorHAnsi"/>
              </w:rPr>
            </w:pPr>
            <w:r>
              <w:rPr>
                <w:rFonts w:cstheme="minorHAnsi"/>
              </w:rPr>
              <w:t>Website Functionality</w:t>
            </w:r>
          </w:p>
        </w:tc>
        <w:tc>
          <w:tcPr>
            <w:tcW w:w="1324" w:type="dxa"/>
          </w:tcPr>
          <w:p w:rsidRPr="000547C0" w:rsidR="00D62E01" w:rsidP="006344A8" w:rsidRDefault="003A04C7" w14:paraId="4091F5A5" w14:textId="77777777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2E01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:rsidRPr="000547C0" w:rsidR="00D62E01" w:rsidP="006344A8" w:rsidRDefault="00763BD8" w14:paraId="3A898F3D" w14:textId="79164FE4">
            <w:pPr>
              <w:rPr>
                <w:rFonts w:cstheme="minorHAnsi"/>
              </w:rPr>
            </w:pPr>
            <w:r>
              <w:rPr>
                <w:rFonts w:cstheme="minorHAnsi"/>
              </w:rPr>
              <w:t>James Sadler</w:t>
            </w:r>
          </w:p>
        </w:tc>
      </w:tr>
    </w:tbl>
    <w:p w:rsidR="00D62E01" w:rsidP="02BA1FF0" w:rsidRDefault="00D62E01" w14:paraId="62C357F3" w14:textId="25F6239C">
      <w:pPr>
        <w:pStyle w:val="Heading4"/>
        <w:rPr>
          <w:rFonts w:cs="Arial" w:cstheme="minorAscii"/>
        </w:rPr>
      </w:pPr>
      <w:sdt>
        <w:sdtPr>
          <w:id w:val="816280232"/>
          <w15:appearance w15:val="hidden"/>
          <w:temporary/>
          <w:showingPlcHdr/>
          <w:placeholder>
            <w:docPart w:val="84A5E04285964561B2A8922DF388EC64"/>
          </w:placeholder>
          <w:rPr>
            <w:rFonts w:cs="Arial" w:cstheme="minorAscii"/>
          </w:rPr>
        </w:sdtPr>
        <w:sdtContent>
          <w:r w:rsidRPr="02BA1FF0" w:rsidR="00D62E01">
            <w:rPr>
              <w:rFonts w:cs="Arial" w:cstheme="minorAscii"/>
            </w:rPr>
            <w:t>Discussion:</w:t>
          </w:r>
        </w:sdtContent>
        <w:sdtEndPr>
          <w:rPr>
            <w:rFonts w:cs="Arial" w:cstheme="minorAscii"/>
          </w:rPr>
        </w:sdtEndPr>
      </w:sdt>
    </w:p>
    <w:p w:rsidRPr="000547C0" w:rsidR="00D62E01" w:rsidP="02BA1FF0" w:rsidRDefault="00D62E01" w14:paraId="03E23481" w14:textId="73AE6E26">
      <w:pPr>
        <w:rPr>
          <w:rFonts w:cs="Arial" w:cstheme="minorAscii"/>
        </w:rPr>
      </w:pPr>
      <w:r w:rsidRPr="02BA1FF0" w:rsidR="0ACD5250">
        <w:rPr>
          <w:rFonts w:cs="Arial" w:cstheme="minorAscii"/>
        </w:rPr>
        <w:t>To find</w:t>
      </w:r>
      <w:r w:rsidRPr="02BA1FF0" w:rsidR="33AF8D4A">
        <w:rPr>
          <w:rFonts w:cs="Arial" w:cstheme="minorAscii"/>
        </w:rPr>
        <w:t xml:space="preserve"> out what the stakeholder wants for functional</w:t>
      </w:r>
      <w:r w:rsidRPr="02BA1FF0" w:rsidR="228E75E3">
        <w:rPr>
          <w:rFonts w:cs="Arial" w:cstheme="minorAscii"/>
        </w:rPr>
        <w:t xml:space="preserve"> for the </w:t>
      </w:r>
      <w:r w:rsidRPr="02BA1FF0" w:rsidR="228E75E3">
        <w:rPr>
          <w:rFonts w:cs="Arial" w:cstheme="minorAscii"/>
        </w:rPr>
        <w:t>website</w:t>
      </w:r>
      <w:r w:rsidRPr="02BA1FF0" w:rsidR="228E75E3">
        <w:rPr>
          <w:rFonts w:cs="Arial" w:cstheme="minorAscii"/>
        </w:rPr>
        <w:t>.</w:t>
      </w:r>
    </w:p>
    <w:p w:rsidRPr="000547C0" w:rsidR="00D62E01" w:rsidP="00D62E01" w:rsidRDefault="003A04C7" w14:paraId="1804FCAD" w14:textId="7777777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Pr="000547C0" w:rsidR="00D62E01">
            <w:rPr>
              <w:rFonts w:cstheme="minorHAnsi"/>
            </w:rPr>
            <w:t>Conclusions:</w:t>
          </w:r>
        </w:sdtContent>
      </w:sdt>
    </w:p>
    <w:p w:rsidRPr="000547C0" w:rsidR="00D62E01" w:rsidP="02BA1FF0" w:rsidRDefault="00D62E01" w14:paraId="125E3B16" w14:textId="43D04FF3">
      <w:pPr>
        <w:rPr>
          <w:rFonts w:cs="Arial" w:cstheme="minorAscii"/>
        </w:rPr>
      </w:pPr>
      <w:r w:rsidRPr="02BA1FF0" w:rsidR="50038887">
        <w:rPr>
          <w:rFonts w:cs="Arial" w:cstheme="minorAscii"/>
        </w:rPr>
        <w:t>Functions that meet the stakeholder needs</w:t>
      </w:r>
      <w:r w:rsidRPr="02BA1FF0" w:rsidR="6DF738A4">
        <w:rPr>
          <w:rFonts w:cs="Arial" w:cstheme="minorAscii"/>
        </w:rPr>
        <w:t xml:space="preserve"> for the Website </w:t>
      </w:r>
    </w:p>
    <w:tbl>
      <w:tblPr>
        <w:tblStyle w:val="GridTable1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Pr="000547C0" w:rsidR="00D60069" w:rsidTr="1C764009" w14:paraId="18B19F28" w14:textId="77777777">
        <w:trPr>
          <w:tblHeader/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  <w:vAlign w:val="bottom"/>
          </w:tcPr>
          <w:p w:rsidRPr="000547C0" w:rsidR="00D60069" w:rsidRDefault="003A04C7" w14:paraId="440D8459" w14:textId="77777777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bottom"/>
          </w:tcPr>
          <w:p w:rsidRPr="000547C0" w:rsidR="00D60069" w:rsidRDefault="003A04C7" w14:paraId="559B1D80" w14:textId="77777777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  <w:vAlign w:val="bottom"/>
          </w:tcPr>
          <w:p w:rsidRPr="000547C0" w:rsidR="00D60069" w:rsidRDefault="003A04C7" w14:paraId="3AC7A92B" w14:textId="77777777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Pr="000547C0" w:rsidR="00D60069" w:rsidTr="1C764009" w14:paraId="2608428A" w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D60069" w:rsidP="02BA1FF0" w:rsidRDefault="003A04C7" w14:paraId="71336E69" w14:textId="15EC4122">
            <w:pPr>
              <w:pStyle w:val="ListBullet"/>
              <w:spacing w:after="80"/>
              <w:rPr>
                <w:rFonts w:cs="Arial" w:cstheme="minorAscii"/>
              </w:rPr>
            </w:pPr>
            <w:r w:rsidRPr="1C764009" w:rsidR="07AC5C42">
              <w:rPr>
                <w:rFonts w:cs="Arial" w:cstheme="minorAscii"/>
              </w:rPr>
              <w:t xml:space="preserve">Website </w:t>
            </w:r>
            <w:r w:rsidRPr="1C764009" w:rsidR="07AC5C42">
              <w:rPr>
                <w:rFonts w:cs="Arial" w:cstheme="minorAscii"/>
              </w:rPr>
              <w:t xml:space="preserve">requirements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D60069" w:rsidP="02BA1FF0" w:rsidRDefault="003A04C7" w14:paraId="5D1FAAC7" w14:textId="7329AF44">
            <w:pPr>
              <w:spacing w:after="80"/>
              <w:rPr>
                <w:rFonts w:cs="Arial" w:cstheme="minorAscii"/>
              </w:rPr>
            </w:pPr>
            <w:r w:rsidRPr="02BA1FF0" w:rsidR="6038207D">
              <w:rPr>
                <w:rFonts w:cs="Arial" w:cstheme="minorAscii"/>
              </w:rPr>
              <w:t>Noor</w:t>
            </w:r>
            <w:r w:rsidRPr="02BA1FF0" w:rsidR="42BF0186">
              <w:rPr>
                <w:rFonts w:cs="Arial" w:cstheme="minorAscii"/>
              </w:rPr>
              <w:t xml:space="preserve"> Alani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D60069" w:rsidP="1C764009" w:rsidRDefault="003A04C7" w14:paraId="22E77F38" w14:textId="18175CD5">
            <w:pPr>
              <w:spacing w:after="80"/>
              <w:rPr>
                <w:rFonts w:cs="Arial" w:cstheme="minorAscii"/>
                <w:b w:val="1"/>
                <w:bCs w:val="1"/>
              </w:rPr>
            </w:pPr>
            <w:r w:rsidRPr="1C764009" w:rsidR="51FB3281">
              <w:rPr>
                <w:rFonts w:cs="Arial" w:cstheme="minorAscii"/>
                <w:b w:val="1"/>
                <w:bCs w:val="1"/>
              </w:rPr>
              <w:t>28/2/2023</w:t>
            </w:r>
          </w:p>
        </w:tc>
      </w:tr>
      <w:tr w:rsidRPr="000547C0" w:rsidR="00D60069" w:rsidTr="1C764009" w14:paraId="1AAD7927" w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D60069" w:rsidP="02BA1FF0" w:rsidRDefault="003A04C7" w14:paraId="25ED6EA4" w14:textId="27D39D7E">
            <w:pPr>
              <w:pStyle w:val="ListBullet"/>
              <w:spacing w:after="80"/>
              <w:rPr>
                <w:rFonts w:cs="Arial" w:cstheme="minorAscii"/>
              </w:rPr>
            </w:pPr>
            <w:r w:rsidRPr="1C764009" w:rsidR="53629CBD">
              <w:rPr>
                <w:rFonts w:cs="Arial" w:cstheme="minorAscii"/>
              </w:rPr>
              <w:t xml:space="preserve">Website </w:t>
            </w:r>
            <w:r w:rsidRPr="1C764009" w:rsidR="53629CBD">
              <w:rPr>
                <w:rFonts w:cs="Arial" w:cstheme="minorAscii"/>
              </w:rPr>
              <w:t>colours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D60069" w:rsidP="02BA1FF0" w:rsidRDefault="003A04C7" w14:paraId="20BA607F" w14:textId="3B2EB849">
            <w:pPr>
              <w:spacing w:after="80"/>
              <w:rPr>
                <w:rFonts w:cs="Arial" w:cstheme="minorAscii"/>
              </w:rPr>
            </w:pPr>
            <w:r w:rsidRPr="02BA1FF0" w:rsidR="3F8A9316">
              <w:rPr>
                <w:rFonts w:cs="Arial" w:cstheme="minorAscii"/>
              </w:rPr>
              <w:t>Rob McNaught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D60069" w:rsidP="1C764009" w:rsidRDefault="003A04C7" w14:paraId="2914B697" w14:textId="39DA323F">
            <w:pPr>
              <w:spacing w:after="80"/>
              <w:rPr>
                <w:rFonts w:cs="Arial" w:cstheme="minorAscii"/>
                <w:b w:val="1"/>
                <w:bCs w:val="1"/>
              </w:rPr>
            </w:pPr>
            <w:r w:rsidRPr="1C764009" w:rsidR="3E8DC80D">
              <w:rPr>
                <w:rFonts w:cs="Arial" w:cstheme="minorAscii"/>
                <w:b w:val="1"/>
                <w:bCs w:val="1"/>
              </w:rPr>
              <w:t>20/3/2023</w:t>
            </w:r>
          </w:p>
        </w:tc>
      </w:tr>
      <w:tr w:rsidRPr="000547C0" w:rsidR="00D60069" w:rsidTr="1C764009" w14:paraId="793B67BE" w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>
              <w:bottom w:w="288" w:type="dxa"/>
            </w:tcMar>
          </w:tcPr>
          <w:p w:rsidRPr="000547C0" w:rsidR="00D60069" w:rsidP="02BA1FF0" w:rsidRDefault="003A04C7" w14:paraId="0C0D8CC9" w14:textId="22EECA0E">
            <w:pPr>
              <w:pStyle w:val="ListBullet"/>
              <w:spacing w:after="80"/>
              <w:rPr>
                <w:rFonts w:cs="Arial" w:cstheme="minorAscii"/>
              </w:rPr>
            </w:pPr>
            <w:r w:rsidRPr="1C764009" w:rsidR="2CE3BAFF">
              <w:rPr>
                <w:rFonts w:cs="Arial" w:cstheme="minorAscii"/>
              </w:rPr>
              <w:t>UI (</w:t>
            </w:r>
            <w:r w:rsidRPr="1C764009" w:rsidR="2CE3BAFF">
              <w:rPr>
                <w:rFonts w:cs="Arial" w:cstheme="minorAscii"/>
              </w:rPr>
              <w:t>User interface)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>
              <w:bottom w:w="288" w:type="dxa"/>
            </w:tcMar>
          </w:tcPr>
          <w:p w:rsidRPr="000547C0" w:rsidR="00D60069" w:rsidP="02BA1FF0" w:rsidRDefault="003A04C7" w14:paraId="7EDEB6A9" w14:textId="11F28C72">
            <w:pPr>
              <w:spacing w:after="80"/>
              <w:rPr>
                <w:rFonts w:cs="Arial" w:cstheme="minorAscii"/>
              </w:rPr>
            </w:pPr>
            <w:r w:rsidRPr="02BA1FF0" w:rsidR="106316FB">
              <w:rPr>
                <w:rFonts w:cs="Arial" w:cstheme="minorAscii"/>
              </w:rPr>
              <w:t>Sven Hoe</w:t>
            </w:r>
            <w:r w:rsidRPr="02BA1FF0" w:rsidR="54EA606E">
              <w:rPr>
                <w:rFonts w:cs="Arial" w:cstheme="minorAscii"/>
              </w:rPr>
              <w:t>rl</w:t>
            </w:r>
            <w:r w:rsidRPr="02BA1FF0" w:rsidR="106316FB">
              <w:rPr>
                <w:rFonts w:cs="Arial" w:cstheme="minorAscii"/>
              </w:rPr>
              <w:t>e</w:t>
            </w:r>
            <w:r w:rsidRPr="02BA1FF0" w:rsidR="06F3FC7F">
              <w:rPr>
                <w:rFonts w:cs="Arial" w:cstheme="minorAscii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>
              <w:bottom w:w="288" w:type="dxa"/>
            </w:tcMar>
          </w:tcPr>
          <w:p w:rsidRPr="000547C0" w:rsidR="00D60069" w:rsidP="1C764009" w:rsidRDefault="003A04C7" w14:paraId="411261B6" w14:textId="10443C57">
            <w:pPr>
              <w:spacing w:after="80"/>
              <w:rPr>
                <w:rFonts w:cs="Arial" w:cstheme="minorAscii"/>
              </w:rPr>
            </w:pPr>
            <w:r w:rsidRPr="1C764009" w:rsidR="6A831C34">
              <w:rPr>
                <w:rFonts w:cs="Arial" w:cstheme="minorAscii"/>
                <w:b w:val="1"/>
                <w:bCs w:val="1"/>
              </w:rPr>
              <w:t>15/3/2023</w:t>
            </w:r>
          </w:p>
        </w:tc>
      </w:tr>
    </w:tbl>
    <w:tbl>
      <w:tblPr>
        <w:tblW w:w="5000" w:type="pct"/>
        <w:tblBorders>
          <w:top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Pr="000547C0" w:rsidR="00D62E01" w:rsidTr="67B2304B" w14:paraId="437F9CA5" w14:textId="77777777">
        <w:tc>
          <w:tcPr>
            <w:tcW w:w="1620" w:type="dxa"/>
            <w:tcMar/>
          </w:tcPr>
          <w:p w:rsidRPr="000547C0" w:rsidR="00D62E01" w:rsidP="006344A8" w:rsidRDefault="001C4533" w14:paraId="7707E20D" w14:textId="4F6F6A1E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  <w:tcMar/>
          </w:tcPr>
          <w:p w:rsidRPr="000547C0" w:rsidR="00D62E01" w:rsidP="67B2304B" w:rsidRDefault="003A04C7" w14:paraId="0477FAA5" w14:textId="70BC30D7">
            <w:pPr>
              <w:pStyle w:val="Normal"/>
              <w:rPr>
                <w:rFonts w:cs="Arial" w:cstheme="minorAscii"/>
              </w:rPr>
            </w:pPr>
            <w:r w:rsidRPr="67B2304B" w:rsidR="4DCC46A2">
              <w:rPr>
                <w:rFonts w:cs="Arial" w:cstheme="minorAscii"/>
              </w:rPr>
              <w:t xml:space="preserve">Website </w:t>
            </w:r>
            <w:r w:rsidRPr="67B2304B" w:rsidR="655D0808">
              <w:rPr>
                <w:rFonts w:cs="Arial" w:cstheme="minorAscii"/>
              </w:rPr>
              <w:t xml:space="preserve">usability </w:t>
            </w:r>
          </w:p>
        </w:tc>
        <w:tc>
          <w:tcPr>
            <w:tcW w:w="1324" w:type="dxa"/>
            <w:tcMar/>
          </w:tcPr>
          <w:p w:rsidRPr="000547C0" w:rsidR="00D62E01" w:rsidP="006344A8" w:rsidRDefault="003A04C7" w14:paraId="09D75167" w14:textId="77777777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2E01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  <w:tcMar/>
          </w:tcPr>
          <w:p w:rsidRPr="000547C0" w:rsidR="00D62E01" w:rsidP="67B2304B" w:rsidRDefault="003A04C7" w14:paraId="245A9E82" w14:textId="222DE627">
            <w:pPr>
              <w:pStyle w:val="Normal"/>
              <w:rPr>
                <w:rFonts w:cs="Arial" w:cstheme="minorAscii"/>
              </w:rPr>
            </w:pPr>
            <w:r w:rsidRPr="67B2304B" w:rsidR="04EB0D0D">
              <w:rPr>
                <w:rFonts w:cs="Arial" w:cstheme="minorAscii"/>
              </w:rPr>
              <w:t xml:space="preserve">Sven </w:t>
            </w:r>
            <w:r w:rsidRPr="67B2304B" w:rsidR="1BAA0054">
              <w:rPr>
                <w:rFonts w:cs="Arial" w:cstheme="minorAscii"/>
              </w:rPr>
              <w:t>Hoerler</w:t>
            </w:r>
          </w:p>
        </w:tc>
      </w:tr>
    </w:tbl>
    <w:p w:rsidRPr="000547C0" w:rsidR="00D62E01" w:rsidP="00D62E01" w:rsidRDefault="003A04C7" w14:paraId="11A9415B" w14:textId="7777777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/>
        <w:sdtContent>
          <w:r w:rsidRPr="000547C0" w:rsidR="00D62E01">
            <w:rPr>
              <w:rFonts w:cstheme="minorHAnsi"/>
            </w:rPr>
            <w:t>Discussion:</w:t>
          </w:r>
        </w:sdtContent>
      </w:sdt>
    </w:p>
    <w:p w:rsidRPr="000547C0" w:rsidR="00D62E01" w:rsidP="67B2304B" w:rsidRDefault="00D62E01" w14:paraId="253D0A9D" w14:textId="75B5CFBE">
      <w:pPr>
        <w:rPr>
          <w:rFonts w:cs="Arial" w:cstheme="minorAscii"/>
        </w:rPr>
      </w:pPr>
      <w:r w:rsidRPr="67B2304B" w:rsidR="03A31771">
        <w:rPr>
          <w:rFonts w:cs="Arial" w:cstheme="minorAscii"/>
        </w:rPr>
        <w:t xml:space="preserve">For the website to </w:t>
      </w:r>
      <w:r w:rsidRPr="67B2304B" w:rsidR="659D868C">
        <w:rPr>
          <w:rFonts w:cs="Arial" w:cstheme="minorAscii"/>
        </w:rPr>
        <w:t>be accessible</w:t>
      </w:r>
      <w:r w:rsidRPr="67B2304B" w:rsidR="5C1812D2">
        <w:rPr>
          <w:rFonts w:cs="Arial" w:cstheme="minorAscii"/>
        </w:rPr>
        <w:t xml:space="preserve"> to someone of any age or any disability</w:t>
      </w:r>
    </w:p>
    <w:p w:rsidRPr="000547C0" w:rsidR="00D62E01" w:rsidP="00D62E01" w:rsidRDefault="003A04C7" w14:paraId="31CCF89C" w14:textId="7777777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/>
        <w:sdtContent>
          <w:r w:rsidRPr="000547C0" w:rsidR="00D62E01">
            <w:rPr>
              <w:rFonts w:cstheme="minorHAnsi"/>
            </w:rPr>
            <w:t>Conclusions:</w:t>
          </w:r>
        </w:sdtContent>
      </w:sdt>
    </w:p>
    <w:p w:rsidRPr="000547C0" w:rsidR="00D62E01" w:rsidP="67B2304B" w:rsidRDefault="00D62E01" w14:paraId="1F6A4EC4" w14:textId="7DC24F95">
      <w:pPr>
        <w:rPr>
          <w:rFonts w:cs="Arial" w:cstheme="minorAscii"/>
        </w:rPr>
      </w:pPr>
      <w:r w:rsidRPr="1C764009" w:rsidR="41D11BCF">
        <w:rPr>
          <w:rFonts w:cs="Arial" w:cstheme="minorAscii"/>
        </w:rPr>
        <w:t>For</w:t>
      </w:r>
      <w:r w:rsidRPr="1C764009" w:rsidR="141074AE">
        <w:rPr>
          <w:rFonts w:cs="Arial" w:cstheme="minorAscii"/>
        </w:rPr>
        <w:t xml:space="preserve"> an understandin</w:t>
      </w:r>
      <w:r w:rsidRPr="1C764009" w:rsidR="131873D5">
        <w:rPr>
          <w:rFonts w:cs="Arial" w:cstheme="minorAscii"/>
        </w:rPr>
        <w:t>g o</w:t>
      </w:r>
      <w:r w:rsidRPr="1C764009" w:rsidR="39C0E494">
        <w:rPr>
          <w:rFonts w:cs="Arial" w:cstheme="minorAscii"/>
        </w:rPr>
        <w:t>f</w:t>
      </w:r>
      <w:r w:rsidRPr="1C764009" w:rsidR="131873D5">
        <w:rPr>
          <w:rFonts w:cs="Arial" w:cstheme="minorAscii"/>
        </w:rPr>
        <w:t xml:space="preserve"> how important usability</w:t>
      </w:r>
      <w:r w:rsidRPr="1C764009" w:rsidR="7337D697">
        <w:rPr>
          <w:rFonts w:cs="Arial" w:cstheme="minorAscii"/>
        </w:rPr>
        <w:t xml:space="preserve"> is </w:t>
      </w:r>
      <w:r w:rsidRPr="1C764009" w:rsidR="57B83C5E">
        <w:rPr>
          <w:rFonts w:cs="Arial" w:cstheme="minorAscii"/>
        </w:rPr>
        <w:t xml:space="preserve">for </w:t>
      </w:r>
      <w:r w:rsidRPr="1C764009" w:rsidR="7337D697">
        <w:rPr>
          <w:rFonts w:cs="Arial" w:cstheme="minorAscii"/>
        </w:rPr>
        <w:t>website</w:t>
      </w:r>
      <w:r w:rsidRPr="1C764009" w:rsidR="370AAEF7">
        <w:rPr>
          <w:rFonts w:cs="Arial" w:cstheme="minorAscii"/>
        </w:rPr>
        <w:t>s.</w:t>
      </w:r>
      <w:r w:rsidRPr="1C764009" w:rsidR="7337D697">
        <w:rPr>
          <w:rFonts w:cs="Arial" w:cstheme="minorAscii"/>
        </w:rPr>
        <w:t xml:space="preserve"> </w:t>
      </w:r>
      <w:r w:rsidRPr="1C764009" w:rsidR="7D435A6F">
        <w:rPr>
          <w:rFonts w:cs="Arial" w:cstheme="minorAscii"/>
        </w:rPr>
        <w:t>H</w:t>
      </w:r>
      <w:r w:rsidRPr="1C764009" w:rsidR="7337D697">
        <w:rPr>
          <w:rFonts w:cs="Arial" w:cstheme="minorAscii"/>
        </w:rPr>
        <w:t>ow it can improve the traf</w:t>
      </w:r>
      <w:r w:rsidRPr="1C764009" w:rsidR="1F79ED91">
        <w:rPr>
          <w:rFonts w:cs="Arial" w:cstheme="minorAscii"/>
        </w:rPr>
        <w:t xml:space="preserve">fic of users and how </w:t>
      </w:r>
      <w:r w:rsidRPr="1C764009" w:rsidR="6F48FDC4">
        <w:rPr>
          <w:rFonts w:cs="Arial" w:cstheme="minorAscii"/>
        </w:rPr>
        <w:t xml:space="preserve">user friendly </w:t>
      </w:r>
      <w:r w:rsidRPr="1C764009" w:rsidR="1F79ED91">
        <w:rPr>
          <w:rFonts w:cs="Arial" w:cstheme="minorAscii"/>
        </w:rPr>
        <w:t>the website will be</w:t>
      </w:r>
      <w:r w:rsidRPr="1C764009" w:rsidR="574D3F68">
        <w:rPr>
          <w:rFonts w:cs="Arial" w:cstheme="minorAscii"/>
        </w:rPr>
        <w:t>come</w:t>
      </w:r>
      <w:r w:rsidRPr="1C764009" w:rsidR="1F79ED91">
        <w:rPr>
          <w:rFonts w:cs="Arial" w:cstheme="minorAscii"/>
        </w:rPr>
        <w:t>.</w:t>
      </w:r>
    </w:p>
    <w:tbl>
      <w:tblPr>
        <w:tblStyle w:val="GridTable1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Pr="000547C0" w:rsidR="00D60069" w:rsidTr="1C764009" w14:paraId="1BCA5033" w14:textId="77777777">
        <w:trPr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  <w:vAlign w:val="bottom"/>
          </w:tcPr>
          <w:p w:rsidRPr="000547C0" w:rsidR="00D60069" w:rsidRDefault="003A04C7" w14:paraId="4C5C83BA" w14:textId="77777777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bottom"/>
          </w:tcPr>
          <w:p w:rsidRPr="000547C0" w:rsidR="00D60069" w:rsidRDefault="003A04C7" w14:paraId="14365E33" w14:textId="77777777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  <w:vAlign w:val="bottom"/>
          </w:tcPr>
          <w:p w:rsidRPr="000547C0" w:rsidR="00D60069" w:rsidRDefault="003A04C7" w14:paraId="04C88606" w14:textId="77777777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Pr="000547C0" w:rsidR="00D60069" w:rsidTr="1C764009" w14:paraId="2FED4EEC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D60069" w:rsidP="67B2304B" w:rsidRDefault="003A04C7" w14:paraId="3B737AF6" w14:textId="5CCAE844">
            <w:pPr>
              <w:pStyle w:val="ListBullet"/>
              <w:spacing w:after="80"/>
              <w:rPr>
                <w:rFonts w:cs="Arial" w:cstheme="minorAscii"/>
              </w:rPr>
            </w:pPr>
            <w:r w:rsidRPr="1C764009" w:rsidR="638AE369">
              <w:rPr>
                <w:rFonts w:cs="Arial" w:cstheme="minorAscii"/>
              </w:rPr>
              <w:t xml:space="preserve">Understanding of </w:t>
            </w:r>
            <w:r w:rsidRPr="1C764009" w:rsidR="07649F76">
              <w:rPr>
                <w:rFonts w:cs="Arial" w:cstheme="minorAscii"/>
              </w:rPr>
              <w:t>accessibility</w:t>
            </w:r>
            <w:r w:rsidRPr="1C764009" w:rsidR="196CB838">
              <w:rPr>
                <w:rFonts w:cs="Arial" w:cstheme="minorAscii"/>
              </w:rPr>
              <w:t xml:space="preserve"> </w:t>
            </w:r>
            <w:r w:rsidRPr="1C764009" w:rsidR="196CB838">
              <w:rPr>
                <w:rFonts w:cs="Arial" w:cstheme="minorAscii"/>
              </w:rPr>
              <w:t>exp</w:t>
            </w:r>
            <w:r w:rsidRPr="1C764009" w:rsidR="0068E2CB">
              <w:rPr>
                <w:rFonts w:cs="Arial" w:cstheme="minorAscii"/>
              </w:rPr>
              <w:t>ect</w:t>
            </w:r>
            <w:r w:rsidRPr="1C764009" w:rsidR="196CB838">
              <w:rPr>
                <w:rFonts w:cs="Arial" w:cstheme="minorAscii"/>
              </w:rPr>
              <w:t>ations</w:t>
            </w:r>
            <w:r w:rsidRPr="1C764009" w:rsidR="196CB838">
              <w:rPr>
                <w:rFonts w:cs="Arial" w:cstheme="minorAscii"/>
              </w:rPr>
              <w:t xml:space="preserve"> </w:t>
            </w:r>
            <w:r w:rsidRPr="1C764009" w:rsidR="638AE369">
              <w:rPr>
                <w:rFonts w:cs="Arial" w:cstheme="minorAscii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D60069" w:rsidP="67B2304B" w:rsidRDefault="003A04C7" w14:paraId="5840FF51" w14:textId="35781596">
            <w:pPr>
              <w:spacing w:after="80"/>
              <w:rPr>
                <w:rFonts w:cs="Arial" w:cstheme="minorAscii"/>
              </w:rPr>
            </w:pPr>
            <w:r w:rsidRPr="67B2304B" w:rsidR="612E696A">
              <w:rPr>
                <w:rFonts w:cs="Arial" w:cstheme="minorAscii"/>
              </w:rPr>
              <w:t xml:space="preserve">Sven Hoerler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D60069" w:rsidP="1C764009" w:rsidRDefault="003A04C7" w14:paraId="508F98FF" w14:textId="4E11C46C">
            <w:pPr>
              <w:spacing w:after="80"/>
              <w:rPr>
                <w:rFonts w:cs="Arial" w:cstheme="minorAscii"/>
                <w:b w:val="1"/>
                <w:bCs w:val="1"/>
              </w:rPr>
            </w:pPr>
            <w:r w:rsidRPr="1C764009" w:rsidR="56711B86">
              <w:rPr>
                <w:rFonts w:cs="Arial" w:cstheme="minorAscii"/>
                <w:b w:val="1"/>
                <w:bCs w:val="1"/>
              </w:rPr>
              <w:t>1/3/2023</w:t>
            </w:r>
          </w:p>
        </w:tc>
      </w:tr>
      <w:tr w:rsidRPr="000547C0" w:rsidR="00D60069" w:rsidTr="1C764009" w14:paraId="2F7DEA09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D60069" w:rsidP="67B2304B" w:rsidRDefault="003A04C7" w14:paraId="3DF976DF" w14:textId="20BD3882">
            <w:pPr>
              <w:pStyle w:val="ListBullet"/>
              <w:spacing w:after="80"/>
              <w:rPr>
                <w:rFonts w:cs="Arial" w:cstheme="minorAscii"/>
              </w:rPr>
            </w:pPr>
            <w:r w:rsidRPr="1C764009" w:rsidR="21B1A348">
              <w:rPr>
                <w:rFonts w:cs="Arial" w:cstheme="minorAscii"/>
              </w:rPr>
              <w:t xml:space="preserve">Explain and </w:t>
            </w:r>
            <w:r w:rsidRPr="1C764009" w:rsidR="3FA52DEC">
              <w:rPr>
                <w:rFonts w:cs="Arial" w:cstheme="minorAscii"/>
              </w:rPr>
              <w:t>implementation</w:t>
            </w:r>
            <w:r w:rsidRPr="1C764009" w:rsidR="21B1A348">
              <w:rPr>
                <w:rFonts w:cs="Arial" w:cstheme="minorAscii"/>
              </w:rPr>
              <w:t xml:space="preserve"> of accessibi</w:t>
            </w:r>
            <w:r w:rsidRPr="1C764009" w:rsidR="1EA91C74">
              <w:rPr>
                <w:rFonts w:cs="Arial" w:cstheme="minorAscii"/>
              </w:rPr>
              <w:t>lity</w:t>
            </w:r>
            <w:r w:rsidRPr="1C764009" w:rsidR="149CC676">
              <w:rPr>
                <w:rFonts w:cs="Arial" w:cstheme="minorAscii"/>
              </w:rPr>
              <w:t xml:space="preserve"> guidelines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D60069" w:rsidP="67B2304B" w:rsidRDefault="003A04C7" w14:paraId="26521943" w14:textId="2E026FA7">
            <w:pPr>
              <w:spacing w:after="80"/>
              <w:rPr>
                <w:rFonts w:cs="Arial" w:cstheme="minorAscii"/>
              </w:rPr>
            </w:pPr>
            <w:r w:rsidRPr="67B2304B" w:rsidR="4BB6117B">
              <w:rPr>
                <w:rFonts w:cs="Arial" w:cstheme="minorAscii"/>
              </w:rPr>
              <w:t>James Sadler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D60069" w:rsidP="1C764009" w:rsidRDefault="003A04C7" w14:paraId="369FE76C" w14:textId="11D72CD1">
            <w:pPr>
              <w:spacing w:after="80"/>
              <w:rPr>
                <w:rFonts w:cs="Arial" w:cstheme="minorAscii"/>
                <w:b w:val="1"/>
                <w:bCs w:val="1"/>
              </w:rPr>
            </w:pPr>
            <w:r w:rsidRPr="1C764009" w:rsidR="1B3F54C2">
              <w:rPr>
                <w:rFonts w:cs="Arial" w:cstheme="minorAscii"/>
                <w:b w:val="1"/>
                <w:bCs w:val="1"/>
              </w:rPr>
              <w:t>1/3/2023</w:t>
            </w:r>
          </w:p>
        </w:tc>
      </w:tr>
      <w:tr w:rsidRPr="000547C0" w:rsidR="00D60069" w:rsidTr="1C764009" w14:paraId="6F0B7BC3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>
              <w:bottom w:w="288" w:type="dxa"/>
            </w:tcMar>
          </w:tcPr>
          <w:p w:rsidRPr="000547C0" w:rsidR="00D60069" w:rsidP="67B2304B" w:rsidRDefault="003A04C7" w14:paraId="0C881FE8" w14:textId="23766C1B">
            <w:pPr>
              <w:pStyle w:val="ListBullet"/>
              <w:spacing w:after="80"/>
              <w:rPr>
                <w:rFonts w:cs="Arial" w:cstheme="minorAscii"/>
              </w:rPr>
            </w:pPr>
            <w:r w:rsidRPr="1C764009" w:rsidR="2EFCF838">
              <w:rPr>
                <w:rFonts w:cs="Arial" w:cstheme="minorAscii"/>
              </w:rPr>
              <w:t>Expense</w:t>
            </w:r>
            <w:r w:rsidRPr="1C764009" w:rsidR="7D1706B4">
              <w:rPr>
                <w:rFonts w:cs="Arial" w:cstheme="minorAscii"/>
              </w:rPr>
              <w:t>s</w:t>
            </w:r>
            <w:r w:rsidRPr="1C764009" w:rsidR="37F7EA6A">
              <w:rPr>
                <w:rFonts w:cs="Arial" w:cstheme="minorAscii"/>
              </w:rPr>
              <w:t xml:space="preserve"> for implementing features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>
              <w:bottom w:w="288" w:type="dxa"/>
            </w:tcMar>
          </w:tcPr>
          <w:p w:rsidRPr="000547C0" w:rsidR="00D60069" w:rsidP="67B2304B" w:rsidRDefault="003A04C7" w14:paraId="5D3CC971" w14:textId="3EEE4F3A">
            <w:pPr>
              <w:spacing w:after="80"/>
              <w:rPr>
                <w:rFonts w:cs="Arial" w:cstheme="minorAscii"/>
              </w:rPr>
            </w:pPr>
            <w:r w:rsidRPr="67B2304B" w:rsidR="4C09A621">
              <w:rPr>
                <w:rFonts w:cs="Arial" w:cstheme="minorAscii"/>
              </w:rPr>
              <w:t>Gibert</w:t>
            </w:r>
            <w:r w:rsidRPr="67B2304B" w:rsidR="270BBD84">
              <w:rPr>
                <w:rFonts w:cs="Arial" w:cstheme="minorAscii"/>
              </w:rPr>
              <w:t xml:space="preserve"> Roy-Gapper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>
              <w:bottom w:w="288" w:type="dxa"/>
            </w:tcMar>
          </w:tcPr>
          <w:p w:rsidRPr="000547C0" w:rsidR="00D60069" w:rsidP="1C764009" w:rsidRDefault="003A04C7" w14:paraId="0008DCCE" w14:textId="63A107CB">
            <w:pPr>
              <w:spacing w:after="80"/>
              <w:rPr>
                <w:rFonts w:cs="Arial" w:cstheme="minorAscii"/>
              </w:rPr>
            </w:pPr>
            <w:r w:rsidRPr="1C764009" w:rsidR="03FD7836">
              <w:rPr>
                <w:rFonts w:cs="Arial" w:cstheme="minorAscii"/>
                <w:b w:val="1"/>
                <w:bCs w:val="1"/>
              </w:rPr>
              <w:t>20/2/2023</w:t>
            </w:r>
          </w:p>
        </w:tc>
      </w:tr>
    </w:tbl>
    <w:p w:rsidRPr="000547C0" w:rsidR="002B2D13" w:rsidP="00E25782" w:rsidRDefault="003A04C7" w14:paraId="2697D922" w14:textId="77777777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Pr="000547C0" w:rsidR="006344A8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:rsidRPr="000547C0" w:rsidR="002B2D13" w:rsidRDefault="003A04C7" w14:paraId="3BC81F59" w14:textId="77777777">
      <w:pPr>
        <w:pStyle w:val="Heading4"/>
        <w:rPr>
          <w:rFonts w:cstheme="minorHAnsi"/>
        </w:rPr>
      </w:pPr>
      <w:sdt>
        <w:sdtPr>
          <w:id w:val="896667726"/>
          <w15:appearance w15:val="hidden"/>
          <w:temporary/>
          <w:showingPlcHdr/>
          <w:placeholder>
            <w:docPart w:val="4DF79F2F774047ACA1C2A529D9247CCE"/>
          </w:placeholder>
          <w:rPr>
            <w:rFonts w:cs="Arial" w:cstheme="minorAscii"/>
          </w:rPr>
        </w:sdtPr>
        <w:sdtContent>
          <w:r w:rsidRPr="1C764009" w:rsidR="006344A8">
            <w:rPr>
              <w:rFonts w:cs="Arial" w:cstheme="minorAscii"/>
            </w:rPr>
            <w:t>Resources:</w:t>
          </w:r>
        </w:sdtContent>
        <w:sdtEndPr>
          <w:rPr>
            <w:rFonts w:cs="Arial" w:cstheme="minorAscii"/>
          </w:rPr>
        </w:sdtEndPr>
      </w:sdt>
    </w:p>
    <w:p w:rsidR="248D82D3" w:rsidP="1C764009" w:rsidRDefault="248D82D3" w14:paraId="066E551B" w14:textId="2D5CF9E3">
      <w:pPr>
        <w:pStyle w:val="Normal"/>
        <w:rPr>
          <w:rFonts w:cs="Arial" w:cstheme="minorAscii"/>
        </w:rPr>
      </w:pPr>
      <w:hyperlink w:anchor=":~:text=Usability%20refers%20to%20how%20easily,when%20using%20a%20design%20interface." r:id="Rab8d66f814f241f3">
        <w:r w:rsidRPr="1C764009" w:rsidR="248D82D3">
          <w:rPr>
            <w:rStyle w:val="Hyperlink"/>
            <w:rFonts w:cs="Arial" w:cstheme="minorAscii"/>
          </w:rPr>
          <w:t>User Usability</w:t>
        </w:r>
      </w:hyperlink>
    </w:p>
    <w:p w:rsidRPr="000547C0" w:rsidR="00212D56" w:rsidP="1C764009" w:rsidRDefault="00212D56" w14:paraId="3CD0098F" w14:textId="2D6FB32B">
      <w:pPr>
        <w:pStyle w:val="Heading4"/>
        <w:rPr>
          <w:rFonts w:cs="Arial" w:cstheme="minorAscii"/>
        </w:rPr>
      </w:pPr>
      <w:r w:rsidRPr="1C764009" w:rsidR="00212D56">
        <w:rPr>
          <w:rFonts w:cs="Arial" w:cstheme="minorAscii"/>
        </w:rPr>
        <w:t>Date of next meeting:</w:t>
      </w:r>
      <w:r w:rsidRPr="1C764009" w:rsidR="2743B870">
        <w:rPr>
          <w:rFonts w:cs="Arial" w:cstheme="minorAscii"/>
        </w:rPr>
        <w:t xml:space="preserve"> </w:t>
      </w:r>
      <w:r w:rsidRPr="1C764009" w:rsidR="3C9B45FD">
        <w:rPr>
          <w:rFonts w:cs="Arial" w:cstheme="minorAscii"/>
        </w:rPr>
        <w:t>20/04/2023</w:t>
      </w:r>
    </w:p>
    <w:p w:rsidRPr="000547C0" w:rsidR="00212D56" w:rsidP="1C764009" w:rsidRDefault="00212D56" w14:paraId="31DAD0CA" w14:textId="622E2F9E">
      <w:pPr>
        <w:pStyle w:val="ListParagraph"/>
        <w:numPr>
          <w:ilvl w:val="0"/>
          <w:numId w:val="8"/>
        </w:numPr>
        <w:rPr>
          <w:rFonts w:cs="Arial" w:cstheme="minorAscii"/>
        </w:rPr>
      </w:pPr>
      <w:r w:rsidRPr="1C764009" w:rsidR="5527A860">
        <w:rPr>
          <w:rFonts w:cs="Arial" w:cstheme="minorAscii"/>
        </w:rPr>
        <w:t>Monthly meetings with stakeholders</w:t>
      </w:r>
      <w:r w:rsidRPr="1C764009" w:rsidR="5B8AF4AD">
        <w:rPr>
          <w:rFonts w:cs="Arial" w:cstheme="minorAscii"/>
        </w:rPr>
        <w:t>.</w:t>
      </w:r>
    </w:p>
    <w:p w:rsidRPr="000547C0" w:rsidR="00212D56" w:rsidP="1C764009" w:rsidRDefault="00212D56" w14:paraId="140B9928" w14:textId="03E2E186">
      <w:pPr>
        <w:pStyle w:val="ListParagraph"/>
        <w:numPr>
          <w:ilvl w:val="0"/>
          <w:numId w:val="8"/>
        </w:numPr>
        <w:rPr>
          <w:rFonts w:cs="Arial" w:cstheme="minorAscii"/>
        </w:rPr>
      </w:pPr>
      <w:r w:rsidRPr="1C764009" w:rsidR="1B70B6D2">
        <w:rPr>
          <w:rFonts w:cs="Arial" w:cstheme="minorAscii"/>
        </w:rPr>
        <w:t>weekly meeting</w:t>
      </w:r>
      <w:r w:rsidRPr="1C764009" w:rsidR="61AECDF9">
        <w:rPr>
          <w:rFonts w:cs="Arial" w:cstheme="minorAscii"/>
        </w:rPr>
        <w:t xml:space="preserve">s with team </w:t>
      </w:r>
      <w:r w:rsidRPr="1C764009" w:rsidR="61AECDF9">
        <w:rPr>
          <w:rFonts w:cs="Arial" w:cstheme="minorAscii"/>
        </w:rPr>
        <w:t xml:space="preserve">members to </w:t>
      </w:r>
      <w:r w:rsidRPr="1C764009" w:rsidR="152E3B29">
        <w:rPr>
          <w:rFonts w:cs="Arial" w:cstheme="minorAscii"/>
        </w:rPr>
        <w:t>ensure</w:t>
      </w:r>
      <w:r w:rsidRPr="1C764009" w:rsidR="096E4217">
        <w:rPr>
          <w:rFonts w:cs="Arial" w:cstheme="minorAscii"/>
        </w:rPr>
        <w:t xml:space="preserve"> deadlines are being met and worked on</w:t>
      </w:r>
      <w:r w:rsidRPr="1C764009" w:rsidR="1CF3D1A7">
        <w:rPr>
          <w:rFonts w:cs="Arial" w:cstheme="minorAscii"/>
        </w:rPr>
        <w:t>.</w:t>
      </w:r>
    </w:p>
    <w:p w:rsidR="5625922F" w:rsidP="1C764009" w:rsidRDefault="5625922F" w14:paraId="7A42BBBC" w14:textId="0C2959C6">
      <w:pPr>
        <w:pStyle w:val="ListParagraph"/>
        <w:numPr>
          <w:ilvl w:val="0"/>
          <w:numId w:val="8"/>
        </w:numPr>
        <w:rPr>
          <w:rFonts w:cs="Arial" w:cstheme="minorAscii"/>
        </w:rPr>
      </w:pPr>
      <w:r w:rsidRPr="1C764009" w:rsidR="5625922F">
        <w:rPr>
          <w:rFonts w:cs="Arial" w:cstheme="minorAscii"/>
        </w:rPr>
        <w:t xml:space="preserve">Make sure the whole company is introduced to git and how to use it so if something goes wrong or the stakeholder is </w:t>
      </w:r>
      <w:r w:rsidRPr="1C764009" w:rsidR="08817CBB">
        <w:rPr>
          <w:rFonts w:cs="Arial" w:cstheme="minorAscii"/>
        </w:rPr>
        <w:t>unhappy,</w:t>
      </w:r>
      <w:r w:rsidRPr="1C764009" w:rsidR="5625922F">
        <w:rPr>
          <w:rFonts w:cs="Arial" w:cstheme="minorAscii"/>
        </w:rPr>
        <w:t xml:space="preserve"> we</w:t>
      </w:r>
      <w:r w:rsidRPr="1C764009" w:rsidR="30068860">
        <w:rPr>
          <w:rFonts w:cs="Arial" w:cstheme="minorAscii"/>
        </w:rPr>
        <w:t xml:space="preserve"> </w:t>
      </w:r>
      <w:r w:rsidRPr="1C764009" w:rsidR="5E9B1406">
        <w:rPr>
          <w:rFonts w:cs="Arial" w:cstheme="minorAscii"/>
        </w:rPr>
        <w:t>can</w:t>
      </w:r>
      <w:r w:rsidRPr="1C764009" w:rsidR="30068860">
        <w:rPr>
          <w:rFonts w:cs="Arial" w:cstheme="minorAscii"/>
        </w:rPr>
        <w:t xml:space="preserve"> back up a save</w:t>
      </w:r>
      <w:r w:rsidRPr="1C764009" w:rsidR="6B7804CC">
        <w:rPr>
          <w:rFonts w:cs="Arial" w:cstheme="minorAscii"/>
        </w:rPr>
        <w:t>.</w:t>
      </w:r>
    </w:p>
    <w:p w:rsidRPr="000547C0" w:rsidR="00212D56" w:rsidRDefault="00212D56" w14:paraId="1C4E2CA6" w14:textId="7FE0182E">
      <w:pPr>
        <w:rPr>
          <w:rFonts w:cstheme="minorHAnsi"/>
        </w:rPr>
      </w:pPr>
    </w:p>
    <w:p w:rsidRPr="000547C0" w:rsidR="000547C0" w:rsidRDefault="000547C0" w14:paraId="530C9891" w14:textId="4BDD5A4D">
      <w:pPr>
        <w:rPr>
          <w:rFonts w:cstheme="minorHAnsi"/>
        </w:rPr>
      </w:pPr>
    </w:p>
    <w:p w:rsidRPr="000547C0" w:rsidR="000547C0" w:rsidP="000547C0" w:rsidRDefault="000547C0" w14:paraId="0A3F6814" w14:textId="77777777">
      <w:pPr>
        <w:pStyle w:val="NoSpacing"/>
        <w:rPr>
          <w:rFonts w:asciiTheme="minorHAnsi" w:hAnsiTheme="minorHAnsi" w:cstheme="minorHAnsi"/>
        </w:rPr>
      </w:pPr>
    </w:p>
    <w:p w:rsidRPr="000547C0" w:rsidR="000547C0" w:rsidP="000547C0" w:rsidRDefault="000547C0" w14:paraId="3D88889B" w14:textId="77777777">
      <w:pPr>
        <w:pStyle w:val="NoSpacing"/>
        <w:rPr>
          <w:rFonts w:asciiTheme="minorHAnsi" w:hAnsiTheme="minorHAnsi" w:cstheme="minorHAnsi"/>
        </w:rPr>
      </w:pPr>
    </w:p>
    <w:p w:rsidRPr="000547C0" w:rsidR="000547C0" w:rsidRDefault="000547C0" w14:paraId="05DE148B" w14:textId="77777777">
      <w:pPr>
        <w:rPr>
          <w:rFonts w:cstheme="minorHAnsi"/>
        </w:rPr>
      </w:pPr>
    </w:p>
    <w:sectPr w:rsidRPr="000547C0" w:rsidR="000547C0">
      <w:footerReference w:type="default" r:id="rId11"/>
      <w:footerReference w:type="first" r:id="rId12"/>
      <w:type w:val="continuous"/>
      <w:pgSz w:w="12240" w:h="15840" w:orient="portrait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17DB" w:rsidRDefault="005517DB" w14:paraId="2A2F1159" w14:textId="77777777">
      <w:pPr>
        <w:spacing w:before="0" w:after="0"/>
      </w:pPr>
      <w:r>
        <w:separator/>
      </w:r>
    </w:p>
  </w:endnote>
  <w:endnote w:type="continuationSeparator" w:id="0">
    <w:p w:rsidR="005517DB" w:rsidRDefault="005517DB" w14:paraId="643B1286" w14:textId="77777777">
      <w:pPr>
        <w:spacing w:before="0" w:after="0"/>
      </w:pPr>
      <w:r>
        <w:continuationSeparator/>
      </w:r>
    </w:p>
  </w:endnote>
  <w:endnote w:type="continuationNotice" w:id="1">
    <w:p w:rsidR="005517DB" w:rsidRDefault="005517DB" w14:paraId="1B26BDAA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D13" w:rsidRDefault="006344A8" w14:paraId="2A3BE068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5782" w:rsidP="00212D56" w:rsidRDefault="00E25782" w14:paraId="265D50A5" w14:textId="77777777">
    <w:pPr>
      <w:pStyle w:val="Footer"/>
      <w:tabs>
        <w:tab w:val="right" w:pos="10206"/>
      </w:tabs>
      <w:jc w:val="both"/>
    </w:pPr>
  </w:p>
  <w:p w:rsidR="00212D56" w:rsidP="00212D56" w:rsidRDefault="00212D56" w14:paraId="3B7DB7DA" w14:textId="436C21E6">
    <w:pPr>
      <w:pStyle w:val="Footer"/>
      <w:tabs>
        <w:tab w:val="right" w:pos="10206"/>
      </w:tabs>
      <w:jc w:val="both"/>
      <w:rPr>
        <w:b/>
        <w:bCs/>
        <w:sz w:val="24"/>
        <w:szCs w:val="24"/>
      </w:rPr>
    </w:pPr>
    <w:r w:rsidRPr="00212D56">
      <w:t>ITPM5.248 Agile Projects</w:t>
    </w:r>
    <w:r>
      <w:tab/>
    </w: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212D56" w:rsidP="00212D56" w:rsidRDefault="00212D56" w14:paraId="30D20000" w14:textId="58C3CA4C">
    <w:pPr>
      <w:pStyle w:val="Footer"/>
      <w:tabs>
        <w:tab w:val="right" w:pos="10206"/>
      </w:tabs>
      <w:jc w:val="both"/>
    </w:pPr>
    <w:r w:rsidRPr="00212D56">
      <w:t>Minutes of Meeting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17DB" w:rsidRDefault="005517DB" w14:paraId="5149D0DF" w14:textId="77777777">
      <w:pPr>
        <w:spacing w:before="0" w:after="0"/>
      </w:pPr>
      <w:r>
        <w:separator/>
      </w:r>
    </w:p>
  </w:footnote>
  <w:footnote w:type="continuationSeparator" w:id="0">
    <w:p w:rsidR="005517DB" w:rsidRDefault="005517DB" w14:paraId="5DC5FC44" w14:textId="77777777">
      <w:pPr>
        <w:spacing w:before="0" w:after="0"/>
      </w:pPr>
      <w:r>
        <w:continuationSeparator/>
      </w:r>
    </w:p>
  </w:footnote>
  <w:footnote w:type="continuationNotice" w:id="1">
    <w:p w:rsidR="005517DB" w:rsidRDefault="005517DB" w14:paraId="30DC5D3E" w14:textId="77777777">
      <w:pPr>
        <w:spacing w:before="0" w:after="0"/>
      </w:pP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SPfwAFdf84CUr1" int2:id="tV1tSFev">
      <int2:state int2:type="AugLoop_Text_Critique" int2:value="Rejected"/>
    </int2:textHash>
    <int2:textHash int2:hashCode="FglrQyHcgaFAl7" int2:id="l6zTd3TE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129aed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66a0a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9">
    <w:abstractNumId w:val="6"/>
  </w:num>
  <w:num w:numId="8">
    <w:abstractNumId w:val="5"/>
  </w:num>
  <w:num w:numId="1" w16cid:durableId="448403218">
    <w:abstractNumId w:val="3"/>
  </w:num>
  <w:num w:numId="2" w16cid:durableId="729693669">
    <w:abstractNumId w:val="4"/>
  </w:num>
  <w:num w:numId="3" w16cid:durableId="1943296449">
    <w:abstractNumId w:val="1"/>
  </w:num>
  <w:num w:numId="4" w16cid:durableId="1556694553">
    <w:abstractNumId w:val="0"/>
  </w:num>
  <w:num w:numId="5" w16cid:durableId="835727044">
    <w:abstractNumId w:val="1"/>
    <w:lvlOverride w:ilvl="0">
      <w:startOverride w:val="1"/>
    </w:lvlOverride>
  </w:num>
  <w:num w:numId="6" w16cid:durableId="1055928293">
    <w:abstractNumId w:val="1"/>
    <w:lvlOverride w:ilvl="0">
      <w:startOverride w:val="1"/>
    </w:lvlOverride>
  </w:num>
  <w:num w:numId="7" w16cid:durableId="40542489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trackRevisions w:val="false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41E18"/>
    <w:rsid w:val="00050089"/>
    <w:rsid w:val="000547C0"/>
    <w:rsid w:val="00086771"/>
    <w:rsid w:val="000B02E3"/>
    <w:rsid w:val="000B658A"/>
    <w:rsid w:val="000C570D"/>
    <w:rsid w:val="001C4533"/>
    <w:rsid w:val="001E0877"/>
    <w:rsid w:val="0020000C"/>
    <w:rsid w:val="00212D56"/>
    <w:rsid w:val="00216EF9"/>
    <w:rsid w:val="002779AB"/>
    <w:rsid w:val="00280BB8"/>
    <w:rsid w:val="00296786"/>
    <w:rsid w:val="002B2D13"/>
    <w:rsid w:val="002B5852"/>
    <w:rsid w:val="002F1BCB"/>
    <w:rsid w:val="0034721D"/>
    <w:rsid w:val="00396971"/>
    <w:rsid w:val="00397E0E"/>
    <w:rsid w:val="003A04C7"/>
    <w:rsid w:val="003B5C8F"/>
    <w:rsid w:val="003D5BF7"/>
    <w:rsid w:val="003D5D47"/>
    <w:rsid w:val="003F257D"/>
    <w:rsid w:val="0047614B"/>
    <w:rsid w:val="0048366C"/>
    <w:rsid w:val="004A0671"/>
    <w:rsid w:val="004F7189"/>
    <w:rsid w:val="00502895"/>
    <w:rsid w:val="005517DB"/>
    <w:rsid w:val="005A7328"/>
    <w:rsid w:val="006005F6"/>
    <w:rsid w:val="00600610"/>
    <w:rsid w:val="00627A57"/>
    <w:rsid w:val="006344A8"/>
    <w:rsid w:val="006656C7"/>
    <w:rsid w:val="0068E2CB"/>
    <w:rsid w:val="00693660"/>
    <w:rsid w:val="006C2459"/>
    <w:rsid w:val="006F0A8D"/>
    <w:rsid w:val="006F5CF4"/>
    <w:rsid w:val="00734EEC"/>
    <w:rsid w:val="00746B3A"/>
    <w:rsid w:val="00763BD8"/>
    <w:rsid w:val="007D7364"/>
    <w:rsid w:val="007E54E6"/>
    <w:rsid w:val="007F04FA"/>
    <w:rsid w:val="00840CD7"/>
    <w:rsid w:val="0084364D"/>
    <w:rsid w:val="0085303C"/>
    <w:rsid w:val="008B0FE8"/>
    <w:rsid w:val="00996A15"/>
    <w:rsid w:val="00A12D7E"/>
    <w:rsid w:val="00A610B2"/>
    <w:rsid w:val="00A8382A"/>
    <w:rsid w:val="00AF3B4F"/>
    <w:rsid w:val="00B777C6"/>
    <w:rsid w:val="00BE1EAA"/>
    <w:rsid w:val="00C1744B"/>
    <w:rsid w:val="00C62386"/>
    <w:rsid w:val="00CA3DD0"/>
    <w:rsid w:val="00CC3C5A"/>
    <w:rsid w:val="00CC5905"/>
    <w:rsid w:val="00CE4D89"/>
    <w:rsid w:val="00CF1667"/>
    <w:rsid w:val="00D21C78"/>
    <w:rsid w:val="00D60069"/>
    <w:rsid w:val="00D62E01"/>
    <w:rsid w:val="00D66140"/>
    <w:rsid w:val="00D661EE"/>
    <w:rsid w:val="00DB507F"/>
    <w:rsid w:val="00E048B4"/>
    <w:rsid w:val="00E25782"/>
    <w:rsid w:val="00E40468"/>
    <w:rsid w:val="00E415D7"/>
    <w:rsid w:val="00ED3BB1"/>
    <w:rsid w:val="00F03EE3"/>
    <w:rsid w:val="00F434DD"/>
    <w:rsid w:val="00F61A55"/>
    <w:rsid w:val="00FC79AB"/>
    <w:rsid w:val="010D396E"/>
    <w:rsid w:val="02BA1FF0"/>
    <w:rsid w:val="0305B8CC"/>
    <w:rsid w:val="03545FD3"/>
    <w:rsid w:val="039F9997"/>
    <w:rsid w:val="03A31771"/>
    <w:rsid w:val="03FD7836"/>
    <w:rsid w:val="04EB0D0D"/>
    <w:rsid w:val="060B4A33"/>
    <w:rsid w:val="063D598E"/>
    <w:rsid w:val="06F3FC7F"/>
    <w:rsid w:val="07464AFA"/>
    <w:rsid w:val="07649F76"/>
    <w:rsid w:val="07AB304E"/>
    <w:rsid w:val="07AC5C42"/>
    <w:rsid w:val="07F02FBA"/>
    <w:rsid w:val="084DCE46"/>
    <w:rsid w:val="08817CBB"/>
    <w:rsid w:val="08CC63F8"/>
    <w:rsid w:val="096E4217"/>
    <w:rsid w:val="09D25B0F"/>
    <w:rsid w:val="0ACD5250"/>
    <w:rsid w:val="0BEEBAFA"/>
    <w:rsid w:val="0E22B006"/>
    <w:rsid w:val="0EE6DCD7"/>
    <w:rsid w:val="0FC6E146"/>
    <w:rsid w:val="106316FB"/>
    <w:rsid w:val="12EF5461"/>
    <w:rsid w:val="12FE8208"/>
    <w:rsid w:val="131873D5"/>
    <w:rsid w:val="141074AE"/>
    <w:rsid w:val="149CC676"/>
    <w:rsid w:val="152E3B29"/>
    <w:rsid w:val="15359890"/>
    <w:rsid w:val="1628D96A"/>
    <w:rsid w:val="17923C2D"/>
    <w:rsid w:val="1904CFE5"/>
    <w:rsid w:val="1907F64D"/>
    <w:rsid w:val="19136E79"/>
    <w:rsid w:val="196CB838"/>
    <w:rsid w:val="1A404AFD"/>
    <w:rsid w:val="1A65B8B0"/>
    <w:rsid w:val="1B3F54C2"/>
    <w:rsid w:val="1B70B6D2"/>
    <w:rsid w:val="1BAA0054"/>
    <w:rsid w:val="1BD8B4C5"/>
    <w:rsid w:val="1C764009"/>
    <w:rsid w:val="1CC3CBA1"/>
    <w:rsid w:val="1CF3D1A7"/>
    <w:rsid w:val="1E53328B"/>
    <w:rsid w:val="1E53E02B"/>
    <w:rsid w:val="1EA91C74"/>
    <w:rsid w:val="1ED42AC1"/>
    <w:rsid w:val="1F129845"/>
    <w:rsid w:val="1F79ED91"/>
    <w:rsid w:val="206FFB22"/>
    <w:rsid w:val="2111EE70"/>
    <w:rsid w:val="21B1A348"/>
    <w:rsid w:val="227A68D5"/>
    <w:rsid w:val="228E75E3"/>
    <w:rsid w:val="22ADBED1"/>
    <w:rsid w:val="248D82D3"/>
    <w:rsid w:val="24A3AEEC"/>
    <w:rsid w:val="26F3D17C"/>
    <w:rsid w:val="26FD19BA"/>
    <w:rsid w:val="270BBD84"/>
    <w:rsid w:val="2710C317"/>
    <w:rsid w:val="2743B870"/>
    <w:rsid w:val="286DCFAA"/>
    <w:rsid w:val="2A09A00B"/>
    <w:rsid w:val="2A5E9B35"/>
    <w:rsid w:val="2ADC4D1B"/>
    <w:rsid w:val="2BCB0BDD"/>
    <w:rsid w:val="2CE3BAFF"/>
    <w:rsid w:val="2D1F13F6"/>
    <w:rsid w:val="2EFCF838"/>
    <w:rsid w:val="2F0BA247"/>
    <w:rsid w:val="2F155316"/>
    <w:rsid w:val="2FD54993"/>
    <w:rsid w:val="30068860"/>
    <w:rsid w:val="3029E833"/>
    <w:rsid w:val="3152B1DC"/>
    <w:rsid w:val="33AF653D"/>
    <w:rsid w:val="33AF8D4A"/>
    <w:rsid w:val="363AF75E"/>
    <w:rsid w:val="36591A84"/>
    <w:rsid w:val="366426B7"/>
    <w:rsid w:val="370AAEF7"/>
    <w:rsid w:val="375B6C47"/>
    <w:rsid w:val="3792AAD5"/>
    <w:rsid w:val="37F7EA6A"/>
    <w:rsid w:val="39C0E494"/>
    <w:rsid w:val="3A92E183"/>
    <w:rsid w:val="3BAC83C2"/>
    <w:rsid w:val="3BCB2565"/>
    <w:rsid w:val="3BCCFE5B"/>
    <w:rsid w:val="3C19BD1F"/>
    <w:rsid w:val="3C9B45FD"/>
    <w:rsid w:val="3CE2ECAA"/>
    <w:rsid w:val="3D812450"/>
    <w:rsid w:val="3E8DC80D"/>
    <w:rsid w:val="3EABA038"/>
    <w:rsid w:val="3F50045F"/>
    <w:rsid w:val="3F8A9316"/>
    <w:rsid w:val="3FA52DEC"/>
    <w:rsid w:val="4181995C"/>
    <w:rsid w:val="41D11BCF"/>
    <w:rsid w:val="42585EB1"/>
    <w:rsid w:val="42BF0186"/>
    <w:rsid w:val="431D69BD"/>
    <w:rsid w:val="43C3D352"/>
    <w:rsid w:val="449A0700"/>
    <w:rsid w:val="44AF7AA1"/>
    <w:rsid w:val="44B93A1E"/>
    <w:rsid w:val="44CFD1CA"/>
    <w:rsid w:val="44F97341"/>
    <w:rsid w:val="453B103A"/>
    <w:rsid w:val="458FFF73"/>
    <w:rsid w:val="46B73B07"/>
    <w:rsid w:val="471643C1"/>
    <w:rsid w:val="4765B03E"/>
    <w:rsid w:val="47797D97"/>
    <w:rsid w:val="482A93FD"/>
    <w:rsid w:val="49154DF8"/>
    <w:rsid w:val="49C386DB"/>
    <w:rsid w:val="4A2915C1"/>
    <w:rsid w:val="4AA4B4E2"/>
    <w:rsid w:val="4B14D4D0"/>
    <w:rsid w:val="4B25AD18"/>
    <w:rsid w:val="4B6009A5"/>
    <w:rsid w:val="4BB6117B"/>
    <w:rsid w:val="4C09A621"/>
    <w:rsid w:val="4D23F2C0"/>
    <w:rsid w:val="4DCC46A2"/>
    <w:rsid w:val="4EF2AAB9"/>
    <w:rsid w:val="4EF2AAB9"/>
    <w:rsid w:val="4F290468"/>
    <w:rsid w:val="4F814859"/>
    <w:rsid w:val="4FF91E3B"/>
    <w:rsid w:val="50038887"/>
    <w:rsid w:val="504B370C"/>
    <w:rsid w:val="505D967B"/>
    <w:rsid w:val="50B9ABE8"/>
    <w:rsid w:val="5194EE9C"/>
    <w:rsid w:val="51B2CBB0"/>
    <w:rsid w:val="51F30CED"/>
    <w:rsid w:val="51F30CED"/>
    <w:rsid w:val="51FB3281"/>
    <w:rsid w:val="52557C49"/>
    <w:rsid w:val="5310AD6F"/>
    <w:rsid w:val="534E9C11"/>
    <w:rsid w:val="53629CBD"/>
    <w:rsid w:val="53DCF933"/>
    <w:rsid w:val="53F14CAA"/>
    <w:rsid w:val="54CC8F5E"/>
    <w:rsid w:val="54EA606E"/>
    <w:rsid w:val="5527A860"/>
    <w:rsid w:val="5625922F"/>
    <w:rsid w:val="56711B86"/>
    <w:rsid w:val="56863CD3"/>
    <w:rsid w:val="56B43674"/>
    <w:rsid w:val="574D3F68"/>
    <w:rsid w:val="57B83C5E"/>
    <w:rsid w:val="58220D34"/>
    <w:rsid w:val="594340DE"/>
    <w:rsid w:val="5A94014D"/>
    <w:rsid w:val="5B8AF4AD"/>
    <w:rsid w:val="5BBB88E2"/>
    <w:rsid w:val="5C059330"/>
    <w:rsid w:val="5C1812D2"/>
    <w:rsid w:val="5C8F26BE"/>
    <w:rsid w:val="5D2377F8"/>
    <w:rsid w:val="5E9B1406"/>
    <w:rsid w:val="5EBF4859"/>
    <w:rsid w:val="5F3B5574"/>
    <w:rsid w:val="6038207D"/>
    <w:rsid w:val="60D90453"/>
    <w:rsid w:val="612E696A"/>
    <w:rsid w:val="61AECDF9"/>
    <w:rsid w:val="61F18B11"/>
    <w:rsid w:val="6274D4B4"/>
    <w:rsid w:val="638AE369"/>
    <w:rsid w:val="655D0808"/>
    <w:rsid w:val="659D868C"/>
    <w:rsid w:val="663F39B3"/>
    <w:rsid w:val="6686AEE8"/>
    <w:rsid w:val="6750335D"/>
    <w:rsid w:val="67B2304B"/>
    <w:rsid w:val="68EC03BE"/>
    <w:rsid w:val="6A7FE699"/>
    <w:rsid w:val="6A831C34"/>
    <w:rsid w:val="6AC24552"/>
    <w:rsid w:val="6B7804CC"/>
    <w:rsid w:val="6C2C8F42"/>
    <w:rsid w:val="6D3951D1"/>
    <w:rsid w:val="6DF738A4"/>
    <w:rsid w:val="6EDD59A9"/>
    <w:rsid w:val="6F48FDC4"/>
    <w:rsid w:val="71BEE453"/>
    <w:rsid w:val="72CBC93F"/>
    <w:rsid w:val="7337D697"/>
    <w:rsid w:val="73480AFC"/>
    <w:rsid w:val="748377DC"/>
    <w:rsid w:val="75405D97"/>
    <w:rsid w:val="754C9B2D"/>
    <w:rsid w:val="7576B1E5"/>
    <w:rsid w:val="7748DC2F"/>
    <w:rsid w:val="7A9DF7E9"/>
    <w:rsid w:val="7B1D6A4D"/>
    <w:rsid w:val="7C4ADE6B"/>
    <w:rsid w:val="7D1706B4"/>
    <w:rsid w:val="7D435A6F"/>
    <w:rsid w:val="7E04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7655B6B-C0F9-4C78-AFE4-A4ACF2DCC8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cs="Times New Roman" w:asciiTheme="minorHAnsi" w:hAnsiTheme="minorHAnsi" w:eastAsiaTheme="minorEastAsia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1E0877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eastAsia="ja-JP"/>
    </w:rPr>
  </w:style>
  <w:style w:type="table" w:styleId="FormTable" w:customStyle="1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microsoft.com/office/2020/10/relationships/intelligence" Target="intelligence2.xml" Id="Rbc274f54163c4ca1" /><Relationship Type="http://schemas.openxmlformats.org/officeDocument/2006/relationships/hyperlink" Target="https://www.interaction-design.org/literature/topics/usability" TargetMode="External" Id="Rab8d66f814f241f3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4248DFA4C9C34A9AA2EA187865066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2D841-25F9-4930-BE9F-DFDDB3B34D85}"/>
      </w:docPartPr>
      <w:docPartBody>
        <w:p w:rsidR="00515850" w:rsidRDefault="002779AB">
          <w:pPr>
            <w:pStyle w:val="4248DFA4C9C34A9AA2EA187865066F99"/>
          </w:pPr>
          <w:r>
            <w:t>Enter deadline here</w:t>
          </w:r>
        </w:p>
      </w:docPartBody>
    </w:docPart>
    <w:docPart>
      <w:docPartPr>
        <w:name w:val="03F030CB40FA424CBBA742F9B0CE1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BA5FB-B0FB-40B8-9973-66D9A381F28B}"/>
      </w:docPartPr>
      <w:docPartBody>
        <w:p w:rsidR="00515850" w:rsidRDefault="002779AB">
          <w:pPr>
            <w:pStyle w:val="03F030CB40FA424CBBA742F9B0CE11EC"/>
          </w:pPr>
          <w:r>
            <w:t>Enter deadline here</w:t>
          </w:r>
        </w:p>
      </w:docPartBody>
    </w:docPart>
    <w:docPart>
      <w:docPartPr>
        <w:name w:val="7D16E939102F44659A88884796731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09815-2E58-4182-876B-8B2DC7410C78}"/>
      </w:docPartPr>
      <w:docPartBody>
        <w:p w:rsidR="00515850" w:rsidRDefault="002779AB">
          <w:pPr>
            <w:pStyle w:val="7D16E939102F44659A88884796731DB4"/>
          </w:pPr>
          <w:r>
            <w:t>Enter deadline here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AC549A975344436BB5835ECDD0CCD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561D9-6ED5-4A06-8EF9-C98F81244491}"/>
      </w:docPartPr>
      <w:docPartBody>
        <w:p w:rsidR="00515850" w:rsidRDefault="002779AB">
          <w:pPr>
            <w:pStyle w:val="AC549A975344436BB5835ECDD0CCDDE7"/>
          </w:pPr>
          <w:r>
            <w:t>Enter conclusions here.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21CDAC4F25354FA6947B67C46E4FA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71585-C175-48A0-B90C-CE6AE049A0EA}"/>
      </w:docPartPr>
      <w:docPartBody>
        <w:p w:rsidR="00515850" w:rsidRDefault="002779AB">
          <w:pPr>
            <w:pStyle w:val="21CDAC4F25354FA6947B67C46E4FA14D"/>
          </w:pPr>
          <w:r>
            <w:t>Enter action items here</w:t>
          </w:r>
        </w:p>
      </w:docPartBody>
    </w:docPart>
    <w:docPart>
      <w:docPartPr>
        <w:name w:val="4437440F0B0F4E6A8E6D594A9989F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D87B6-D582-4687-85CF-273367AC7825}"/>
      </w:docPartPr>
      <w:docPartBody>
        <w:p w:rsidR="00515850" w:rsidRDefault="002779AB">
          <w:pPr>
            <w:pStyle w:val="4437440F0B0F4E6A8E6D594A9989F345"/>
          </w:pPr>
          <w:r>
            <w:t>Enter person responsible here</w:t>
          </w:r>
        </w:p>
      </w:docPartBody>
    </w:docPart>
    <w:docPart>
      <w:docPartPr>
        <w:name w:val="99D083E3AC5743EFBCCEC863AEFA0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97F59-0C02-469D-81F1-DD3E6B122A01}"/>
      </w:docPartPr>
      <w:docPartBody>
        <w:p w:rsidR="00515850" w:rsidRDefault="002779AB">
          <w:pPr>
            <w:pStyle w:val="99D083E3AC5743EFBCCEC863AEFA00E1"/>
          </w:pPr>
          <w:r>
            <w:t>Enter deadline here</w:t>
          </w:r>
        </w:p>
      </w:docPartBody>
    </w:docPart>
    <w:docPart>
      <w:docPartPr>
        <w:name w:val="7FA608E43E9143A7BD7D9F76906FD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BE9F9-E7B9-46C6-96A5-9496527EF5F5}"/>
      </w:docPartPr>
      <w:docPartBody>
        <w:p w:rsidR="00515850" w:rsidRDefault="002779AB">
          <w:pPr>
            <w:pStyle w:val="7FA608E43E9143A7BD7D9F76906FD850"/>
          </w:pPr>
          <w:r>
            <w:t>Enter action items here</w:t>
          </w:r>
        </w:p>
      </w:docPartBody>
    </w:docPart>
    <w:docPart>
      <w:docPartPr>
        <w:name w:val="43545A57ED664B3BA892BDAA35D7C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65559-AB24-4E91-9DD2-2337B29ED885}"/>
      </w:docPartPr>
      <w:docPartBody>
        <w:p w:rsidR="00515850" w:rsidRDefault="002779AB">
          <w:pPr>
            <w:pStyle w:val="43545A57ED664B3BA892BDAA35D7C9CA"/>
          </w:pPr>
          <w:r>
            <w:t>Enter person responsible here</w:t>
          </w:r>
        </w:p>
      </w:docPartBody>
    </w:docPart>
    <w:docPart>
      <w:docPartPr>
        <w:name w:val="EA9B565DA36B47E780336153E8607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C1E2A-5073-43FA-A77D-0A7DC3488EEC}"/>
      </w:docPartPr>
      <w:docPartBody>
        <w:p w:rsidR="00515850" w:rsidRDefault="002779AB">
          <w:pPr>
            <w:pStyle w:val="EA9B565DA36B47E780336153E8607086"/>
          </w:pPr>
          <w:r>
            <w:t>Enter deadline here</w:t>
          </w:r>
        </w:p>
      </w:docPartBody>
    </w:docPart>
    <w:docPart>
      <w:docPartPr>
        <w:name w:val="1E0745ED4F6B41C2B78E418067DBC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3DD95-A447-4475-ADF3-A5468A1A41A7}"/>
      </w:docPartPr>
      <w:docPartBody>
        <w:p w:rsidR="00515850" w:rsidRDefault="002779AB">
          <w:pPr>
            <w:pStyle w:val="1E0745ED4F6B41C2B78E418067DBCB73"/>
          </w:pPr>
          <w:r>
            <w:t>Enter action items here</w:t>
          </w:r>
        </w:p>
      </w:docPartBody>
    </w:docPart>
    <w:docPart>
      <w:docPartPr>
        <w:name w:val="00D6A885C6A44E11AB521E893DD9B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88822-8C12-4774-AEFF-3CF9505D4394}"/>
      </w:docPartPr>
      <w:docPartBody>
        <w:p w:rsidR="00515850" w:rsidRDefault="002779AB">
          <w:pPr>
            <w:pStyle w:val="00D6A885C6A44E11AB521E893DD9BD4C"/>
          </w:pPr>
          <w:r>
            <w:t>Enter person responsible here</w:t>
          </w:r>
        </w:p>
      </w:docPartBody>
    </w:docPart>
    <w:docPart>
      <w:docPartPr>
        <w:name w:val="AFF40DFDF4DB4AAFA323F91FFFFAE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46B01-C0FE-4B83-88EF-B3A638AA90C1}"/>
      </w:docPartPr>
      <w:docPartBody>
        <w:p w:rsidR="00515850" w:rsidRDefault="002779AB">
          <w:pPr>
            <w:pStyle w:val="AFF40DFDF4DB4AAFA323F91FFFFAE19B"/>
          </w:pPr>
          <w:r>
            <w:t>Enter deadline here</w:t>
          </w:r>
        </w:p>
      </w:docPartBody>
    </w:docPart>
    <w:docPart>
      <w:docPartPr>
        <w:name w:val="DE3E9C545E724810BC5CBC4A87DE8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5069C-3795-4391-9629-9E2C5E794D67}"/>
      </w:docPartPr>
      <w:docPartBody>
        <w:p w:rsidR="00515850" w:rsidRDefault="002779AB">
          <w:pPr>
            <w:pStyle w:val="DE3E9C545E724810BC5CBC4A87DE83DB"/>
          </w:pPr>
          <w:r>
            <w:t>Enter agenda item here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7CDDE32F6CF241C9B316BA044F614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A6133-87C6-4252-BF00-AC6E3E46F5B2}"/>
      </w:docPartPr>
      <w:docPartBody>
        <w:p w:rsidR="00515850" w:rsidRDefault="002779AB">
          <w:pPr>
            <w:pStyle w:val="7CDDE32F6CF241C9B316BA044F61466D"/>
          </w:pPr>
          <w:r>
            <w:t>Enter presenter here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E9DB98758E54449DA35BD8279E925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3A3DF-D19E-47D6-8493-D2E9B7EDCB0E}"/>
      </w:docPartPr>
      <w:docPartBody>
        <w:p w:rsidR="00515850" w:rsidRDefault="002779AB">
          <w:pPr>
            <w:pStyle w:val="E9DB98758E54449DA35BD8279E9250E8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EF05E96CB5B84A43BA33D7947225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E4D4E-F90A-4D8A-B567-4BF5376D6B0A}"/>
      </w:docPartPr>
      <w:docPartBody>
        <w:p w:rsidR="00515850" w:rsidRDefault="002779AB">
          <w:pPr>
            <w:pStyle w:val="EF05E96CB5B84A43BA33D79472251667"/>
          </w:pPr>
          <w:r>
            <w:t>Enter conclusions here.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2C9C677E7E24448AE35B9F543B97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C0775-BCC5-4038-8FC5-9AD892F1917C}"/>
      </w:docPartPr>
      <w:docPartBody>
        <w:p w:rsidR="00515850" w:rsidRDefault="002779AB">
          <w:pPr>
            <w:pStyle w:val="12C9C677E7E24448AE35B9F543B97C76"/>
          </w:pPr>
          <w:r>
            <w:t>Enter action items here</w:t>
          </w:r>
        </w:p>
      </w:docPartBody>
    </w:docPart>
    <w:docPart>
      <w:docPartPr>
        <w:name w:val="FB0D418A9BEC4D66A7F0B8D0218A5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09E6B-256E-49C6-B671-87E7E2DC4407}"/>
      </w:docPartPr>
      <w:docPartBody>
        <w:p w:rsidR="00515850" w:rsidRDefault="002779AB">
          <w:pPr>
            <w:pStyle w:val="FB0D418A9BEC4D66A7F0B8D0218A5063"/>
          </w:pPr>
          <w:r>
            <w:t>Enter person responsible here</w:t>
          </w:r>
        </w:p>
      </w:docPartBody>
    </w:docPart>
    <w:docPart>
      <w:docPartPr>
        <w:name w:val="DD57A60C8B14401A9D9F91F475037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92094-8BD5-4EE9-9B33-399836F95120}"/>
      </w:docPartPr>
      <w:docPartBody>
        <w:p w:rsidR="00515850" w:rsidRDefault="002779AB">
          <w:pPr>
            <w:pStyle w:val="DD57A60C8B14401A9D9F91F475037F70"/>
          </w:pPr>
          <w:r>
            <w:t>Enter deadline here</w:t>
          </w:r>
        </w:p>
      </w:docPartBody>
    </w:docPart>
    <w:docPart>
      <w:docPartPr>
        <w:name w:val="73C6D07DDEFE4CCBADFE5485D6F9F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03D46-8299-4C0E-AD31-5A9F5090C3C4}"/>
      </w:docPartPr>
      <w:docPartBody>
        <w:p w:rsidR="00515850" w:rsidRDefault="002779AB">
          <w:pPr>
            <w:pStyle w:val="73C6D07DDEFE4CCBADFE5485D6F9FCBD"/>
          </w:pPr>
          <w:r>
            <w:t>Enter action items here</w:t>
          </w:r>
        </w:p>
      </w:docPartBody>
    </w:docPart>
    <w:docPart>
      <w:docPartPr>
        <w:name w:val="840FD30229BD4AA09AA562EDC5199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8BB3B-85ED-4A21-B48D-79A8C723740C}"/>
      </w:docPartPr>
      <w:docPartBody>
        <w:p w:rsidR="00515850" w:rsidRDefault="002779AB">
          <w:pPr>
            <w:pStyle w:val="840FD30229BD4AA09AA562EDC5199D1A"/>
          </w:pPr>
          <w:r>
            <w:t>Enter person responsible here</w:t>
          </w:r>
        </w:p>
      </w:docPartBody>
    </w:docPart>
    <w:docPart>
      <w:docPartPr>
        <w:name w:val="027C45BBC995493FBA6509A012031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6D5D9-5492-497B-B1CF-35DA5411C21E}"/>
      </w:docPartPr>
      <w:docPartBody>
        <w:p w:rsidR="00515850" w:rsidRDefault="002779AB">
          <w:pPr>
            <w:pStyle w:val="027C45BBC995493FBA6509A012031471"/>
          </w:pPr>
          <w:r>
            <w:t>Enter deadline here</w:t>
          </w:r>
        </w:p>
      </w:docPartBody>
    </w:docPart>
    <w:docPart>
      <w:docPartPr>
        <w:name w:val="ABAE1ED33D57420D967390EE80E41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3526D-F54E-4064-915A-00D9894EDB95}"/>
      </w:docPartPr>
      <w:docPartBody>
        <w:p w:rsidR="00515850" w:rsidRDefault="002779AB">
          <w:pPr>
            <w:pStyle w:val="ABAE1ED33D57420D967390EE80E414E8"/>
          </w:pPr>
          <w:r>
            <w:t>Enter action items here</w:t>
          </w:r>
        </w:p>
      </w:docPartBody>
    </w:docPart>
    <w:docPart>
      <w:docPartPr>
        <w:name w:val="22642E2A03CD41CEBEC88B3979F7D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14A27-475A-4E5D-89E7-38C45408C17C}"/>
      </w:docPartPr>
      <w:docPartBody>
        <w:p w:rsidR="00515850" w:rsidRDefault="002779AB">
          <w:pPr>
            <w:pStyle w:val="22642E2A03CD41CEBEC88B3979F7DE30"/>
          </w:pPr>
          <w:r>
            <w:t>Enter person responsible here</w:t>
          </w:r>
        </w:p>
      </w:docPartBody>
    </w:docPart>
    <w:docPart>
      <w:docPartPr>
        <w:name w:val="72402A0CE0B74396A00630C6220A2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EE3D5-243C-477D-98AC-3164259C9391}"/>
      </w:docPartPr>
      <w:docPartBody>
        <w:p w:rsidR="00515850" w:rsidRDefault="002779AB">
          <w:pPr>
            <w:pStyle w:val="72402A0CE0B74396A00630C6220A2A99"/>
          </w:pPr>
          <w:r>
            <w:t>Enter deadline here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F37C3BDA72B44BD7A382E5B448BB3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CA263-B768-4CB8-B7DA-EC7EF8C9E01C}"/>
      </w:docPartPr>
      <w:docPartBody>
        <w:p w:rsidR="00515850" w:rsidRDefault="002779AB">
          <w:pPr>
            <w:pStyle w:val="F37C3BDA72B44BD7A382E5B448BB3E78"/>
          </w:pPr>
          <w:r>
            <w:t>Enter resources here.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  <w:docPart>
      <w:docPartPr>
        <w:name w:val="E9F3DDC509AD4BFFA4CCDE1FCF3F4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62A7A-EB07-4109-A81B-5EAA156C50D1}"/>
      </w:docPartPr>
      <w:docPartBody>
        <w:p w:rsidR="00515850" w:rsidRDefault="002779AB" w:rsidP="002779AB">
          <w:pPr>
            <w:pStyle w:val="E9F3DDC509AD4BFFA4CCDE1FCF3F4DCF"/>
          </w:pPr>
          <w:r>
            <w:t>Enter any special notes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4613B1"/>
    <w:rsid w:val="00515850"/>
    <w:rsid w:val="00C926F6"/>
    <w:rsid w:val="00E4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531D4EDA5A894EFCBF25FAA751767A70">
    <w:name w:val="531D4EDA5A894EFCBF25FAA751767A70"/>
  </w:style>
  <w:style w:type="paragraph" w:customStyle="1" w:styleId="2AC739C84351476788A98698ECA3C527">
    <w:name w:val="2AC739C84351476788A98698ECA3C527"/>
  </w:style>
  <w:style w:type="paragraph" w:customStyle="1" w:styleId="5CD3DD750F1A4716B343B35D60F64826">
    <w:name w:val="5CD3DD750F1A4716B343B35D60F64826"/>
  </w:style>
  <w:style w:type="paragraph" w:customStyle="1" w:styleId="4DFD1CE8E0D341EEBC755028F480CBD2">
    <w:name w:val="4DFD1CE8E0D341EEBC755028F480CBD2"/>
  </w:style>
  <w:style w:type="paragraph" w:customStyle="1" w:styleId="93DAE63784FD4FECB77146561E7BAED2">
    <w:name w:val="93DAE63784FD4FECB77146561E7BAED2"/>
  </w:style>
  <w:style w:type="paragraph" w:customStyle="1" w:styleId="6DEE384615294A479D4F2F927CDBAD2C">
    <w:name w:val="6DEE384615294A479D4F2F927CDBAD2C"/>
  </w:style>
  <w:style w:type="paragraph" w:customStyle="1" w:styleId="1411D62C0C334F1D8E30FCCB76E9F956">
    <w:name w:val="1411D62C0C334F1D8E30FCCB76E9F956"/>
  </w:style>
  <w:style w:type="paragraph" w:customStyle="1" w:styleId="F1DBFE99356942478715A65A223FCF69">
    <w:name w:val="F1DBFE99356942478715A65A223FCF69"/>
  </w:style>
  <w:style w:type="paragraph" w:customStyle="1" w:styleId="4E8AA598182647F7844D1F3C583D30E8">
    <w:name w:val="4E8AA598182647F7844D1F3C583D30E8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7993182590584F36B47553EF4FB8B150">
    <w:name w:val="7993182590584F36B47553EF4FB8B150"/>
  </w:style>
  <w:style w:type="paragraph" w:customStyle="1" w:styleId="AED49F8CF3E945BC935C7A64B9C3F472">
    <w:name w:val="AED49F8CF3E945BC935C7A64B9C3F472"/>
  </w:style>
  <w:style w:type="paragraph" w:customStyle="1" w:styleId="4248DFA4C9C34A9AA2EA187865066F99">
    <w:name w:val="4248DFA4C9C34A9AA2EA187865066F99"/>
  </w:style>
  <w:style w:type="paragraph" w:customStyle="1" w:styleId="D1A8EF78FBD7464C80772789DF9122A2">
    <w:name w:val="D1A8EF78FBD7464C80772789DF9122A2"/>
  </w:style>
  <w:style w:type="paragraph" w:customStyle="1" w:styleId="F037A2D573AA4FE6A2BE2205F505BFEA">
    <w:name w:val="F037A2D573AA4FE6A2BE2205F505BFEA"/>
  </w:style>
  <w:style w:type="paragraph" w:customStyle="1" w:styleId="03F030CB40FA424CBBA742F9B0CE11EC">
    <w:name w:val="03F030CB40FA424CBBA742F9B0CE11EC"/>
  </w:style>
  <w:style w:type="paragraph" w:customStyle="1" w:styleId="B97A24B5040548F9BF1B99E31C5E8674">
    <w:name w:val="B97A24B5040548F9BF1B99E31C5E8674"/>
  </w:style>
  <w:style w:type="paragraph" w:customStyle="1" w:styleId="8D7CFFE150034721BA0CEF51CF8451A5">
    <w:name w:val="8D7CFFE150034721BA0CEF51CF8451A5"/>
  </w:style>
  <w:style w:type="paragraph" w:customStyle="1" w:styleId="7D16E939102F44659A88884796731DB4">
    <w:name w:val="7D16E939102F44659A88884796731DB4"/>
  </w:style>
  <w:style w:type="paragraph" w:customStyle="1" w:styleId="7C5513B57B4847C581F647D18F293CA0">
    <w:name w:val="7C5513B57B4847C581F647D18F293CA0"/>
  </w:style>
  <w:style w:type="paragraph" w:customStyle="1" w:styleId="D001631C20F145DE9BA1F53C18718B80">
    <w:name w:val="D001631C20F145DE9BA1F53C18718B80"/>
  </w:style>
  <w:style w:type="paragraph" w:customStyle="1" w:styleId="1191D00890F547AF9B960B581C8BFC79">
    <w:name w:val="1191D00890F547AF9B960B581C8BFC79"/>
  </w:style>
  <w:style w:type="paragraph" w:customStyle="1" w:styleId="84A5E04285964561B2A8922DF388EC64">
    <w:name w:val="84A5E04285964561B2A8922DF388EC64"/>
  </w:style>
  <w:style w:type="paragraph" w:customStyle="1" w:styleId="4285F303F52E4A13ACD9DA3E9373A3E3">
    <w:name w:val="4285F303F52E4A13ACD9DA3E9373A3E3"/>
  </w:style>
  <w:style w:type="paragraph" w:customStyle="1" w:styleId="AD007E6BE1814B84B0B9FCC03933BAFB">
    <w:name w:val="AD007E6BE1814B84B0B9FCC03933BAFB"/>
  </w:style>
  <w:style w:type="paragraph" w:customStyle="1" w:styleId="AC549A975344436BB5835ECDD0CCDDE7">
    <w:name w:val="AC549A975344436BB5835ECDD0CCDDE7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21CDAC4F25354FA6947B67C46E4FA14D">
    <w:name w:val="21CDAC4F25354FA6947B67C46E4FA14D"/>
  </w:style>
  <w:style w:type="paragraph" w:customStyle="1" w:styleId="4437440F0B0F4E6A8E6D594A9989F345">
    <w:name w:val="4437440F0B0F4E6A8E6D594A9989F345"/>
  </w:style>
  <w:style w:type="paragraph" w:customStyle="1" w:styleId="99D083E3AC5743EFBCCEC863AEFA00E1">
    <w:name w:val="99D083E3AC5743EFBCCEC863AEFA00E1"/>
  </w:style>
  <w:style w:type="paragraph" w:customStyle="1" w:styleId="7FA608E43E9143A7BD7D9F76906FD850">
    <w:name w:val="7FA608E43E9143A7BD7D9F76906FD850"/>
  </w:style>
  <w:style w:type="paragraph" w:customStyle="1" w:styleId="43545A57ED664B3BA892BDAA35D7C9CA">
    <w:name w:val="43545A57ED664B3BA892BDAA35D7C9CA"/>
  </w:style>
  <w:style w:type="paragraph" w:customStyle="1" w:styleId="EA9B565DA36B47E780336153E8607086">
    <w:name w:val="EA9B565DA36B47E780336153E8607086"/>
  </w:style>
  <w:style w:type="paragraph" w:customStyle="1" w:styleId="1E0745ED4F6B41C2B78E418067DBCB73">
    <w:name w:val="1E0745ED4F6B41C2B78E418067DBCB73"/>
  </w:style>
  <w:style w:type="paragraph" w:customStyle="1" w:styleId="00D6A885C6A44E11AB521E893DD9BD4C">
    <w:name w:val="00D6A885C6A44E11AB521E893DD9BD4C"/>
  </w:style>
  <w:style w:type="paragraph" w:customStyle="1" w:styleId="AFF40DFDF4DB4AAFA323F91FFFFAE19B">
    <w:name w:val="AFF40DFDF4DB4AAFA323F91FFFFAE19B"/>
  </w:style>
  <w:style w:type="paragraph" w:customStyle="1" w:styleId="DE3E9C545E724810BC5CBC4A87DE83DB">
    <w:name w:val="DE3E9C545E724810BC5CBC4A87DE83DB"/>
  </w:style>
  <w:style w:type="paragraph" w:customStyle="1" w:styleId="B6D234FE28B445DAA3C6EFECE087D8B9">
    <w:name w:val="B6D234FE28B445DAA3C6EFECE087D8B9"/>
  </w:style>
  <w:style w:type="paragraph" w:customStyle="1" w:styleId="7CDDE32F6CF241C9B316BA044F61466D">
    <w:name w:val="7CDDE32F6CF241C9B316BA044F61466D"/>
  </w:style>
  <w:style w:type="paragraph" w:customStyle="1" w:styleId="88E2139510F74C30AACECAF3F25D4FF8">
    <w:name w:val="88E2139510F74C30AACECAF3F25D4FF8"/>
  </w:style>
  <w:style w:type="paragraph" w:customStyle="1" w:styleId="E9DB98758E54449DA35BD8279E9250E8">
    <w:name w:val="E9DB98758E54449DA35BD8279E9250E8"/>
  </w:style>
  <w:style w:type="paragraph" w:customStyle="1" w:styleId="141A0C9745484EBEA960F75D7B55760F">
    <w:name w:val="141A0C9745484EBEA960F75D7B55760F"/>
  </w:style>
  <w:style w:type="paragraph" w:customStyle="1" w:styleId="EF05E96CB5B84A43BA33D79472251667">
    <w:name w:val="EF05E96CB5B84A43BA33D79472251667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2C9C677E7E24448AE35B9F543B97C76">
    <w:name w:val="12C9C677E7E24448AE35B9F543B97C76"/>
  </w:style>
  <w:style w:type="paragraph" w:customStyle="1" w:styleId="FB0D418A9BEC4D66A7F0B8D0218A5063">
    <w:name w:val="FB0D418A9BEC4D66A7F0B8D0218A5063"/>
  </w:style>
  <w:style w:type="paragraph" w:customStyle="1" w:styleId="DD57A60C8B14401A9D9F91F475037F70">
    <w:name w:val="DD57A60C8B14401A9D9F91F475037F70"/>
  </w:style>
  <w:style w:type="paragraph" w:customStyle="1" w:styleId="73C6D07DDEFE4CCBADFE5485D6F9FCBD">
    <w:name w:val="73C6D07DDEFE4CCBADFE5485D6F9FCBD"/>
  </w:style>
  <w:style w:type="paragraph" w:customStyle="1" w:styleId="840FD30229BD4AA09AA562EDC5199D1A">
    <w:name w:val="840FD30229BD4AA09AA562EDC5199D1A"/>
  </w:style>
  <w:style w:type="paragraph" w:customStyle="1" w:styleId="027C45BBC995493FBA6509A012031471">
    <w:name w:val="027C45BBC995493FBA6509A012031471"/>
  </w:style>
  <w:style w:type="paragraph" w:customStyle="1" w:styleId="ABAE1ED33D57420D967390EE80E414E8">
    <w:name w:val="ABAE1ED33D57420D967390EE80E414E8"/>
  </w:style>
  <w:style w:type="paragraph" w:customStyle="1" w:styleId="22642E2A03CD41CEBEC88B3979F7DE30">
    <w:name w:val="22642E2A03CD41CEBEC88B3979F7DE30"/>
  </w:style>
  <w:style w:type="paragraph" w:customStyle="1" w:styleId="72402A0CE0B74396A00630C6220A2A99">
    <w:name w:val="72402A0CE0B74396A00630C6220A2A9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  <w:style w:type="paragraph" w:customStyle="1" w:styleId="95FD7D4F890E4FCA8F103A7380E2572A">
    <w:name w:val="95FD7D4F890E4FCA8F103A7380E2572A"/>
    <w:rPr>
      <w:lang w:val="en-NZ" w:eastAsia="en-NZ"/>
    </w:rPr>
  </w:style>
  <w:style w:type="paragraph" w:customStyle="1" w:styleId="8C8F664F3B5040CE840CFAF2AB84AAC3">
    <w:name w:val="8C8F664F3B5040CE840CFAF2AB84AAC3"/>
    <w:rPr>
      <w:lang w:val="en-NZ" w:eastAsia="en-NZ"/>
    </w:rPr>
  </w:style>
  <w:style w:type="paragraph" w:customStyle="1" w:styleId="45CC4C9BC5C04D01B96FC239808C2C4E">
    <w:name w:val="45CC4C9BC5C04D01B96FC239808C2C4E"/>
    <w:rPr>
      <w:lang w:val="en-NZ" w:eastAsia="en-NZ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907FBB-AB9F-4701-B201-3A4870B71AE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Informal meeting minutes.dotx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</dc:creator>
  <keywords/>
  <dc:description/>
  <lastModifiedBy>Sadler James Alec</lastModifiedBy>
  <revision>6</revision>
  <dcterms:created xsi:type="dcterms:W3CDTF">2023-04-03T21:12:00.0000000Z</dcterms:created>
  <dcterms:modified xsi:type="dcterms:W3CDTF">2023-04-18T20:51:19.7754813Z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  <property fmtid="{D5CDD505-2E9C-101B-9397-08002B2CF9AE}" pid="3" name="GrammarlyDocumentId">
    <vt:lpwstr>024aaaaef9bd441eea7b162b546b1facf3218bd6cd72a8f2d39f54efbc49a4a6</vt:lpwstr>
  </property>
</Properties>
</file>